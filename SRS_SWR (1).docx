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6C2C7" w14:textId="4D3232D9" w:rsidR="0050513B" w:rsidRDefault="00C20BC0">
      <w:pPr>
        <w:pStyle w:val="NormalTB"/>
        <w:widowControl w:val="0"/>
        <w:spacing w:before="120"/>
        <w:rPr>
          <w:rFonts w:ascii="Arial" w:hAnsi="Arial"/>
          <w:snapToGrid w:val="0"/>
          <w:lang w:val="en-US"/>
        </w:rPr>
      </w:pPr>
      <w:bookmarkStart w:id="0" w:name="_Toc465677962"/>
      <w:bookmarkStart w:id="1" w:name="_Toc467738734"/>
      <w:r>
        <w:rPr>
          <w:noProof/>
          <w:lang w:val="en-US" w:eastAsia="ja-JP"/>
        </w:rPr>
        <w:drawing>
          <wp:inline distT="0" distB="0" distL="0" distR="0" wp14:anchorId="0C7FA842" wp14:editId="721FE8C8">
            <wp:extent cx="5906135" cy="382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35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3438" w14:textId="77777777" w:rsidR="0050513B" w:rsidRDefault="0050513B">
      <w:pPr>
        <w:pStyle w:val="NormalTB"/>
        <w:spacing w:before="120"/>
        <w:rPr>
          <w:rFonts w:ascii="Arial" w:hAnsi="Arial" w:cs="Arial"/>
          <w:lang w:val="en-US"/>
        </w:rPr>
      </w:pPr>
    </w:p>
    <w:p w14:paraId="768F1FB5" w14:textId="77777777" w:rsidR="0050513B" w:rsidRDefault="0050513B" w:rsidP="00C42A0F"/>
    <w:p w14:paraId="6BC05B03" w14:textId="77777777" w:rsidR="0050513B" w:rsidRDefault="0050513B" w:rsidP="00C42A0F"/>
    <w:p w14:paraId="4D707075" w14:textId="77777777" w:rsidR="0050513B" w:rsidRDefault="0050513B">
      <w:pPr>
        <w:pStyle w:val="NormalTB"/>
        <w:spacing w:before="120"/>
        <w:rPr>
          <w:rFonts w:ascii="Arial" w:hAnsi="Arial" w:cs="Arial"/>
          <w:lang w:val="en-US"/>
        </w:rPr>
      </w:pPr>
    </w:p>
    <w:p w14:paraId="6D9727C5" w14:textId="77777777" w:rsidR="0050513B" w:rsidRDefault="0050513B" w:rsidP="00C42A0F"/>
    <w:p w14:paraId="5ADDA6A7" w14:textId="77777777" w:rsidR="0050513B" w:rsidRDefault="0050513B" w:rsidP="00C42A0F"/>
    <w:p w14:paraId="6316D43A" w14:textId="2C7C842D" w:rsidR="00C20BC0" w:rsidRDefault="00C20BC0" w:rsidP="0050513B">
      <w:pPr>
        <w:pStyle w:val="HeadingBig"/>
      </w:pPr>
      <w:r>
        <w:t>Pitch Booking</w:t>
      </w:r>
    </w:p>
    <w:p w14:paraId="6E3EF14F" w14:textId="3859AB8B" w:rsidR="0050513B" w:rsidRDefault="0050513B" w:rsidP="0050513B">
      <w:pPr>
        <w:pStyle w:val="HeadingBig"/>
      </w:pPr>
      <w:r>
        <w:t>Software Requirement Specification</w:t>
      </w:r>
    </w:p>
    <w:p w14:paraId="7FBC4C12" w14:textId="77777777" w:rsidR="0050513B" w:rsidRDefault="0050513B" w:rsidP="00C42A0F"/>
    <w:p w14:paraId="75BF4FCA" w14:textId="7DD2433F" w:rsidR="0050513B" w:rsidRDefault="0050513B" w:rsidP="00C42A0F">
      <w:pPr>
        <w:pStyle w:val="NormalT"/>
      </w:pPr>
      <w:r>
        <w:t xml:space="preserve">Project Code: </w:t>
      </w:r>
      <w:r w:rsidR="00C20BC0">
        <w:t>BP001</w:t>
      </w:r>
    </w:p>
    <w:p w14:paraId="4764DEF6" w14:textId="76235966" w:rsidR="0050513B" w:rsidRDefault="0050513B" w:rsidP="00C42A0F">
      <w:pPr>
        <w:pStyle w:val="NormalT"/>
      </w:pPr>
      <w:r>
        <w:t xml:space="preserve">Document Code: </w:t>
      </w:r>
      <w:r w:rsidR="00C20BC0">
        <w:t>D0001321</w:t>
      </w:r>
      <w:r>
        <w:t>– v&lt;</w:t>
      </w:r>
      <w:r w:rsidR="00C20BC0">
        <w:t>1</w:t>
      </w:r>
      <w:r>
        <w:t>.</w:t>
      </w:r>
      <w:r w:rsidR="00C20BC0">
        <w:t>0</w:t>
      </w:r>
      <w:r>
        <w:t>&gt;</w:t>
      </w:r>
    </w:p>
    <w:p w14:paraId="03CA5079" w14:textId="77777777" w:rsidR="0050513B" w:rsidRDefault="0050513B" w:rsidP="00C42A0F">
      <w:pPr>
        <w:pStyle w:val="NormalT"/>
      </w:pPr>
    </w:p>
    <w:p w14:paraId="037DE1EA" w14:textId="77777777" w:rsidR="0050513B" w:rsidRDefault="0050513B" w:rsidP="00C42A0F"/>
    <w:p w14:paraId="0F508B14" w14:textId="77777777" w:rsidR="0050513B" w:rsidRDefault="0050513B" w:rsidP="00C42A0F"/>
    <w:p w14:paraId="1FF4332B" w14:textId="77777777" w:rsidR="0050513B" w:rsidRDefault="0050513B" w:rsidP="00C42A0F"/>
    <w:p w14:paraId="765BB53C" w14:textId="77777777" w:rsidR="0050513B" w:rsidRDefault="0050513B" w:rsidP="00C42A0F"/>
    <w:p w14:paraId="3744BCFA" w14:textId="77777777" w:rsidR="0050513B" w:rsidRDefault="0050513B" w:rsidP="00C42A0F"/>
    <w:p w14:paraId="63129829" w14:textId="77777777" w:rsidR="0050513B" w:rsidRDefault="0050513B" w:rsidP="00C42A0F"/>
    <w:p w14:paraId="5B6458D3" w14:textId="77777777" w:rsidR="0050513B" w:rsidRDefault="0050513B">
      <w:pPr>
        <w:pStyle w:val="NormalTB"/>
        <w:widowControl w:val="0"/>
        <w:spacing w:before="120"/>
        <w:rPr>
          <w:rFonts w:ascii="Tahoma" w:hAnsi="Tahoma" w:cs="Tahoma"/>
          <w:b/>
          <w:snapToGrid w:val="0"/>
          <w:lang w:val="en-US"/>
        </w:rPr>
      </w:pPr>
      <w:r>
        <w:rPr>
          <w:rFonts w:ascii="Tahoma" w:hAnsi="Tahoma" w:cs="Tahoma"/>
          <w:b/>
          <w:snapToGrid w:val="0"/>
          <w:lang w:val="en-US"/>
        </w:rPr>
        <w:t>&lt;Location, issued date of the Document&gt;</w:t>
      </w:r>
    </w:p>
    <w:p w14:paraId="33B08120" w14:textId="77777777" w:rsidR="0050513B" w:rsidRDefault="0050513B" w:rsidP="00C42A0F"/>
    <w:p w14:paraId="155686BD" w14:textId="77777777" w:rsidR="0050513B" w:rsidRDefault="0050513B" w:rsidP="00C42A0F"/>
    <w:p w14:paraId="337BB988" w14:textId="77777777" w:rsidR="0050513B" w:rsidRDefault="0050513B" w:rsidP="00C42A0F"/>
    <w:p w14:paraId="2C896B14" w14:textId="77777777" w:rsidR="0050513B" w:rsidRDefault="0050513B" w:rsidP="00C42A0F"/>
    <w:p w14:paraId="2EDD9B7C" w14:textId="77777777" w:rsidR="0050513B" w:rsidRDefault="0050513B" w:rsidP="00C42A0F">
      <w:pPr>
        <w:pStyle w:val="NormalH"/>
      </w:pPr>
      <w:r>
        <w:lastRenderedPageBreak/>
        <w:t>Record of change</w:t>
      </w:r>
    </w:p>
    <w:p w14:paraId="06A2A6E3" w14:textId="77777777" w:rsidR="0050513B" w:rsidRDefault="0050513B" w:rsidP="00C42A0F"/>
    <w:p w14:paraId="28E906D7" w14:textId="77777777" w:rsidR="0050513B" w:rsidRDefault="0050513B" w:rsidP="00C42A0F">
      <w:r>
        <w:t>*A - Added M - Modified D - Deleted</w:t>
      </w:r>
    </w:p>
    <w:tbl>
      <w:tblPr>
        <w:tblW w:w="0" w:type="auto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90"/>
        <w:gridCol w:w="2340"/>
        <w:gridCol w:w="990"/>
        <w:gridCol w:w="3150"/>
        <w:gridCol w:w="1530"/>
      </w:tblGrid>
      <w:tr w:rsidR="0050513B" w14:paraId="66966EA2" w14:textId="77777777" w:rsidTr="00094000">
        <w:tc>
          <w:tcPr>
            <w:tcW w:w="990" w:type="dxa"/>
            <w:shd w:val="clear" w:color="auto" w:fill="FFE8E1"/>
          </w:tcPr>
          <w:p w14:paraId="0EB83EAD" w14:textId="77777777" w:rsidR="0050513B" w:rsidRDefault="0050513B" w:rsidP="00C42A0F">
            <w:pPr>
              <w:pStyle w:val="HeadingLv1"/>
            </w:pPr>
            <w:r>
              <w:t>Effective Date</w:t>
            </w:r>
          </w:p>
        </w:tc>
        <w:tc>
          <w:tcPr>
            <w:tcW w:w="2340" w:type="dxa"/>
            <w:shd w:val="clear" w:color="auto" w:fill="FFE8E1"/>
          </w:tcPr>
          <w:p w14:paraId="4D491AC9" w14:textId="77777777" w:rsidR="0050513B" w:rsidRDefault="0050513B" w:rsidP="00C42A0F">
            <w:pPr>
              <w:pStyle w:val="HeadingLv1"/>
            </w:pPr>
            <w:r>
              <w:t>Changed Items</w:t>
            </w:r>
          </w:p>
        </w:tc>
        <w:tc>
          <w:tcPr>
            <w:tcW w:w="990" w:type="dxa"/>
            <w:shd w:val="clear" w:color="auto" w:fill="FFE8E1"/>
          </w:tcPr>
          <w:p w14:paraId="089563BE" w14:textId="77777777" w:rsidR="0050513B" w:rsidRDefault="0050513B" w:rsidP="00C42A0F">
            <w:pPr>
              <w:pStyle w:val="HeadingLv1"/>
            </w:pPr>
            <w:r>
              <w:t>A*</w:t>
            </w:r>
            <w:r>
              <w:br/>
              <w:t>M, D</w:t>
            </w:r>
          </w:p>
        </w:tc>
        <w:tc>
          <w:tcPr>
            <w:tcW w:w="3150" w:type="dxa"/>
            <w:shd w:val="clear" w:color="auto" w:fill="FFE8E1"/>
          </w:tcPr>
          <w:p w14:paraId="662037E1" w14:textId="77777777" w:rsidR="0050513B" w:rsidRDefault="0050513B" w:rsidP="00C42A0F">
            <w:pPr>
              <w:pStyle w:val="HeadingLv1"/>
            </w:pPr>
            <w:r>
              <w:t>Change Description</w:t>
            </w:r>
          </w:p>
        </w:tc>
        <w:tc>
          <w:tcPr>
            <w:tcW w:w="1530" w:type="dxa"/>
            <w:shd w:val="clear" w:color="auto" w:fill="FFE8E1"/>
          </w:tcPr>
          <w:p w14:paraId="7D0C93FE" w14:textId="77777777" w:rsidR="0050513B" w:rsidRDefault="0050513B" w:rsidP="00C42A0F">
            <w:pPr>
              <w:pStyle w:val="HeadingLv1"/>
            </w:pPr>
            <w:r>
              <w:t>New Version</w:t>
            </w:r>
          </w:p>
        </w:tc>
      </w:tr>
      <w:tr w:rsidR="0050513B" w14:paraId="48D543A8" w14:textId="77777777" w:rsidTr="00094000">
        <w:tc>
          <w:tcPr>
            <w:tcW w:w="990" w:type="dxa"/>
          </w:tcPr>
          <w:p w14:paraId="341F2454" w14:textId="77777777" w:rsidR="0050513B" w:rsidRDefault="00451C46" w:rsidP="00C42A0F">
            <w:pPr>
              <w:pStyle w:val="Bang"/>
            </w:pPr>
            <w:r>
              <w:t>02/12/2016</w:t>
            </w:r>
          </w:p>
        </w:tc>
        <w:tc>
          <w:tcPr>
            <w:tcW w:w="2340" w:type="dxa"/>
          </w:tcPr>
          <w:p w14:paraId="29C17E70" w14:textId="77777777" w:rsidR="0050513B" w:rsidRDefault="00934A7E" w:rsidP="00C42A0F">
            <w:pPr>
              <w:pStyle w:val="Bang"/>
            </w:pPr>
            <w:r>
              <w:t xml:space="preserve">Initial </w:t>
            </w:r>
          </w:p>
        </w:tc>
        <w:tc>
          <w:tcPr>
            <w:tcW w:w="990" w:type="dxa"/>
          </w:tcPr>
          <w:p w14:paraId="7F1C52F2" w14:textId="77777777" w:rsidR="0050513B" w:rsidRDefault="00934A7E" w:rsidP="00C42A0F">
            <w:pPr>
              <w:pStyle w:val="Bang"/>
            </w:pPr>
            <w:r>
              <w:t>a</w:t>
            </w:r>
          </w:p>
        </w:tc>
        <w:tc>
          <w:tcPr>
            <w:tcW w:w="3150" w:type="dxa"/>
          </w:tcPr>
          <w:p w14:paraId="7CA6F9F5" w14:textId="77777777" w:rsidR="0050513B" w:rsidRDefault="00934A7E" w:rsidP="00C42A0F">
            <w:pPr>
              <w:pStyle w:val="Bang"/>
            </w:pPr>
            <w:r>
              <w:t>Add project over view</w:t>
            </w:r>
          </w:p>
        </w:tc>
        <w:tc>
          <w:tcPr>
            <w:tcW w:w="1530" w:type="dxa"/>
          </w:tcPr>
          <w:p w14:paraId="2CD02983" w14:textId="77777777" w:rsidR="0050513B" w:rsidRDefault="0050513B" w:rsidP="00C42A0F">
            <w:pPr>
              <w:pStyle w:val="Bang"/>
            </w:pPr>
          </w:p>
        </w:tc>
      </w:tr>
      <w:tr w:rsidR="0050513B" w14:paraId="490897AD" w14:textId="77777777" w:rsidTr="00094000">
        <w:tc>
          <w:tcPr>
            <w:tcW w:w="990" w:type="dxa"/>
          </w:tcPr>
          <w:p w14:paraId="38915F4B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3C01A33A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25DFBFE3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13D13CD0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5D16A6C4" w14:textId="77777777" w:rsidR="0050513B" w:rsidRDefault="0050513B" w:rsidP="00C42A0F">
            <w:pPr>
              <w:pStyle w:val="Bang"/>
            </w:pPr>
          </w:p>
        </w:tc>
      </w:tr>
      <w:tr w:rsidR="0050513B" w14:paraId="6416CA9B" w14:textId="77777777" w:rsidTr="00094000">
        <w:tc>
          <w:tcPr>
            <w:tcW w:w="990" w:type="dxa"/>
          </w:tcPr>
          <w:p w14:paraId="69AFA5F5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127E873E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1B1703D5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5CFABF98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1A95136C" w14:textId="77777777" w:rsidR="0050513B" w:rsidRDefault="0050513B" w:rsidP="00C42A0F">
            <w:pPr>
              <w:pStyle w:val="Bang"/>
            </w:pPr>
          </w:p>
        </w:tc>
      </w:tr>
      <w:tr w:rsidR="0050513B" w14:paraId="0E779D07" w14:textId="77777777" w:rsidTr="00094000">
        <w:tc>
          <w:tcPr>
            <w:tcW w:w="990" w:type="dxa"/>
          </w:tcPr>
          <w:p w14:paraId="59679B3C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76BB4175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08CB1E97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73614EB5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77157D5F" w14:textId="77777777" w:rsidR="0050513B" w:rsidRDefault="0050513B" w:rsidP="00C42A0F">
            <w:pPr>
              <w:pStyle w:val="Bang"/>
            </w:pPr>
          </w:p>
        </w:tc>
      </w:tr>
      <w:tr w:rsidR="0050513B" w14:paraId="3B39181B" w14:textId="77777777" w:rsidTr="00094000">
        <w:tc>
          <w:tcPr>
            <w:tcW w:w="990" w:type="dxa"/>
          </w:tcPr>
          <w:p w14:paraId="1DCFBE3B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45C1A91C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3181828C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5079F380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717F49A4" w14:textId="77777777" w:rsidR="0050513B" w:rsidRDefault="0050513B" w:rsidP="00C42A0F">
            <w:pPr>
              <w:pStyle w:val="Bang"/>
            </w:pPr>
          </w:p>
        </w:tc>
      </w:tr>
      <w:tr w:rsidR="0050513B" w14:paraId="58F530A5" w14:textId="77777777" w:rsidTr="00094000">
        <w:tc>
          <w:tcPr>
            <w:tcW w:w="990" w:type="dxa"/>
          </w:tcPr>
          <w:p w14:paraId="185EA3A5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01B8B0A2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255CF977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7ADB1010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410431BF" w14:textId="77777777" w:rsidR="0050513B" w:rsidRDefault="0050513B" w:rsidP="00C42A0F">
            <w:pPr>
              <w:pStyle w:val="Bang"/>
            </w:pPr>
          </w:p>
        </w:tc>
      </w:tr>
      <w:tr w:rsidR="0050513B" w14:paraId="619FD76D" w14:textId="77777777" w:rsidTr="00094000">
        <w:tc>
          <w:tcPr>
            <w:tcW w:w="990" w:type="dxa"/>
          </w:tcPr>
          <w:p w14:paraId="515815FD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3B5061E7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15C8B057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4F21AFC7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5A614BA5" w14:textId="77777777" w:rsidR="0050513B" w:rsidRDefault="0050513B" w:rsidP="00C42A0F">
            <w:pPr>
              <w:pStyle w:val="Bang"/>
            </w:pPr>
          </w:p>
        </w:tc>
      </w:tr>
      <w:tr w:rsidR="0050513B" w14:paraId="409FBE5B" w14:textId="77777777" w:rsidTr="00094000">
        <w:tc>
          <w:tcPr>
            <w:tcW w:w="990" w:type="dxa"/>
          </w:tcPr>
          <w:p w14:paraId="4C184C4F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5B345920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024C0615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399204DC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31D12C5D" w14:textId="77777777" w:rsidR="0050513B" w:rsidRDefault="0050513B" w:rsidP="00C42A0F">
            <w:pPr>
              <w:pStyle w:val="Bang"/>
            </w:pPr>
          </w:p>
        </w:tc>
      </w:tr>
      <w:tr w:rsidR="0050513B" w14:paraId="554285E3" w14:textId="77777777" w:rsidTr="00094000">
        <w:tc>
          <w:tcPr>
            <w:tcW w:w="990" w:type="dxa"/>
          </w:tcPr>
          <w:p w14:paraId="4B568957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51DFB81B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0EA6B40F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2C566B88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0A681035" w14:textId="77777777" w:rsidR="0050513B" w:rsidRDefault="0050513B" w:rsidP="00C42A0F">
            <w:pPr>
              <w:pStyle w:val="Bang"/>
            </w:pPr>
          </w:p>
        </w:tc>
      </w:tr>
      <w:tr w:rsidR="0050513B" w14:paraId="4777E249" w14:textId="77777777" w:rsidTr="00094000">
        <w:tc>
          <w:tcPr>
            <w:tcW w:w="990" w:type="dxa"/>
          </w:tcPr>
          <w:p w14:paraId="74173DFD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3AB1FBA9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591059D6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63533F9B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0BBC077C" w14:textId="77777777" w:rsidR="0050513B" w:rsidRDefault="0050513B" w:rsidP="00C42A0F">
            <w:pPr>
              <w:pStyle w:val="Bang"/>
            </w:pPr>
          </w:p>
        </w:tc>
      </w:tr>
      <w:tr w:rsidR="0050513B" w14:paraId="65F985C0" w14:textId="77777777" w:rsidTr="00094000">
        <w:tc>
          <w:tcPr>
            <w:tcW w:w="990" w:type="dxa"/>
          </w:tcPr>
          <w:p w14:paraId="5D30D3DF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353D0B8C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01F0C52B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0CC8A4CB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0866ACA2" w14:textId="77777777" w:rsidR="0050513B" w:rsidRDefault="0050513B" w:rsidP="00C42A0F">
            <w:pPr>
              <w:pStyle w:val="Bang"/>
            </w:pPr>
          </w:p>
        </w:tc>
      </w:tr>
      <w:tr w:rsidR="0050513B" w14:paraId="571BF92B" w14:textId="77777777" w:rsidTr="00094000">
        <w:tc>
          <w:tcPr>
            <w:tcW w:w="990" w:type="dxa"/>
          </w:tcPr>
          <w:p w14:paraId="308D0F90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2E9AE114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06B986F9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167BB59B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22F2C929" w14:textId="77777777" w:rsidR="0050513B" w:rsidRDefault="0050513B" w:rsidP="00C42A0F">
            <w:pPr>
              <w:pStyle w:val="Bang"/>
            </w:pPr>
          </w:p>
        </w:tc>
      </w:tr>
      <w:tr w:rsidR="0050513B" w14:paraId="66DC0F91" w14:textId="77777777" w:rsidTr="00094000">
        <w:tc>
          <w:tcPr>
            <w:tcW w:w="990" w:type="dxa"/>
          </w:tcPr>
          <w:p w14:paraId="6732C734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2210F4E7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7F9001AE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529D6027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7A7EA064" w14:textId="77777777" w:rsidR="0050513B" w:rsidRDefault="0050513B" w:rsidP="00C42A0F">
            <w:pPr>
              <w:pStyle w:val="Bang"/>
            </w:pPr>
          </w:p>
        </w:tc>
      </w:tr>
      <w:tr w:rsidR="0050513B" w14:paraId="24EEFC9F" w14:textId="77777777" w:rsidTr="00094000">
        <w:tc>
          <w:tcPr>
            <w:tcW w:w="990" w:type="dxa"/>
          </w:tcPr>
          <w:p w14:paraId="234E159A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059F8C51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54D6AAF5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4A69674C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48ACB6D6" w14:textId="77777777" w:rsidR="0050513B" w:rsidRDefault="0050513B" w:rsidP="00C42A0F">
            <w:pPr>
              <w:pStyle w:val="Bang"/>
            </w:pPr>
          </w:p>
        </w:tc>
      </w:tr>
      <w:tr w:rsidR="0050513B" w14:paraId="085CECE5" w14:textId="77777777" w:rsidTr="00094000">
        <w:tc>
          <w:tcPr>
            <w:tcW w:w="990" w:type="dxa"/>
          </w:tcPr>
          <w:p w14:paraId="7F5E212C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592B84C7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7591A06E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6EC48981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04DC0949" w14:textId="77777777" w:rsidR="0050513B" w:rsidRDefault="0050513B" w:rsidP="00C42A0F">
            <w:pPr>
              <w:pStyle w:val="Bang"/>
            </w:pPr>
          </w:p>
        </w:tc>
      </w:tr>
      <w:tr w:rsidR="0050513B" w14:paraId="3E335162" w14:textId="77777777" w:rsidTr="00094000">
        <w:tc>
          <w:tcPr>
            <w:tcW w:w="990" w:type="dxa"/>
          </w:tcPr>
          <w:p w14:paraId="6FF8C995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365A4267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3FB24B33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35FBBEF1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15D8EE1B" w14:textId="77777777" w:rsidR="0050513B" w:rsidRDefault="0050513B" w:rsidP="00C42A0F">
            <w:pPr>
              <w:pStyle w:val="Bang"/>
            </w:pPr>
          </w:p>
        </w:tc>
      </w:tr>
      <w:tr w:rsidR="0050513B" w14:paraId="0071064D" w14:textId="77777777" w:rsidTr="00094000">
        <w:tc>
          <w:tcPr>
            <w:tcW w:w="990" w:type="dxa"/>
          </w:tcPr>
          <w:p w14:paraId="51C5F2B2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31FC6531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3AC2CA10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5DCEA9AB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5C4FE780" w14:textId="77777777" w:rsidR="0050513B" w:rsidRDefault="0050513B" w:rsidP="00C42A0F">
            <w:pPr>
              <w:pStyle w:val="Bang"/>
            </w:pPr>
          </w:p>
        </w:tc>
      </w:tr>
      <w:tr w:rsidR="0050513B" w14:paraId="51ABAEE3" w14:textId="77777777" w:rsidTr="00094000">
        <w:tc>
          <w:tcPr>
            <w:tcW w:w="990" w:type="dxa"/>
          </w:tcPr>
          <w:p w14:paraId="0B0B6190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4EAA7D85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7D9E4319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3B810E45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610D2E07" w14:textId="77777777" w:rsidR="0050513B" w:rsidRDefault="0050513B" w:rsidP="00C42A0F">
            <w:pPr>
              <w:pStyle w:val="Bang"/>
            </w:pPr>
          </w:p>
        </w:tc>
      </w:tr>
      <w:tr w:rsidR="0050513B" w14:paraId="2C9453F8" w14:textId="77777777" w:rsidTr="00094000">
        <w:tc>
          <w:tcPr>
            <w:tcW w:w="990" w:type="dxa"/>
          </w:tcPr>
          <w:p w14:paraId="42612D55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2514DAD1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2C1B3B99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2BCA34D9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075A41A0" w14:textId="77777777" w:rsidR="0050513B" w:rsidRDefault="0050513B" w:rsidP="00C42A0F">
            <w:pPr>
              <w:pStyle w:val="Bang"/>
            </w:pPr>
          </w:p>
        </w:tc>
      </w:tr>
      <w:tr w:rsidR="0050513B" w14:paraId="160F44AB" w14:textId="77777777" w:rsidTr="00094000">
        <w:tc>
          <w:tcPr>
            <w:tcW w:w="990" w:type="dxa"/>
          </w:tcPr>
          <w:p w14:paraId="51661773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549E861F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608C29F4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7C32558C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3208C8E2" w14:textId="77777777" w:rsidR="0050513B" w:rsidRDefault="0050513B" w:rsidP="00C42A0F">
            <w:pPr>
              <w:pStyle w:val="Bang"/>
            </w:pPr>
          </w:p>
        </w:tc>
      </w:tr>
      <w:tr w:rsidR="0050513B" w14:paraId="33FDDE81" w14:textId="77777777" w:rsidTr="00094000">
        <w:tc>
          <w:tcPr>
            <w:tcW w:w="990" w:type="dxa"/>
          </w:tcPr>
          <w:p w14:paraId="62CA214C" w14:textId="77777777" w:rsidR="0050513B" w:rsidRDefault="0050513B" w:rsidP="00C42A0F">
            <w:pPr>
              <w:pStyle w:val="Bang"/>
            </w:pPr>
          </w:p>
        </w:tc>
        <w:tc>
          <w:tcPr>
            <w:tcW w:w="2340" w:type="dxa"/>
          </w:tcPr>
          <w:p w14:paraId="7F6C3DE4" w14:textId="77777777" w:rsidR="0050513B" w:rsidRDefault="0050513B" w:rsidP="00C42A0F">
            <w:pPr>
              <w:pStyle w:val="Bang"/>
            </w:pPr>
          </w:p>
        </w:tc>
        <w:tc>
          <w:tcPr>
            <w:tcW w:w="990" w:type="dxa"/>
          </w:tcPr>
          <w:p w14:paraId="768F597F" w14:textId="77777777" w:rsidR="0050513B" w:rsidRDefault="0050513B" w:rsidP="00C42A0F">
            <w:pPr>
              <w:pStyle w:val="Bang"/>
            </w:pPr>
          </w:p>
        </w:tc>
        <w:tc>
          <w:tcPr>
            <w:tcW w:w="3150" w:type="dxa"/>
          </w:tcPr>
          <w:p w14:paraId="74695F22" w14:textId="77777777" w:rsidR="0050513B" w:rsidRDefault="0050513B" w:rsidP="00C42A0F">
            <w:pPr>
              <w:pStyle w:val="Bang"/>
            </w:pPr>
          </w:p>
        </w:tc>
        <w:tc>
          <w:tcPr>
            <w:tcW w:w="1530" w:type="dxa"/>
          </w:tcPr>
          <w:p w14:paraId="0973A141" w14:textId="77777777" w:rsidR="0050513B" w:rsidRDefault="0050513B" w:rsidP="00C42A0F">
            <w:pPr>
              <w:pStyle w:val="Bang"/>
            </w:pPr>
          </w:p>
        </w:tc>
      </w:tr>
    </w:tbl>
    <w:p w14:paraId="2D4DD4EE" w14:textId="77777777" w:rsidR="0050513B" w:rsidRDefault="0050513B" w:rsidP="00C42A0F"/>
    <w:p w14:paraId="1DEE6EAD" w14:textId="77777777" w:rsidR="0050513B" w:rsidRDefault="0050513B" w:rsidP="00C42A0F">
      <w:pPr>
        <w:pStyle w:val="NormalH"/>
      </w:pPr>
      <w:bookmarkStart w:id="2" w:name="_Toc446234547"/>
      <w:bookmarkStart w:id="3" w:name="_Toc467738720"/>
      <w:bookmarkStart w:id="4" w:name="_Toc499640208"/>
      <w:bookmarkStart w:id="5" w:name="_Toc463083793"/>
      <w:bookmarkStart w:id="6" w:name="_Toc465677963"/>
      <w:bookmarkStart w:id="7" w:name="_Toc467738735"/>
      <w:bookmarkEnd w:id="0"/>
      <w:bookmarkEnd w:id="1"/>
      <w:r>
        <w:lastRenderedPageBreak/>
        <w:t xml:space="preserve">SIGNATURE </w:t>
      </w:r>
      <w:smartTag w:uri="urn:schemas-microsoft-com:office:smarttags" w:element="stockticker">
        <w:r>
          <w:t>PAGE</w:t>
        </w:r>
      </w:smartTag>
    </w:p>
    <w:p w14:paraId="5F18AFDF" w14:textId="77777777" w:rsidR="0050513B" w:rsidRDefault="0050513B" w:rsidP="00C42A0F"/>
    <w:p w14:paraId="511FF3B9" w14:textId="77777777" w:rsidR="0050513B" w:rsidRDefault="0050513B" w:rsidP="00C42A0F"/>
    <w:p w14:paraId="51D5E7C2" w14:textId="77777777" w:rsidR="0050513B" w:rsidRDefault="0050513B" w:rsidP="00C42A0F"/>
    <w:p w14:paraId="1628D85E" w14:textId="77777777" w:rsidR="0050513B" w:rsidRDefault="0050513B" w:rsidP="00C42A0F"/>
    <w:p w14:paraId="38014E4A" w14:textId="77777777" w:rsidR="0050513B" w:rsidRDefault="0050513B" w:rsidP="00C42A0F"/>
    <w:p w14:paraId="252532F1" w14:textId="77777777" w:rsidR="0050513B" w:rsidRDefault="0050513B" w:rsidP="00C42A0F"/>
    <w:p w14:paraId="1F201B06" w14:textId="77777777" w:rsidR="0050513B" w:rsidRDefault="0050513B" w:rsidP="00C42A0F">
      <w:r>
        <w:rPr>
          <w:b/>
          <w:bCs/>
        </w:rPr>
        <w:t>ORIGINATOR:</w:t>
      </w:r>
      <w:r>
        <w:tab/>
        <w:t>&lt;Name&gt;</w:t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2DB975FE" w14:textId="77777777" w:rsidR="0050513B" w:rsidRDefault="0050513B" w:rsidP="00C42A0F">
      <w:r>
        <w:tab/>
      </w:r>
      <w:r w:rsidR="00223CA2">
        <w:tab/>
      </w:r>
      <w:r w:rsidR="00223CA2">
        <w:tab/>
      </w:r>
      <w:r>
        <w:t>&lt;Position&gt;</w:t>
      </w:r>
    </w:p>
    <w:p w14:paraId="3EF06FAF" w14:textId="77777777" w:rsidR="0050513B" w:rsidRDefault="0050513B" w:rsidP="00C42A0F"/>
    <w:p w14:paraId="28F96152" w14:textId="77777777" w:rsidR="0050513B" w:rsidRDefault="0050513B" w:rsidP="00C42A0F">
      <w:r>
        <w:rPr>
          <w:b/>
          <w:bCs/>
        </w:rPr>
        <w:t>REVIEWERS:</w:t>
      </w:r>
      <w:r>
        <w:tab/>
        <w:t>&lt;Name&gt;</w:t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02174AFA" w14:textId="77777777" w:rsidR="0050513B" w:rsidRDefault="0050513B" w:rsidP="00C42A0F">
      <w:r>
        <w:tab/>
      </w:r>
      <w:r w:rsidR="00223CA2">
        <w:tab/>
      </w:r>
      <w:r w:rsidR="00223CA2">
        <w:tab/>
      </w:r>
      <w:r>
        <w:t>&lt;Position&gt;</w:t>
      </w:r>
    </w:p>
    <w:p w14:paraId="52A41789" w14:textId="77777777" w:rsidR="0050513B" w:rsidRDefault="0050513B" w:rsidP="00C42A0F"/>
    <w:p w14:paraId="7C27BDE2" w14:textId="77777777" w:rsidR="0050513B" w:rsidRDefault="0050513B" w:rsidP="00C42A0F">
      <w:r>
        <w:tab/>
      </w:r>
      <w:r w:rsidR="00223CA2">
        <w:tab/>
      </w:r>
      <w:r w:rsidR="00223CA2">
        <w:tab/>
      </w:r>
      <w:r>
        <w:t>&lt;Name, if it’s needed&gt;</w:t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1BAC7327" w14:textId="77777777" w:rsidR="0050513B" w:rsidRDefault="0050513B" w:rsidP="00C42A0F">
      <w:r>
        <w:tab/>
      </w:r>
      <w:r w:rsidR="00223CA2">
        <w:tab/>
      </w:r>
      <w:r w:rsidR="00223CA2">
        <w:tab/>
      </w:r>
      <w:r>
        <w:t>&lt;Position&gt;</w:t>
      </w:r>
      <w:r>
        <w:tab/>
      </w:r>
    </w:p>
    <w:p w14:paraId="41CA4FF2" w14:textId="77777777" w:rsidR="0050513B" w:rsidRDefault="0050513B" w:rsidP="00C42A0F"/>
    <w:p w14:paraId="0969DA46" w14:textId="77777777" w:rsidR="0050513B" w:rsidRDefault="0050513B" w:rsidP="00C42A0F">
      <w:r>
        <w:rPr>
          <w:b/>
          <w:bCs/>
        </w:rPr>
        <w:t>APPROVAL:</w:t>
      </w:r>
      <w:r>
        <w:tab/>
      </w:r>
      <w:r w:rsidR="00223CA2">
        <w:tab/>
      </w:r>
      <w:r>
        <w:t>&lt;Name&gt;</w:t>
      </w:r>
      <w:r>
        <w:rPr>
          <w:u w:val="single"/>
        </w:rPr>
        <w:tab/>
      </w:r>
      <w:r>
        <w:tab/>
        <w:t>&lt;Date&gt;</w:t>
      </w:r>
      <w:r>
        <w:rPr>
          <w:u w:val="single"/>
        </w:rPr>
        <w:tab/>
      </w:r>
    </w:p>
    <w:p w14:paraId="3CE75D5C" w14:textId="77777777" w:rsidR="0050513B" w:rsidRDefault="0050513B" w:rsidP="00C42A0F">
      <w:r>
        <w:tab/>
      </w:r>
      <w:r w:rsidR="00223CA2">
        <w:tab/>
      </w:r>
      <w:r w:rsidR="00223CA2">
        <w:tab/>
      </w:r>
      <w:r>
        <w:t>&lt;Position&gt;</w:t>
      </w:r>
    </w:p>
    <w:p w14:paraId="12F57987" w14:textId="77777777" w:rsidR="0050513B" w:rsidRDefault="0050513B" w:rsidP="00C42A0F">
      <w:pPr>
        <w:pStyle w:val="NormalH"/>
      </w:pPr>
      <w:r>
        <w:lastRenderedPageBreak/>
        <w:t>TABLE OF CONTENTS</w:t>
      </w:r>
    </w:p>
    <w:p w14:paraId="0DAA6A22" w14:textId="01F21417" w:rsidR="00EA0E67" w:rsidRDefault="0050513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eastAsia="ja-JP"/>
        </w:rPr>
      </w:pPr>
      <w:r>
        <w:rPr>
          <w:sz w:val="24"/>
          <w:szCs w:val="24"/>
          <w:lang w:val="en-GB"/>
        </w:rPr>
        <w:fldChar w:fldCharType="begin"/>
      </w:r>
      <w:r>
        <w:rPr>
          <w:sz w:val="24"/>
          <w:szCs w:val="24"/>
          <w:lang w:val="en-GB"/>
        </w:rPr>
        <w:instrText xml:space="preserve"> TOC \o "1-2" \h \z </w:instrText>
      </w:r>
      <w:r>
        <w:rPr>
          <w:sz w:val="24"/>
          <w:szCs w:val="24"/>
          <w:lang w:val="en-GB"/>
        </w:rPr>
        <w:fldChar w:fldCharType="separate"/>
      </w:r>
      <w:hyperlink w:anchor="_Toc66906805" w:history="1">
        <w:r w:rsidR="00EA0E67" w:rsidRPr="009A4D61">
          <w:rPr>
            <w:rStyle w:val="Hyperlink"/>
          </w:rPr>
          <w:t>1</w:t>
        </w:r>
        <w:r w:rsidR="00EA0E67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  <w:lang w:eastAsia="ja-JP"/>
          </w:rPr>
          <w:tab/>
        </w:r>
        <w:r w:rsidR="00EA0E67" w:rsidRPr="009A4D61">
          <w:rPr>
            <w:rStyle w:val="Hyperlink"/>
          </w:rPr>
          <w:t>Introduction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_Toc66906805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5DB65B0D" w14:textId="3376FA60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06" w:history="1">
        <w:r w:rsidR="00EA0E67" w:rsidRPr="009A4D61">
          <w:rPr>
            <w:rStyle w:val="Hyperlink"/>
          </w:rPr>
          <w:t>1.1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Purpose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_Toc66906806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37CFE8DD" w14:textId="7E2ECC50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07" w:history="1">
        <w:r w:rsidR="00EA0E67" w:rsidRPr="009A4D61">
          <w:rPr>
            <w:rStyle w:val="Hyperlink"/>
          </w:rPr>
          <w:t>1.2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Scope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_Toc66906807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3E252E11" w14:textId="6AA6C845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08" w:history="1">
        <w:r w:rsidR="00EA0E67" w:rsidRPr="009A4D61">
          <w:rPr>
            <w:rStyle w:val="Hyperlink"/>
          </w:rPr>
          <w:t>1.3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Definitions, Acronyms, and Abbreviations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_Toc66906808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33651C77" w14:textId="5786434D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09" w:history="1">
        <w:r w:rsidR="00EA0E67" w:rsidRPr="009A4D61">
          <w:rPr>
            <w:rStyle w:val="Hyperlink"/>
          </w:rPr>
          <w:t>1.4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References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_Toc66906809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4901D659" w14:textId="76556F4D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10" w:history="1">
        <w:r w:rsidR="00EA0E67" w:rsidRPr="009A4D61">
          <w:rPr>
            <w:rStyle w:val="Hyperlink"/>
          </w:rPr>
          <w:t>1.5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Overview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_Toc66906810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6688FB5B" w14:textId="4BA90AD4" w:rsidR="00EA0E67" w:rsidRDefault="00CA50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eastAsia="ja-JP"/>
        </w:rPr>
      </w:pPr>
      <w:hyperlink w:anchor="_Toc66906811" w:history="1">
        <w:r w:rsidR="00EA0E67" w:rsidRPr="009A4D61">
          <w:rPr>
            <w:rStyle w:val="Hyperlink"/>
          </w:rPr>
          <w:t>2</w:t>
        </w:r>
        <w:r w:rsidR="00EA0E67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  <w:lang w:eastAsia="ja-JP"/>
          </w:rPr>
          <w:tab/>
        </w:r>
        <w:r w:rsidR="00EA0E67" w:rsidRPr="009A4D61">
          <w:rPr>
            <w:rStyle w:val="Hyperlink"/>
          </w:rPr>
          <w:t>Overall Description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_Toc66906811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301FC8E5" w14:textId="7C3D7A2A" w:rsidR="00EA0E67" w:rsidRDefault="00CA50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eastAsia="ja-JP"/>
        </w:rPr>
      </w:pPr>
      <w:hyperlink w:anchor="_Toc66906812" w:history="1">
        <w:r w:rsidR="00EA0E67" w:rsidRPr="009A4D61">
          <w:rPr>
            <w:rStyle w:val="Hyperlink"/>
          </w:rPr>
          <w:t>3</w:t>
        </w:r>
        <w:r w:rsidR="00EA0E67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  <w:lang w:eastAsia="ja-JP"/>
          </w:rPr>
          <w:tab/>
        </w:r>
        <w:r w:rsidR="00EA0E67" w:rsidRPr="009A4D61">
          <w:rPr>
            <w:rStyle w:val="Hyperlink"/>
          </w:rPr>
          <w:t>FUNCTIONAL Requirements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_Toc66906812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4E6AD62D" w14:textId="2E5AA201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13" w:history="1">
        <w:r w:rsidR="00EA0E67" w:rsidRPr="009A4D61">
          <w:rPr>
            <w:rStyle w:val="Hyperlink"/>
          </w:rPr>
          <w:t>3.1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&lt;Use Cases Diagram&gt;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_Toc66906813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73A76625" w14:textId="1F268F06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14" w:history="1">
        <w:r w:rsidR="00EA0E67" w:rsidRPr="009A4D61">
          <w:rPr>
            <w:rStyle w:val="Hyperlink"/>
          </w:rPr>
          <w:t>3.2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1: Log out&gt;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_Toc66906814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7806858F" w14:textId="2402A3AD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15" w:history="1">
        <w:r w:rsidR="00EA0E67" w:rsidRPr="009A4D61">
          <w:rPr>
            <w:rStyle w:val="Hyperlink"/>
          </w:rPr>
          <w:t>3.3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2: Search pitch&gt;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_Toc66906815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2D3EC359" w14:textId="31CF2DB1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16" w:history="1">
        <w:r w:rsidR="00EA0E67" w:rsidRPr="009A4D61">
          <w:rPr>
            <w:rStyle w:val="Hyperlink"/>
          </w:rPr>
          <w:t>3.4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&lt;Use case 3: View pitch on detail&gt;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_Toc66906816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5BD905AC" w14:textId="65FA46D1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17" w:history="1">
        <w:r w:rsidR="00EA0E67" w:rsidRPr="009A4D61">
          <w:rPr>
            <w:rStyle w:val="Hyperlink"/>
          </w:rPr>
          <w:t>3.5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4: View all pitches&gt;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_Toc66906817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2FBB773E" w14:textId="29DE013C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18" w:history="1">
        <w:r w:rsidR="00EA0E67" w:rsidRPr="009A4D61">
          <w:rPr>
            <w:rStyle w:val="Hyperlink"/>
          </w:rPr>
          <w:t>3.6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5: Login&gt;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_Toc66906818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45DA649B" w14:textId="2DE0AF6A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19" w:history="1">
        <w:r w:rsidR="00EA0E67" w:rsidRPr="009A4D61">
          <w:rPr>
            <w:rStyle w:val="Hyperlink"/>
          </w:rPr>
          <w:t>3.7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6: Register&gt;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_Toc66906819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66527B67" w14:textId="7BF9D3EB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0" w:history="1">
        <w:r w:rsidR="00EA0E67" w:rsidRPr="009A4D61">
          <w:rPr>
            <w:rStyle w:val="Hyperlink"/>
          </w:rPr>
          <w:t>3.8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7: Booking pitch&gt;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_Toc66906820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05550A3E" w14:textId="5887B38F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1" w:history="1">
        <w:r w:rsidR="00EA0E67" w:rsidRPr="009A4D61">
          <w:rPr>
            <w:rStyle w:val="Hyperlink"/>
          </w:rPr>
          <w:t>3.9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8: Create football club&gt;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_Toc66906821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2A76AE9D" w14:textId="162630E6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2" w:history="1">
        <w:r w:rsidR="00EA0E67" w:rsidRPr="009A4D61">
          <w:rPr>
            <w:rStyle w:val="Hyperlink"/>
          </w:rPr>
          <w:t>3.10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9: Update your profile&gt;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_Toc66906822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26157875" w14:textId="27C455CB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3" w:history="1">
        <w:r w:rsidR="00EA0E67" w:rsidRPr="009A4D61">
          <w:rPr>
            <w:rStyle w:val="Hyperlink"/>
          </w:rPr>
          <w:t>3.11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10: Create an external match&gt;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_Toc66906823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20BAD58E" w14:textId="0C3561C0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4" w:history="1">
        <w:r w:rsidR="00EA0E67" w:rsidRPr="009A4D61">
          <w:rPr>
            <w:rStyle w:val="Hyperlink"/>
          </w:rPr>
          <w:t>3.12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11: Create an internal match&gt;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_Toc66906824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3A9F7324" w14:textId="73C4827C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5" w:history="1">
        <w:r w:rsidR="00EA0E67" w:rsidRPr="009A4D61">
          <w:rPr>
            <w:rStyle w:val="Hyperlink"/>
          </w:rPr>
          <w:t>3.13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12: View booked pitches history&gt;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_Toc66906825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1210FBA8" w14:textId="3B2B9566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6" w:history="1">
        <w:r w:rsidR="00EA0E67" w:rsidRPr="009A4D61">
          <w:rPr>
            <w:rStyle w:val="Hyperlink"/>
          </w:rPr>
          <w:t>3.14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13: Rate, comment other clubs&gt;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_Toc66906826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30930BC3" w14:textId="6FB129C8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7" w:history="1">
        <w:r w:rsidR="00EA0E67" w:rsidRPr="009A4D61">
          <w:rPr>
            <w:rStyle w:val="Hyperlink"/>
          </w:rPr>
          <w:t>3.15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14: Search club&gt;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_Toc66906827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1437065E" w14:textId="220260F9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8" w:history="1">
        <w:r w:rsidR="00EA0E67" w:rsidRPr="009A4D61">
          <w:rPr>
            <w:rStyle w:val="Hyperlink"/>
          </w:rPr>
          <w:t>3.16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15: View club on detail&gt;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_Toc66906828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1DFC056A" w14:textId="6C3B00C0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29" w:history="1">
        <w:r w:rsidR="00EA0E67" w:rsidRPr="009A4D61">
          <w:rPr>
            <w:rStyle w:val="Hyperlink"/>
          </w:rPr>
          <w:t>3.17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16: Join a club&gt;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_Toc66906829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68686F00" w14:textId="6BDFBEDC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0" w:history="1">
        <w:r w:rsidR="00EA0E67" w:rsidRPr="009A4D61">
          <w:rPr>
            <w:rStyle w:val="Hyperlink"/>
          </w:rPr>
          <w:t>3.18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17: Consider request participation club 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_Toc66906830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09773562" w14:textId="013BE02F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1" w:history="1">
        <w:r w:rsidR="00EA0E67" w:rsidRPr="009A4D61">
          <w:rPr>
            <w:rStyle w:val="Hyperlink"/>
          </w:rPr>
          <w:t>3.19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18: Take attendance&gt;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_Toc66906831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3D47B709" w14:textId="3D58914F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2" w:history="1">
        <w:r w:rsidR="00EA0E67" w:rsidRPr="009A4D61">
          <w:rPr>
            <w:rStyle w:val="Hyperlink"/>
          </w:rPr>
          <w:t>3.20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19: Create a pitch 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_Toc66906832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0345A439" w14:textId="453D430F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3" w:history="1">
        <w:r w:rsidR="00EA0E67" w:rsidRPr="009A4D61">
          <w:rPr>
            <w:rStyle w:val="Hyperlink"/>
          </w:rPr>
          <w:t>3.21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20: Update pitch&gt;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_Toc66906833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21B9CAEB" w14:textId="706832C7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4" w:history="1">
        <w:r w:rsidR="00EA0E67" w:rsidRPr="009A4D61">
          <w:rPr>
            <w:rStyle w:val="Hyperlink"/>
          </w:rPr>
          <w:t>3.22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21: Delete a pitch&gt;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_Toc66906834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6FAA534A" w14:textId="52775BE7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5" w:history="1">
        <w:r w:rsidR="00EA0E67" w:rsidRPr="009A4D61">
          <w:rPr>
            <w:rStyle w:val="Hyperlink"/>
          </w:rPr>
          <w:t>3.23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22: View my pitches&gt;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_Toc66906835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744A3E62" w14:textId="56F907D7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6" w:history="1">
        <w:r w:rsidR="00EA0E67" w:rsidRPr="009A4D61">
          <w:rPr>
            <w:rStyle w:val="Hyperlink"/>
          </w:rPr>
          <w:t>3.24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23: View booked pitch history&gt;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_Toc66906836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5F482338" w14:textId="138B1BCA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7" w:history="1">
        <w:r w:rsidR="00EA0E67" w:rsidRPr="009A4D61">
          <w:rPr>
            <w:rStyle w:val="Hyperlink"/>
          </w:rPr>
          <w:t>3.25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24: View upcoming matches&gt;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_Toc66906837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6D7C11A7" w14:textId="3D268CF3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8" w:history="1">
        <w:r w:rsidR="00EA0E67" w:rsidRPr="009A4D61">
          <w:rPr>
            <w:rStyle w:val="Hyperlink"/>
          </w:rPr>
          <w:t>3.26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25: Approve registration of host&gt;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_Toc66906838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4BBE2C9A" w14:textId="32E4C512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39" w:history="1">
        <w:r w:rsidR="00EA0E67" w:rsidRPr="009A4D61">
          <w:rPr>
            <w:rStyle w:val="Hyperlink"/>
          </w:rPr>
          <w:t>3.27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26: Ban an account&gt;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_Toc66906839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59C1F060" w14:textId="6CA9E3F6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40" w:history="1">
        <w:r w:rsidR="00EA0E67" w:rsidRPr="009A4D61">
          <w:rPr>
            <w:rStyle w:val="Hyperlink"/>
          </w:rPr>
          <w:t>3.28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27: Approve creation of a pitch&gt;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_Toc66906840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002F8A51" w14:textId="7876E31B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41" w:history="1">
        <w:r w:rsidR="00EA0E67" w:rsidRPr="009A4D61">
          <w:rPr>
            <w:rStyle w:val="Hyperlink"/>
          </w:rPr>
          <w:t>3.29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28: View Reports&gt;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_Toc66906841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3AD9E712" w14:textId="3949F57A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42" w:history="1">
        <w:r w:rsidR="00EA0E67" w:rsidRPr="009A4D61">
          <w:rPr>
            <w:rStyle w:val="Hyperlink"/>
          </w:rPr>
          <w:t>3.30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&lt; Use Case 29: Approve update of a pitch&gt;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_Toc66906842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5482665F" w14:textId="65353D79" w:rsidR="00EA0E67" w:rsidRDefault="00CA507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Cs w:val="22"/>
          <w:lang w:eastAsia="ja-JP"/>
        </w:rPr>
      </w:pPr>
      <w:hyperlink w:anchor="_Toc66906843" w:history="1">
        <w:r w:rsidR="00EA0E67" w:rsidRPr="009A4D61">
          <w:rPr>
            <w:rStyle w:val="Hyperlink"/>
          </w:rPr>
          <w:t>4</w:t>
        </w:r>
        <w:r w:rsidR="00EA0E67">
          <w:rPr>
            <w:rFonts w:asciiTheme="minorHAnsi" w:eastAsiaTheme="minorEastAsia" w:hAnsiTheme="minorHAnsi" w:cstheme="minorBidi"/>
            <w:b w:val="0"/>
            <w:bCs w:val="0"/>
            <w:caps w:val="0"/>
            <w:szCs w:val="22"/>
            <w:lang w:eastAsia="ja-JP"/>
          </w:rPr>
          <w:tab/>
        </w:r>
        <w:r w:rsidR="00EA0E67" w:rsidRPr="009A4D61">
          <w:rPr>
            <w:rStyle w:val="Hyperlink"/>
          </w:rPr>
          <w:t>NON-FUNCTIONAL Requirements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_Toc66906843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299E21A8" w14:textId="09087A34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44" w:history="1">
        <w:r w:rsidR="00EA0E67" w:rsidRPr="009A4D61">
          <w:rPr>
            <w:rStyle w:val="Hyperlink"/>
          </w:rPr>
          <w:t>4.1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Usability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_Toc66906844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327DE706" w14:textId="7CAE2CFD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45" w:history="1">
        <w:r w:rsidR="00EA0E67" w:rsidRPr="009A4D61">
          <w:rPr>
            <w:rStyle w:val="Hyperlink"/>
          </w:rPr>
          <w:t>4.2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Reliability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_Toc66906845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2314A57A" w14:textId="640BF2CD" w:rsidR="00EA0E67" w:rsidRDefault="00CA5072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ja-JP"/>
        </w:rPr>
      </w:pPr>
      <w:hyperlink w:anchor="_Toc66906846" w:history="1">
        <w:r w:rsidR="00EA0E67" w:rsidRPr="009A4D61">
          <w:rPr>
            <w:rStyle w:val="Hyperlink"/>
          </w:rPr>
          <w:t>4.3</w:t>
        </w:r>
        <w:r w:rsidR="00EA0E67">
          <w:rPr>
            <w:rFonts w:asciiTheme="minorHAnsi" w:eastAsiaTheme="minorEastAsia" w:hAnsiTheme="minorHAnsi" w:cstheme="minorBidi"/>
            <w:sz w:val="22"/>
            <w:szCs w:val="22"/>
            <w:lang w:eastAsia="ja-JP"/>
          </w:rPr>
          <w:tab/>
        </w:r>
        <w:r w:rsidR="00EA0E67" w:rsidRPr="009A4D61">
          <w:rPr>
            <w:rStyle w:val="Hyperlink"/>
          </w:rPr>
          <w:t>Performance</w:t>
        </w:r>
        <w:r w:rsidR="00EA0E67">
          <w:rPr>
            <w:webHidden/>
          </w:rPr>
          <w:tab/>
        </w:r>
        <w:r w:rsidR="00EA0E67">
          <w:rPr>
            <w:webHidden/>
          </w:rPr>
          <w:fldChar w:fldCharType="begin"/>
        </w:r>
        <w:r w:rsidR="00EA0E67">
          <w:rPr>
            <w:webHidden/>
          </w:rPr>
          <w:instrText xml:space="preserve"> PAGEREF _Toc66906846 \h </w:instrText>
        </w:r>
        <w:r w:rsidR="00EA0E67">
          <w:rPr>
            <w:webHidden/>
          </w:rPr>
        </w:r>
        <w:r w:rsidR="00EA0E67">
          <w:rPr>
            <w:webHidden/>
          </w:rPr>
          <w:fldChar w:fldCharType="separate"/>
        </w:r>
        <w:r w:rsidR="00EA0E67">
          <w:rPr>
            <w:webHidden/>
          </w:rPr>
          <w:t>1</w:t>
        </w:r>
        <w:r w:rsidR="00EA0E67">
          <w:rPr>
            <w:webHidden/>
          </w:rPr>
          <w:fldChar w:fldCharType="end"/>
        </w:r>
      </w:hyperlink>
    </w:p>
    <w:p w14:paraId="045E959F" w14:textId="6A1CFA0E" w:rsidR="0050513B" w:rsidRDefault="0050513B" w:rsidP="00C42A0F">
      <w:pPr>
        <w:rPr>
          <w:lang w:val="en-GB"/>
        </w:rPr>
        <w:sectPr w:rsidR="0050513B">
          <w:headerReference w:type="default" r:id="rId9"/>
          <w:footerReference w:type="default" r:id="rId10"/>
          <w:pgSz w:w="12242" w:h="15842" w:code="1"/>
          <w:pgMar w:top="1440" w:right="1440" w:bottom="1440" w:left="1800" w:header="720" w:footer="720" w:gutter="0"/>
          <w:cols w:space="720"/>
          <w:titlePg/>
        </w:sectPr>
      </w:pPr>
      <w:r>
        <w:rPr>
          <w:lang w:val="en-GB"/>
        </w:rPr>
        <w:fldChar w:fldCharType="end"/>
      </w:r>
    </w:p>
    <w:p w14:paraId="3B9E9CC6" w14:textId="77777777" w:rsidR="0050513B" w:rsidRDefault="0050513B" w:rsidP="00C42A0F">
      <w:pPr>
        <w:pStyle w:val="Heading1"/>
      </w:pPr>
      <w:bookmarkStart w:id="8" w:name="_Toc521150196"/>
      <w:bookmarkStart w:id="9" w:name="_Toc66906805"/>
      <w:bookmarkStart w:id="10" w:name="_Toc456598586"/>
      <w:bookmarkStart w:id="11" w:name="_Toc504442098"/>
      <w:r>
        <w:lastRenderedPageBreak/>
        <w:t>Introduction</w:t>
      </w:r>
      <w:bookmarkEnd w:id="8"/>
      <w:bookmarkEnd w:id="9"/>
    </w:p>
    <w:p w14:paraId="242284CC" w14:textId="2A9AF56D" w:rsidR="0050513B" w:rsidRDefault="0050513B" w:rsidP="009636E2">
      <w:pPr>
        <w:pStyle w:val="Heading2"/>
      </w:pPr>
      <w:bookmarkStart w:id="12" w:name="_Toc521150197"/>
      <w:bookmarkStart w:id="13" w:name="_Toc66906806"/>
      <w:r>
        <w:t>Purpose</w:t>
      </w:r>
      <w:bookmarkEnd w:id="12"/>
      <w:bookmarkEnd w:id="13"/>
    </w:p>
    <w:p w14:paraId="5B4D3A12" w14:textId="152DD881" w:rsidR="00FE274C" w:rsidRPr="009020F4" w:rsidRDefault="00FE274C" w:rsidP="00C42A0F">
      <w:pPr>
        <w:pStyle w:val="BodyText"/>
      </w:pPr>
      <w:r>
        <w:tab/>
      </w:r>
      <w:r w:rsidR="008F7795" w:rsidRPr="009020F4">
        <w:rPr>
          <w:color w:val="000000"/>
          <w:shd w:val="clear" w:color="auto" w:fill="FFFFFF"/>
        </w:rPr>
        <w:t xml:space="preserve">The purpose of this document is to build an online system to manage </w:t>
      </w:r>
      <w:r w:rsidR="005E11DA" w:rsidRPr="009020F4">
        <w:rPr>
          <w:color w:val="000000"/>
          <w:shd w:val="clear" w:color="auto" w:fill="FFFFFF"/>
        </w:rPr>
        <w:t>pitch booking</w:t>
      </w:r>
      <w:r w:rsidR="008F7795" w:rsidRPr="009020F4">
        <w:rPr>
          <w:color w:val="000000"/>
          <w:shd w:val="clear" w:color="auto" w:fill="FFFFFF"/>
        </w:rPr>
        <w:t xml:space="preserve"> and </w:t>
      </w:r>
      <w:r w:rsidR="005E11DA" w:rsidRPr="009020F4">
        <w:rPr>
          <w:color w:val="000000"/>
          <w:shd w:val="clear" w:color="auto" w:fill="FFFFFF"/>
        </w:rPr>
        <w:t>customer</w:t>
      </w:r>
      <w:r w:rsidR="008F7795" w:rsidRPr="009020F4">
        <w:rPr>
          <w:color w:val="000000"/>
          <w:shd w:val="clear" w:color="auto" w:fill="FFFFFF"/>
        </w:rPr>
        <w:t xml:space="preserve"> to ease the </w:t>
      </w:r>
      <w:r w:rsidR="005E11DA" w:rsidRPr="009020F4">
        <w:rPr>
          <w:color w:val="000000"/>
          <w:shd w:val="clear" w:color="auto" w:fill="FFFFFF"/>
        </w:rPr>
        <w:t>pitch booking</w:t>
      </w:r>
      <w:r w:rsidR="008F7795" w:rsidRPr="009020F4">
        <w:rPr>
          <w:color w:val="000000"/>
          <w:shd w:val="clear" w:color="auto" w:fill="FFFFFF"/>
        </w:rPr>
        <w:t xml:space="preserve"> management</w:t>
      </w:r>
      <w:r w:rsidR="00400A5F" w:rsidRPr="009020F4">
        <w:t xml:space="preserve">. </w:t>
      </w:r>
    </w:p>
    <w:p w14:paraId="3CB9B053" w14:textId="77777777" w:rsidR="0050513B" w:rsidRDefault="0050513B" w:rsidP="00C42A0F">
      <w:pPr>
        <w:pStyle w:val="Heading2"/>
      </w:pPr>
      <w:bookmarkStart w:id="14" w:name="_Toc521150198"/>
      <w:bookmarkStart w:id="15" w:name="_Toc66906807"/>
      <w:r>
        <w:t>Scope</w:t>
      </w:r>
      <w:bookmarkEnd w:id="14"/>
      <w:bookmarkEnd w:id="15"/>
    </w:p>
    <w:p w14:paraId="7223DBE6" w14:textId="69437D03" w:rsidR="00400A5F" w:rsidRPr="00400A5F" w:rsidRDefault="00A06D29" w:rsidP="00400A5F">
      <w:pPr>
        <w:pStyle w:val="BodyText"/>
        <w:rPr>
          <w:lang w:val="en-US"/>
        </w:rPr>
      </w:pPr>
      <w:r>
        <w:rPr>
          <w:lang w:val="en-US"/>
        </w:rPr>
        <w:t>The purpose of the online booking pitch is to ease booking pitch management and to create a convenient and easy-to-use application for customer, trying to book a pitch or find a competitor. The system is based on a relatio</w:t>
      </w:r>
      <w:r w:rsidR="009636E2">
        <w:rPr>
          <w:lang w:val="en-US"/>
        </w:rPr>
        <w:t>nal database with its pitch management and reservation functions. We will</w:t>
      </w:r>
      <w:r w:rsidR="00400A5F">
        <w:rPr>
          <w:lang w:val="en-US"/>
        </w:rPr>
        <w:t xml:space="preserve"> </w:t>
      </w:r>
      <w:r w:rsidR="009636E2">
        <w:rPr>
          <w:lang w:val="en-US"/>
        </w:rPr>
        <w:t>have a server supporting of major cities around Viet Nam as well as thousands of pitches. Above all, we hope to provide a comfortable user experience along with the best pricing available</w:t>
      </w:r>
      <w:r w:rsidR="00400A5F">
        <w:rPr>
          <w:lang w:val="en-US"/>
        </w:rPr>
        <w:t xml:space="preserve">         </w:t>
      </w:r>
    </w:p>
    <w:p w14:paraId="47C004C8" w14:textId="77777777" w:rsidR="0050513B" w:rsidRDefault="0050513B" w:rsidP="00C42A0F">
      <w:pPr>
        <w:pStyle w:val="Heading2"/>
      </w:pPr>
      <w:bookmarkStart w:id="16" w:name="_Toc521150199"/>
      <w:bookmarkStart w:id="17" w:name="_Toc66906808"/>
      <w:r>
        <w:t>Definitions, Acronyms, and Abbreviations</w:t>
      </w:r>
      <w:bookmarkEnd w:id="16"/>
      <w:bookmarkEnd w:id="17"/>
    </w:p>
    <w:p w14:paraId="2C845901" w14:textId="283E7DA7" w:rsidR="0050513B" w:rsidRDefault="0050513B" w:rsidP="009020F4">
      <w:pPr>
        <w:pStyle w:val="InfoBlue"/>
        <w:ind w:left="0"/>
      </w:pPr>
    </w:p>
    <w:p w14:paraId="6C5747DD" w14:textId="77777777" w:rsidR="0050513B" w:rsidRDefault="0050513B" w:rsidP="00C42A0F">
      <w:pPr>
        <w:pStyle w:val="Heading2"/>
      </w:pPr>
      <w:bookmarkStart w:id="18" w:name="_Toc521150200"/>
      <w:bookmarkStart w:id="19" w:name="_Toc66906809"/>
      <w:r>
        <w:t>References</w:t>
      </w:r>
      <w:bookmarkEnd w:id="18"/>
      <w:bookmarkEnd w:id="19"/>
    </w:p>
    <w:p w14:paraId="4924362A" w14:textId="77777777" w:rsidR="0050513B" w:rsidRDefault="0050513B" w:rsidP="00C42A0F">
      <w:pPr>
        <w:pStyle w:val="Heading2"/>
      </w:pPr>
      <w:bookmarkStart w:id="20" w:name="_Toc521150201"/>
      <w:bookmarkStart w:id="21" w:name="_Toc66906810"/>
      <w:r>
        <w:t>Overview</w:t>
      </w:r>
      <w:bookmarkEnd w:id="20"/>
      <w:bookmarkEnd w:id="21"/>
    </w:p>
    <w:p w14:paraId="3B95EA57" w14:textId="77777777" w:rsidR="0050513B" w:rsidRDefault="0050513B" w:rsidP="00C42A0F">
      <w:pPr>
        <w:pStyle w:val="Heading1"/>
      </w:pPr>
      <w:bookmarkStart w:id="22" w:name="_Toc521150202"/>
      <w:bookmarkStart w:id="23" w:name="_Toc66906811"/>
      <w:r>
        <w:lastRenderedPageBreak/>
        <w:t>Overall Description</w:t>
      </w:r>
      <w:bookmarkEnd w:id="22"/>
      <w:bookmarkEnd w:id="23"/>
    </w:p>
    <w:p w14:paraId="46C01961" w14:textId="7E636030" w:rsidR="0028605A" w:rsidRPr="00B8787C" w:rsidRDefault="0028605A" w:rsidP="0028605A">
      <w:pPr>
        <w:pStyle w:val="BodyText"/>
        <w:numPr>
          <w:ilvl w:val="0"/>
          <w:numId w:val="21"/>
        </w:numPr>
        <w:rPr>
          <w:b/>
          <w:bCs/>
          <w:lang w:val="en-US"/>
        </w:rPr>
      </w:pPr>
      <w:r w:rsidRPr="00B8787C">
        <w:rPr>
          <w:b/>
          <w:bCs/>
          <w:lang w:val="en-US"/>
        </w:rPr>
        <w:t>Product perspective</w:t>
      </w:r>
    </w:p>
    <w:p w14:paraId="2733876E" w14:textId="1661BEDC" w:rsidR="0028605A" w:rsidRDefault="0028605A" w:rsidP="0028605A">
      <w:pPr>
        <w:pStyle w:val="BodyText"/>
        <w:numPr>
          <w:ilvl w:val="0"/>
          <w:numId w:val="22"/>
        </w:numPr>
        <w:rPr>
          <w:lang w:val="en-US"/>
        </w:rPr>
      </w:pPr>
      <w:r>
        <w:rPr>
          <w:lang w:val="en-US"/>
        </w:rPr>
        <w:t>Pitch detail:</w:t>
      </w:r>
    </w:p>
    <w:p w14:paraId="3EE3BC1D" w14:textId="61C2A1CF" w:rsidR="0028605A" w:rsidRDefault="0028605A" w:rsidP="0028605A">
      <w:pPr>
        <w:pStyle w:val="BodyText"/>
        <w:ind w:left="1800"/>
        <w:rPr>
          <w:lang w:val="en-US"/>
        </w:rPr>
      </w:pPr>
      <w:r>
        <w:rPr>
          <w:lang w:val="en-US"/>
        </w:rPr>
        <w:t xml:space="preserve">   It includes the pitch id, name, image, detail pitch, phone number etc.</w:t>
      </w:r>
    </w:p>
    <w:p w14:paraId="02C65D17" w14:textId="415800A3" w:rsidR="0028605A" w:rsidRDefault="0028605A" w:rsidP="0028605A">
      <w:pPr>
        <w:pStyle w:val="BodyText"/>
        <w:numPr>
          <w:ilvl w:val="0"/>
          <w:numId w:val="22"/>
        </w:numPr>
        <w:rPr>
          <w:lang w:val="en-US"/>
        </w:rPr>
      </w:pPr>
      <w:r>
        <w:rPr>
          <w:lang w:val="en-US"/>
        </w:rPr>
        <w:t>Customer description:</w:t>
      </w:r>
    </w:p>
    <w:p w14:paraId="1375AA84" w14:textId="4B78FE9F" w:rsidR="0028605A" w:rsidRDefault="0028605A" w:rsidP="0028605A">
      <w:pPr>
        <w:pStyle w:val="BodyText"/>
        <w:ind w:left="1800"/>
        <w:rPr>
          <w:lang w:val="en-US"/>
        </w:rPr>
      </w:pPr>
      <w:r>
        <w:rPr>
          <w:lang w:val="en-US"/>
        </w:rPr>
        <w:t xml:space="preserve">   </w:t>
      </w:r>
      <w:r w:rsidR="00B8787C">
        <w:rPr>
          <w:lang w:val="en-US"/>
        </w:rPr>
        <w:t xml:space="preserve">     </w:t>
      </w:r>
      <w:r>
        <w:rPr>
          <w:lang w:val="en-US"/>
        </w:rPr>
        <w:t xml:space="preserve">It includes the customer code, name, phone, avatar. This information </w:t>
      </w:r>
      <w:r w:rsidR="00B8787C">
        <w:rPr>
          <w:lang w:val="en-US"/>
        </w:rPr>
        <w:t xml:space="preserve"> </w:t>
      </w:r>
      <w:r>
        <w:rPr>
          <w:lang w:val="en-US"/>
        </w:rPr>
        <w:t>may be used for keeping the records of the customer for any emergency or for any other kind of information</w:t>
      </w:r>
    </w:p>
    <w:p w14:paraId="2BCCB283" w14:textId="240859B1" w:rsidR="00B8787C" w:rsidRDefault="00B8787C" w:rsidP="00B8787C">
      <w:pPr>
        <w:pStyle w:val="BodyText"/>
        <w:numPr>
          <w:ilvl w:val="0"/>
          <w:numId w:val="22"/>
        </w:numPr>
        <w:rPr>
          <w:lang w:val="en-US"/>
        </w:rPr>
      </w:pPr>
      <w:r>
        <w:rPr>
          <w:lang w:val="en-US"/>
        </w:rPr>
        <w:t>Reservation description:</w:t>
      </w:r>
    </w:p>
    <w:p w14:paraId="6F65A15B" w14:textId="18470CFE" w:rsidR="00B8787C" w:rsidRDefault="00B8787C" w:rsidP="00B8787C">
      <w:pPr>
        <w:pStyle w:val="BodyText"/>
        <w:ind w:left="1800"/>
        <w:rPr>
          <w:lang w:val="en-US"/>
        </w:rPr>
      </w:pPr>
      <w:r>
        <w:rPr>
          <w:lang w:val="en-US"/>
        </w:rPr>
        <w:t xml:space="preserve">       It includes the customer details, pitch number, date of booking, </w:t>
      </w:r>
    </w:p>
    <w:p w14:paraId="78CA383F" w14:textId="48C463DE" w:rsidR="00B8787C" w:rsidRDefault="00B8787C" w:rsidP="003C3D49">
      <w:pPr>
        <w:pStyle w:val="BodyText"/>
        <w:rPr>
          <w:lang w:val="en-US"/>
        </w:rPr>
      </w:pPr>
    </w:p>
    <w:p w14:paraId="1E7D83C9" w14:textId="77777777" w:rsidR="0048706B" w:rsidRDefault="003C3D49" w:rsidP="003C3D49">
      <w:pPr>
        <w:pStyle w:val="BodyText"/>
        <w:numPr>
          <w:ilvl w:val="0"/>
          <w:numId w:val="21"/>
        </w:numPr>
        <w:rPr>
          <w:b/>
          <w:bCs/>
          <w:lang w:val="en-US"/>
        </w:rPr>
      </w:pPr>
      <w:r w:rsidRPr="0048706B">
        <w:rPr>
          <w:b/>
          <w:bCs/>
          <w:lang w:val="en-US"/>
        </w:rPr>
        <w:t>User characteristics</w:t>
      </w:r>
      <w:r w:rsidR="0048706B">
        <w:rPr>
          <w:b/>
          <w:bCs/>
          <w:lang w:val="en-US"/>
        </w:rPr>
        <w:t>:</w:t>
      </w:r>
      <w:r w:rsidR="00B8787C" w:rsidRPr="0048706B">
        <w:rPr>
          <w:b/>
          <w:bCs/>
          <w:lang w:val="en-US"/>
        </w:rPr>
        <w:t xml:space="preserve"> </w:t>
      </w:r>
    </w:p>
    <w:p w14:paraId="307CF592" w14:textId="756861DE" w:rsidR="0048706B" w:rsidRDefault="0048706B" w:rsidP="0048706B">
      <w:pPr>
        <w:pStyle w:val="BodyText"/>
        <w:ind w:left="900"/>
        <w:rPr>
          <w:lang w:val="en-US"/>
        </w:rPr>
      </w:pPr>
      <w:r>
        <w:rPr>
          <w:b/>
          <w:bCs/>
          <w:lang w:val="en-US"/>
        </w:rPr>
        <w:t xml:space="preserve">            </w:t>
      </w:r>
      <w:r>
        <w:rPr>
          <w:lang w:val="en-US"/>
        </w:rPr>
        <w:t>The system will support three types of user privileges, Customers, Host and A</w:t>
      </w:r>
      <w:r w:rsidRPr="0048706B">
        <w:rPr>
          <w:lang w:val="en-US"/>
        </w:rPr>
        <w:t>dministrator</w:t>
      </w:r>
      <w:r>
        <w:rPr>
          <w:lang w:val="en-US"/>
        </w:rPr>
        <w:t>. Each user will have access to their own functions. The customer should be able to do the following function;</w:t>
      </w:r>
    </w:p>
    <w:p w14:paraId="007AED8C" w14:textId="4EEC9F4F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Booking pitch </w:t>
      </w:r>
    </w:p>
    <w:p w14:paraId="06F7BD86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627A7EDA" w14:textId="0F9BECB5" w:rsidR="0048706B" w:rsidRDefault="0048706B" w:rsidP="0048706B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Create Football Club </w:t>
      </w:r>
    </w:p>
    <w:p w14:paraId="6BD4979F" w14:textId="77777777" w:rsidR="00C36CE8" w:rsidRPr="00C36CE8" w:rsidRDefault="00C36CE8" w:rsidP="00C36CE8">
      <w:pPr>
        <w:pStyle w:val="BodyText"/>
        <w:rPr>
          <w:lang w:val="en-US"/>
        </w:rPr>
      </w:pPr>
    </w:p>
    <w:p w14:paraId="10614D10" w14:textId="7E4907F9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Find an opponent team</w:t>
      </w:r>
    </w:p>
    <w:p w14:paraId="7FD60672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50C246FD" w14:textId="3BF1B50C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Find a team in your club for football match </w:t>
      </w:r>
    </w:p>
    <w:p w14:paraId="482A3040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1589E703" w14:textId="07051B95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Report error  </w:t>
      </w:r>
    </w:p>
    <w:p w14:paraId="667016CF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7527F04B" w14:textId="35AD19E1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Search pitch</w:t>
      </w:r>
    </w:p>
    <w:p w14:paraId="183A5912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1177C9B4" w14:textId="7A3F40F6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View history of booked pitches</w:t>
      </w:r>
    </w:p>
    <w:p w14:paraId="058E4160" w14:textId="77777777" w:rsidR="0048706B" w:rsidRPr="0048706B" w:rsidRDefault="0048706B" w:rsidP="0048706B">
      <w:pPr>
        <w:pStyle w:val="BodyText"/>
        <w:rPr>
          <w:lang w:val="en-US"/>
        </w:rPr>
      </w:pPr>
    </w:p>
    <w:p w14:paraId="3D6EA9E9" w14:textId="522ACE06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View the detail pitch </w:t>
      </w:r>
    </w:p>
    <w:p w14:paraId="597925A9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17A6B251" w14:textId="39F469D3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Take </w:t>
      </w:r>
      <w:r>
        <w:rPr>
          <w:lang w:val="en-US"/>
        </w:rPr>
        <w:t>attendance</w:t>
      </w:r>
    </w:p>
    <w:p w14:paraId="711392CF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16F3F0AF" w14:textId="7AD0D5C7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Join a club</w:t>
      </w:r>
    </w:p>
    <w:p w14:paraId="27652931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6EE9F871" w14:textId="5AFB61EB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Search club</w:t>
      </w:r>
    </w:p>
    <w:p w14:paraId="20ECF75F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3DDAB5C7" w14:textId="0E700208" w:rsidR="0048706B" w:rsidRP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View detail club </w:t>
      </w:r>
    </w:p>
    <w:p w14:paraId="0A7C6AF6" w14:textId="77777777" w:rsidR="0048706B" w:rsidRPr="0048706B" w:rsidRDefault="0048706B" w:rsidP="0048706B">
      <w:pPr>
        <w:pStyle w:val="BodyText"/>
        <w:ind w:left="900"/>
        <w:rPr>
          <w:lang w:val="en-US"/>
        </w:rPr>
      </w:pPr>
    </w:p>
    <w:p w14:paraId="6613F828" w14:textId="4806C530" w:rsidR="0048706B" w:rsidRDefault="0048706B" w:rsidP="00C36CE8">
      <w:pPr>
        <w:pStyle w:val="BodyText"/>
        <w:numPr>
          <w:ilvl w:val="0"/>
          <w:numId w:val="22"/>
        </w:numPr>
        <w:rPr>
          <w:lang w:val="en-US"/>
        </w:rPr>
      </w:pPr>
      <w:r w:rsidRPr="0048706B">
        <w:rPr>
          <w:lang w:val="en-US"/>
        </w:rPr>
        <w:t xml:space="preserve"> Consider request participation club </w:t>
      </w:r>
      <w:r w:rsidR="00C36CE8">
        <w:rPr>
          <w:lang w:val="en-US"/>
        </w:rPr>
        <w:t>(Only the captain of the club can view it)</w:t>
      </w:r>
    </w:p>
    <w:p w14:paraId="739175BD" w14:textId="77777777" w:rsidR="00C36CE8" w:rsidRDefault="00C36CE8" w:rsidP="00C36CE8">
      <w:pPr>
        <w:ind w:left="0"/>
      </w:pPr>
    </w:p>
    <w:p w14:paraId="51F30847" w14:textId="750434CF" w:rsidR="00C36CE8" w:rsidRDefault="00C36CE8" w:rsidP="00C36CE8">
      <w:pPr>
        <w:pStyle w:val="BodyText"/>
        <w:rPr>
          <w:rFonts w:ascii="Helvetica" w:hAnsi="Helvetica"/>
          <w:color w:val="000000"/>
          <w:shd w:val="clear" w:color="auto" w:fill="FFFFFF"/>
        </w:rPr>
      </w:pPr>
      <w:r>
        <w:rPr>
          <w:rFonts w:ascii="Helvetica" w:hAnsi="Helvetica"/>
          <w:color w:val="000000"/>
          <w:shd w:val="clear" w:color="auto" w:fill="FFFFFF"/>
        </w:rPr>
        <w:t>The Host should have following management functionalities:</w:t>
      </w:r>
    </w:p>
    <w:p w14:paraId="22CDAA87" w14:textId="2E7D1B55" w:rsidR="00C36CE8" w:rsidRPr="00C36CE8" w:rsidRDefault="00C36CE8" w:rsidP="00C36CE8">
      <w:pPr>
        <w:pStyle w:val="BodyText"/>
        <w:numPr>
          <w:ilvl w:val="0"/>
          <w:numId w:val="22"/>
        </w:numPr>
        <w:ind w:left="1440"/>
        <w:rPr>
          <w:lang w:val="en-US"/>
        </w:rPr>
      </w:pPr>
      <w:r w:rsidRPr="00C36CE8">
        <w:rPr>
          <w:lang w:val="en-US"/>
        </w:rPr>
        <w:t xml:space="preserve"> Create a pitch </w:t>
      </w:r>
    </w:p>
    <w:p w14:paraId="5E35F8A3" w14:textId="57C897B4" w:rsidR="00C36CE8" w:rsidRPr="00C36CE8" w:rsidRDefault="00C36CE8" w:rsidP="00C36CE8">
      <w:pPr>
        <w:pStyle w:val="BodyText"/>
        <w:numPr>
          <w:ilvl w:val="0"/>
          <w:numId w:val="22"/>
        </w:numPr>
        <w:ind w:left="1440"/>
        <w:rPr>
          <w:lang w:val="en-US"/>
        </w:rPr>
      </w:pPr>
      <w:r w:rsidRPr="00C36CE8">
        <w:rPr>
          <w:lang w:val="en-US"/>
        </w:rPr>
        <w:t xml:space="preserve"> Update a pitch </w:t>
      </w:r>
    </w:p>
    <w:p w14:paraId="58ACACFB" w14:textId="2BB2EE32" w:rsidR="00C36CE8" w:rsidRPr="00C36CE8" w:rsidRDefault="00C36CE8" w:rsidP="00C36CE8">
      <w:pPr>
        <w:pStyle w:val="BodyText"/>
        <w:ind w:left="1080"/>
        <w:rPr>
          <w:lang w:val="en-US"/>
        </w:rPr>
      </w:pPr>
      <w:r>
        <w:rPr>
          <w:lang w:val="en-US"/>
        </w:rPr>
        <w:t>-</w:t>
      </w:r>
      <w:r w:rsidRPr="00C36CE8">
        <w:rPr>
          <w:lang w:val="en-US"/>
        </w:rPr>
        <w:t xml:space="preserve"> </w:t>
      </w:r>
      <w:r>
        <w:rPr>
          <w:lang w:val="en-US"/>
        </w:rPr>
        <w:t xml:space="preserve">     </w:t>
      </w:r>
      <w:r w:rsidRPr="00C36CE8">
        <w:rPr>
          <w:lang w:val="en-US"/>
        </w:rPr>
        <w:t xml:space="preserve">Delete a pitch </w:t>
      </w:r>
    </w:p>
    <w:p w14:paraId="73750035" w14:textId="7148A4AC" w:rsidR="00C36CE8" w:rsidRPr="00C36CE8" w:rsidRDefault="00C36CE8" w:rsidP="00C36CE8">
      <w:pPr>
        <w:pStyle w:val="BodyText"/>
        <w:rPr>
          <w:lang w:val="en-US"/>
        </w:rPr>
      </w:pPr>
      <w:r>
        <w:rPr>
          <w:lang w:val="en-US"/>
        </w:rPr>
        <w:t xml:space="preserve">                   -    </w:t>
      </w:r>
      <w:r w:rsidRPr="00C36CE8">
        <w:rPr>
          <w:lang w:val="en-US"/>
        </w:rPr>
        <w:t xml:space="preserve"> Search pitch </w:t>
      </w:r>
    </w:p>
    <w:p w14:paraId="6A95E817" w14:textId="77777777" w:rsidR="00C36CE8" w:rsidRPr="00C36CE8" w:rsidRDefault="00C36CE8" w:rsidP="00C36CE8">
      <w:pPr>
        <w:pStyle w:val="BodyText"/>
        <w:ind w:left="1800"/>
        <w:rPr>
          <w:lang w:val="en-US"/>
        </w:rPr>
      </w:pPr>
    </w:p>
    <w:p w14:paraId="4FC18E25" w14:textId="60F34D1A" w:rsidR="00C36CE8" w:rsidRPr="00C36CE8" w:rsidRDefault="00C36CE8" w:rsidP="00C36CE8">
      <w:pPr>
        <w:pStyle w:val="BodyText"/>
        <w:numPr>
          <w:ilvl w:val="0"/>
          <w:numId w:val="22"/>
        </w:numPr>
        <w:rPr>
          <w:lang w:val="en-US"/>
        </w:rPr>
      </w:pPr>
      <w:r w:rsidRPr="00C36CE8">
        <w:rPr>
          <w:lang w:val="en-US"/>
        </w:rPr>
        <w:t xml:space="preserve"> View upcoming match  </w:t>
      </w:r>
    </w:p>
    <w:p w14:paraId="4F770552" w14:textId="61892395" w:rsidR="00C36CE8" w:rsidRPr="00C36CE8" w:rsidRDefault="00C36CE8" w:rsidP="00C36CE8">
      <w:pPr>
        <w:pStyle w:val="BodyText"/>
        <w:numPr>
          <w:ilvl w:val="0"/>
          <w:numId w:val="22"/>
        </w:numPr>
        <w:rPr>
          <w:lang w:val="en-US"/>
        </w:rPr>
      </w:pPr>
      <w:r w:rsidRPr="00C36CE8">
        <w:rPr>
          <w:lang w:val="en-US"/>
        </w:rPr>
        <w:t xml:space="preserve">View booked pitch history </w:t>
      </w:r>
    </w:p>
    <w:p w14:paraId="2413F980" w14:textId="77777777" w:rsidR="00C36CE8" w:rsidRPr="00C36CE8" w:rsidRDefault="00C36CE8" w:rsidP="00C36CE8">
      <w:pPr>
        <w:pStyle w:val="BodyText"/>
        <w:ind w:left="1800"/>
        <w:rPr>
          <w:lang w:val="en-US"/>
        </w:rPr>
      </w:pPr>
    </w:p>
    <w:p w14:paraId="0E1A5F2E" w14:textId="0E6322D1" w:rsidR="00C36CE8" w:rsidRPr="00C36CE8" w:rsidRDefault="00C36CE8" w:rsidP="00C36CE8">
      <w:pPr>
        <w:pStyle w:val="BodyText"/>
        <w:numPr>
          <w:ilvl w:val="0"/>
          <w:numId w:val="22"/>
        </w:numPr>
        <w:rPr>
          <w:lang w:val="en-US"/>
        </w:rPr>
      </w:pPr>
      <w:r w:rsidRPr="00C36CE8">
        <w:rPr>
          <w:lang w:val="en-US"/>
        </w:rPr>
        <w:t xml:space="preserve">View the detail pitch </w:t>
      </w:r>
    </w:p>
    <w:p w14:paraId="0EF8B3B3" w14:textId="707261EE" w:rsidR="00C36CE8" w:rsidRPr="00C36CE8" w:rsidRDefault="00C36CE8" w:rsidP="00C36CE8">
      <w:pPr>
        <w:pStyle w:val="BodyText"/>
        <w:numPr>
          <w:ilvl w:val="0"/>
          <w:numId w:val="22"/>
        </w:numPr>
        <w:rPr>
          <w:b/>
          <w:bCs/>
          <w:lang w:val="en-US"/>
        </w:rPr>
      </w:pPr>
      <w:r w:rsidRPr="00C36CE8">
        <w:rPr>
          <w:lang w:val="en-US"/>
        </w:rPr>
        <w:t>View my pitches</w:t>
      </w:r>
      <w:r w:rsidR="0048706B">
        <w:rPr>
          <w:lang w:val="en-US"/>
        </w:rPr>
        <w:t xml:space="preserve">                      </w:t>
      </w:r>
      <w:r w:rsidR="00B8787C" w:rsidRPr="0048706B">
        <w:rPr>
          <w:b/>
          <w:bCs/>
          <w:lang w:val="en-US"/>
        </w:rPr>
        <w:t xml:space="preserve">  </w:t>
      </w:r>
    </w:p>
    <w:p w14:paraId="0EB1428D" w14:textId="77777777" w:rsidR="00C36CE8" w:rsidRDefault="00C36CE8" w:rsidP="00C36CE8">
      <w:pPr>
        <w:pStyle w:val="BodyText"/>
        <w:rPr>
          <w:rFonts w:ascii="Helvetica" w:hAnsi="Helvetica"/>
          <w:color w:val="000000"/>
          <w:shd w:val="clear" w:color="auto" w:fill="FFFFFF"/>
        </w:rPr>
      </w:pPr>
      <w:r>
        <w:rPr>
          <w:lang w:val="en-US"/>
        </w:rPr>
        <w:t xml:space="preserve">The Administrator should have </w:t>
      </w:r>
      <w:r>
        <w:rPr>
          <w:rFonts w:ascii="Helvetica" w:hAnsi="Helvetica"/>
          <w:color w:val="000000"/>
          <w:shd w:val="clear" w:color="auto" w:fill="FFFFFF"/>
        </w:rPr>
        <w:t>following management functionalities:</w:t>
      </w:r>
    </w:p>
    <w:p w14:paraId="2E5DCC0E" w14:textId="0C5F03FE" w:rsidR="00C36CE8" w:rsidRDefault="00C36CE8" w:rsidP="00C36CE8">
      <w:pPr>
        <w:pStyle w:val="BodyText"/>
        <w:numPr>
          <w:ilvl w:val="0"/>
          <w:numId w:val="22"/>
        </w:numPr>
      </w:pPr>
      <w:r>
        <w:t>Approve register of host</w:t>
      </w:r>
    </w:p>
    <w:p w14:paraId="5F6A03E9" w14:textId="77777777" w:rsidR="00C36CE8" w:rsidRDefault="00C36CE8" w:rsidP="00C36CE8">
      <w:pPr>
        <w:pStyle w:val="BodyText"/>
        <w:ind w:left="1800"/>
      </w:pPr>
    </w:p>
    <w:p w14:paraId="0124DEC9" w14:textId="3EC58693" w:rsidR="00C36CE8" w:rsidRDefault="00C36CE8" w:rsidP="00C36CE8">
      <w:pPr>
        <w:pStyle w:val="BodyText"/>
        <w:numPr>
          <w:ilvl w:val="0"/>
          <w:numId w:val="22"/>
        </w:numPr>
      </w:pPr>
      <w:r>
        <w:t xml:space="preserve"> Ban a host</w:t>
      </w:r>
    </w:p>
    <w:p w14:paraId="7E837006" w14:textId="77777777" w:rsidR="00C36CE8" w:rsidRDefault="00C36CE8" w:rsidP="00C36CE8">
      <w:pPr>
        <w:pStyle w:val="BodyText"/>
        <w:ind w:left="1800"/>
      </w:pPr>
    </w:p>
    <w:p w14:paraId="136DA06D" w14:textId="67C5B22F" w:rsidR="00C36CE8" w:rsidRDefault="00C36CE8" w:rsidP="00C36CE8">
      <w:pPr>
        <w:pStyle w:val="BodyText"/>
        <w:numPr>
          <w:ilvl w:val="0"/>
          <w:numId w:val="22"/>
        </w:numPr>
      </w:pPr>
      <w:r>
        <w:t xml:space="preserve"> Approve creation of pitch</w:t>
      </w:r>
    </w:p>
    <w:p w14:paraId="6FB0398E" w14:textId="77777777" w:rsidR="00C36CE8" w:rsidRDefault="00C36CE8" w:rsidP="00C36CE8">
      <w:pPr>
        <w:pStyle w:val="BodyText"/>
        <w:ind w:left="1800"/>
      </w:pPr>
    </w:p>
    <w:p w14:paraId="569CF31F" w14:textId="28000155" w:rsidR="00C36CE8" w:rsidRDefault="00C36CE8" w:rsidP="00C36CE8">
      <w:pPr>
        <w:pStyle w:val="BodyText"/>
        <w:numPr>
          <w:ilvl w:val="0"/>
          <w:numId w:val="22"/>
        </w:numPr>
      </w:pPr>
      <w:r>
        <w:t xml:space="preserve"> View list reports</w:t>
      </w:r>
    </w:p>
    <w:p w14:paraId="5E27D3E3" w14:textId="77777777" w:rsidR="00C36CE8" w:rsidRDefault="00C36CE8" w:rsidP="00C36CE8">
      <w:pPr>
        <w:pStyle w:val="BodyText"/>
        <w:ind w:left="1800"/>
      </w:pPr>
    </w:p>
    <w:p w14:paraId="38F88D52" w14:textId="3852AC9A" w:rsidR="00C36CE8" w:rsidRDefault="00C36CE8" w:rsidP="00C36CE8">
      <w:pPr>
        <w:pStyle w:val="BodyText"/>
        <w:numPr>
          <w:ilvl w:val="0"/>
          <w:numId w:val="22"/>
        </w:numPr>
      </w:pPr>
      <w:r>
        <w:t xml:space="preserve">  Approve update of pitch</w:t>
      </w:r>
    </w:p>
    <w:p w14:paraId="3252652C" w14:textId="77777777" w:rsidR="00C36CE8" w:rsidRDefault="00C36CE8" w:rsidP="00C36CE8">
      <w:pPr>
        <w:pStyle w:val="BodyText"/>
        <w:ind w:left="1800"/>
      </w:pPr>
    </w:p>
    <w:p w14:paraId="1E000F6B" w14:textId="62ACD14B" w:rsidR="00C36CE8" w:rsidRDefault="00C36CE8" w:rsidP="00C36CE8">
      <w:pPr>
        <w:pStyle w:val="BodyText"/>
        <w:numPr>
          <w:ilvl w:val="0"/>
          <w:numId w:val="22"/>
        </w:numPr>
      </w:pPr>
      <w:r>
        <w:t xml:space="preserve"> Approve delete of pitch</w:t>
      </w:r>
    </w:p>
    <w:p w14:paraId="035C4BD3" w14:textId="77777777" w:rsidR="00C36CE8" w:rsidRDefault="00C36CE8" w:rsidP="00C36CE8">
      <w:pPr>
        <w:pStyle w:val="BodyText"/>
        <w:ind w:left="1800"/>
      </w:pPr>
    </w:p>
    <w:p w14:paraId="06D589DD" w14:textId="0725FB6C" w:rsidR="00C36CE8" w:rsidRDefault="00C36CE8" w:rsidP="00C36CE8">
      <w:pPr>
        <w:pStyle w:val="BodyText"/>
        <w:numPr>
          <w:ilvl w:val="0"/>
          <w:numId w:val="22"/>
        </w:numPr>
      </w:pPr>
      <w:r>
        <w:t xml:space="preserve"> Ban Customer</w:t>
      </w:r>
    </w:p>
    <w:p w14:paraId="49169D34" w14:textId="77777777" w:rsidR="00C36CE8" w:rsidRDefault="00C36CE8" w:rsidP="00C36CE8">
      <w:pPr>
        <w:pStyle w:val="BodyText"/>
        <w:ind w:left="1800"/>
      </w:pPr>
    </w:p>
    <w:p w14:paraId="0399BD65" w14:textId="2D4462E8" w:rsidR="00C36CE8" w:rsidRDefault="00C36CE8" w:rsidP="00C36CE8">
      <w:pPr>
        <w:pStyle w:val="BodyText"/>
        <w:numPr>
          <w:ilvl w:val="0"/>
          <w:numId w:val="22"/>
        </w:numPr>
      </w:pPr>
      <w:r>
        <w:t xml:space="preserve"> Search Pitch</w:t>
      </w:r>
    </w:p>
    <w:p w14:paraId="3C037594" w14:textId="77777777" w:rsidR="00C36CE8" w:rsidRDefault="00C36CE8" w:rsidP="00C36CE8">
      <w:pPr>
        <w:pStyle w:val="BodyText"/>
        <w:ind w:left="1800"/>
      </w:pPr>
    </w:p>
    <w:p w14:paraId="6BC276D8" w14:textId="4020BCFA" w:rsidR="00C36CE8" w:rsidRDefault="00C36CE8" w:rsidP="00C36CE8">
      <w:pPr>
        <w:pStyle w:val="BodyText"/>
        <w:numPr>
          <w:ilvl w:val="0"/>
          <w:numId w:val="22"/>
        </w:numPr>
      </w:pPr>
      <w:r>
        <w:t>View the detail pitch</w:t>
      </w:r>
    </w:p>
    <w:p w14:paraId="1E5632A2" w14:textId="77777777" w:rsidR="00C36CE8" w:rsidRDefault="00C36CE8" w:rsidP="00C36CE8">
      <w:pPr>
        <w:pStyle w:val="BodyText"/>
        <w:ind w:left="1800"/>
      </w:pPr>
    </w:p>
    <w:p w14:paraId="6F23D202" w14:textId="7B79812D" w:rsidR="00C36CE8" w:rsidRDefault="00C36CE8" w:rsidP="00C36CE8">
      <w:pPr>
        <w:pStyle w:val="BodyText"/>
        <w:numPr>
          <w:ilvl w:val="0"/>
          <w:numId w:val="22"/>
        </w:numPr>
      </w:pPr>
      <w:r>
        <w:t xml:space="preserve"> Approve a comment</w:t>
      </w:r>
    </w:p>
    <w:p w14:paraId="3757ED14" w14:textId="77777777" w:rsidR="00CE6970" w:rsidRDefault="00CE6970" w:rsidP="00CE6970">
      <w:pPr>
        <w:pStyle w:val="ListParagraph"/>
      </w:pPr>
    </w:p>
    <w:p w14:paraId="56060624" w14:textId="6FDC3DE1" w:rsidR="00CE6970" w:rsidRPr="004C0085" w:rsidRDefault="00CE6970" w:rsidP="00CE6970">
      <w:pPr>
        <w:pStyle w:val="BodyText"/>
        <w:numPr>
          <w:ilvl w:val="0"/>
          <w:numId w:val="21"/>
        </w:numPr>
        <w:rPr>
          <w:color w:val="000000" w:themeColor="text1"/>
          <w:lang w:val="en-US"/>
        </w:rPr>
      </w:pPr>
      <w:r>
        <w:rPr>
          <w:rFonts w:ascii="Helvetica" w:hAnsi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 xml:space="preserve">Assumption </w:t>
      </w:r>
      <w:r w:rsidR="004C0085">
        <w:rPr>
          <w:rFonts w:ascii="Helvetica" w:hAnsi="Helvetica"/>
          <w:b/>
          <w:bCs/>
          <w:color w:val="000000" w:themeColor="text1"/>
          <w:bdr w:val="none" w:sz="0" w:space="0" w:color="auto" w:frame="1"/>
          <w:shd w:val="clear" w:color="auto" w:fill="FFFFFF"/>
        </w:rPr>
        <w:t>Dependencies:</w:t>
      </w:r>
    </w:p>
    <w:p w14:paraId="6F3EC67D" w14:textId="629C446A" w:rsidR="004C0085" w:rsidRDefault="004C0085" w:rsidP="004C0085">
      <w:pPr>
        <w:pStyle w:val="BodyText"/>
        <w:numPr>
          <w:ilvl w:val="0"/>
          <w:numId w:val="22"/>
        </w:numPr>
        <w:rPr>
          <w:color w:val="000000" w:themeColor="text1"/>
          <w:lang w:val="en-US"/>
        </w:rPr>
      </w:pPr>
      <w:r w:rsidRPr="004C0085">
        <w:rPr>
          <w:color w:val="000000" w:themeColor="text1"/>
          <w:lang w:val="en-US"/>
        </w:rPr>
        <w:lastRenderedPageBreak/>
        <w:t xml:space="preserve">Calculation of high </w:t>
      </w:r>
      <w:r>
        <w:rPr>
          <w:color w:val="000000" w:themeColor="text1"/>
          <w:lang w:val="en-US"/>
        </w:rPr>
        <w:t>pitches</w:t>
      </w:r>
      <w:r w:rsidRPr="004C0085">
        <w:rPr>
          <w:color w:val="000000" w:themeColor="text1"/>
          <w:lang w:val="en-US"/>
        </w:rPr>
        <w:t xml:space="preserve"> (most frequent fliers) and calculating appropriate reward points for these </w:t>
      </w:r>
      <w:r>
        <w:rPr>
          <w:color w:val="000000" w:themeColor="text1"/>
          <w:lang w:val="en-US"/>
        </w:rPr>
        <w:t>pitches</w:t>
      </w:r>
      <w:r w:rsidRPr="004C0085">
        <w:rPr>
          <w:color w:val="000000" w:themeColor="text1"/>
          <w:lang w:val="en-US"/>
        </w:rPr>
        <w:t>.</w:t>
      </w:r>
    </w:p>
    <w:p w14:paraId="1FF991EB" w14:textId="035B6EE6" w:rsidR="004C0085" w:rsidRDefault="004C0085" w:rsidP="004C0085">
      <w:pPr>
        <w:pStyle w:val="BodyText"/>
        <w:numPr>
          <w:ilvl w:val="0"/>
          <w:numId w:val="22"/>
        </w:numPr>
        <w:rPr>
          <w:color w:val="000000" w:themeColor="text1"/>
          <w:lang w:val="en-US"/>
        </w:rPr>
      </w:pPr>
      <w:r w:rsidRPr="004C0085">
        <w:rPr>
          <w:color w:val="000000" w:themeColor="text1"/>
          <w:lang w:val="en-US"/>
        </w:rPr>
        <w:t xml:space="preserve">Locate you then take out nearby </w:t>
      </w:r>
      <w:r>
        <w:rPr>
          <w:color w:val="000000" w:themeColor="text1"/>
          <w:lang w:val="en-US"/>
        </w:rPr>
        <w:t>pitch</w:t>
      </w:r>
    </w:p>
    <w:p w14:paraId="65BA1BC9" w14:textId="77777777" w:rsidR="004C0085" w:rsidRPr="00CE6970" w:rsidRDefault="004C0085" w:rsidP="004C0085">
      <w:pPr>
        <w:pStyle w:val="BodyText"/>
        <w:ind w:left="1440"/>
        <w:rPr>
          <w:color w:val="000000" w:themeColor="text1"/>
          <w:lang w:val="en-US"/>
        </w:rPr>
      </w:pPr>
    </w:p>
    <w:p w14:paraId="5BAE7E08" w14:textId="77777777" w:rsidR="0050513B" w:rsidRDefault="0051524F" w:rsidP="00C42A0F">
      <w:pPr>
        <w:pStyle w:val="Heading1"/>
      </w:pPr>
      <w:bookmarkStart w:id="24" w:name="_Toc521150203"/>
      <w:bookmarkStart w:id="25" w:name="_Toc66906812"/>
      <w:r>
        <w:lastRenderedPageBreak/>
        <w:t>FUNCTIONAL</w:t>
      </w:r>
      <w:r w:rsidR="0050513B">
        <w:t xml:space="preserve"> Requirements</w:t>
      </w:r>
      <w:bookmarkEnd w:id="24"/>
      <w:bookmarkEnd w:id="25"/>
      <w:r w:rsidR="0050513B">
        <w:t xml:space="preserve"> </w:t>
      </w:r>
    </w:p>
    <w:p w14:paraId="5025EB05" w14:textId="6E109205" w:rsidR="00B62447" w:rsidRDefault="00024B1D" w:rsidP="00C42A0F">
      <w:pPr>
        <w:pStyle w:val="Heading2"/>
      </w:pPr>
      <w:bookmarkStart w:id="26" w:name="_Toc182904437"/>
      <w:bookmarkStart w:id="27" w:name="_Toc183849051"/>
      <w:bookmarkStart w:id="28" w:name="_Toc211613194"/>
      <w:bookmarkStart w:id="29" w:name="_Toc66906813"/>
      <w:r>
        <w:t>&lt;</w:t>
      </w:r>
      <w:r w:rsidR="0052332E" w:rsidRPr="00D40BE3">
        <w:t>Use Cases Diagram</w:t>
      </w:r>
      <w:bookmarkEnd w:id="26"/>
      <w:bookmarkEnd w:id="27"/>
      <w:bookmarkEnd w:id="28"/>
      <w:r>
        <w:t>&gt;</w:t>
      </w:r>
      <w:bookmarkEnd w:id="29"/>
    </w:p>
    <w:p w14:paraId="6548D75F" w14:textId="4CBC37AD" w:rsidR="004E6AE1" w:rsidRPr="004E6AE1" w:rsidRDefault="001D4470" w:rsidP="00A25176">
      <w:r>
        <w:rPr>
          <w:noProof/>
          <w:lang w:eastAsia="ja-JP"/>
        </w:rPr>
        <w:drawing>
          <wp:inline distT="0" distB="0" distL="0" distR="0" wp14:anchorId="6BB0B8EB" wp14:editId="65AB6969">
            <wp:extent cx="5715000" cy="350393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UseCaseDiagram_SW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A0E55" w14:textId="7349894B" w:rsidR="0060493F" w:rsidRPr="0060493F" w:rsidRDefault="00C968FB" w:rsidP="0060493F">
      <w:pPr>
        <w:pStyle w:val="Heading2"/>
      </w:pPr>
      <w:bookmarkStart w:id="30" w:name="_Toc66906814"/>
      <w:r>
        <w:t>&lt;</w:t>
      </w:r>
      <w:r w:rsidR="0060493F">
        <w:t>Log out&gt;</w:t>
      </w:r>
      <w:bookmarkEnd w:id="30"/>
    </w:p>
    <w:p w14:paraId="0FB7C43B" w14:textId="0F22F1CB" w:rsidR="0060493F" w:rsidRDefault="0060493F" w:rsidP="0060493F">
      <w:r>
        <w:rPr>
          <w:noProof/>
          <w:lang w:eastAsia="ja-JP"/>
        </w:rPr>
        <w:drawing>
          <wp:inline distT="0" distB="0" distL="0" distR="0" wp14:anchorId="651AF125" wp14:editId="55A214BF">
            <wp:extent cx="5162550" cy="12001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6"/>
        <w:gridCol w:w="2429"/>
        <w:gridCol w:w="1158"/>
        <w:gridCol w:w="748"/>
        <w:gridCol w:w="2112"/>
      </w:tblGrid>
      <w:tr w:rsidR="00DB5F9A" w:rsidRPr="00305956" w14:paraId="3110DB6E" w14:textId="77777777" w:rsidTr="00DB5F9A">
        <w:trPr>
          <w:trHeight w:val="1350"/>
        </w:trPr>
        <w:tc>
          <w:tcPr>
            <w:tcW w:w="5000" w:type="pct"/>
            <w:gridSpan w:val="5"/>
            <w:shd w:val="clear" w:color="auto" w:fill="F3F3F3"/>
          </w:tcPr>
          <w:p w14:paraId="54756845" w14:textId="77777777" w:rsidR="00DB5F9A" w:rsidRPr="00305956" w:rsidRDefault="00DB5F9A" w:rsidP="00DB5F9A"/>
          <w:p w14:paraId="372E04F8" w14:textId="77777777" w:rsidR="00DB5F9A" w:rsidRPr="00305956" w:rsidRDefault="00DB5F9A" w:rsidP="00DB5F9A">
            <w:pPr>
              <w:rPr>
                <w:b/>
              </w:rPr>
            </w:pPr>
            <w:r>
              <w:rPr>
                <w:b/>
              </w:rPr>
              <w:t>USE CASE-1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7B817921" w14:textId="77777777" w:rsidR="00DB5F9A" w:rsidRPr="00305956" w:rsidRDefault="00DB5F9A" w:rsidP="00DB5F9A"/>
        </w:tc>
      </w:tr>
      <w:tr w:rsidR="00DB5F9A" w:rsidRPr="00305956" w14:paraId="4B2F7393" w14:textId="77777777" w:rsidTr="00DB5F9A">
        <w:trPr>
          <w:trHeight w:val="440"/>
        </w:trPr>
        <w:tc>
          <w:tcPr>
            <w:tcW w:w="1391" w:type="pct"/>
            <w:shd w:val="clear" w:color="auto" w:fill="F3F3F3"/>
          </w:tcPr>
          <w:p w14:paraId="6EBEC8ED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282F0E41" w14:textId="77777777" w:rsidR="00DB5F9A" w:rsidRPr="00305956" w:rsidRDefault="00DB5F9A" w:rsidP="00DB5F9A">
            <w:r>
              <w:t>UC001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3042ABA8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08C00FEC" w14:textId="77777777" w:rsidR="00DB5F9A" w:rsidRPr="00305956" w:rsidRDefault="00DB5F9A" w:rsidP="00DB5F9A">
            <w:r w:rsidRPr="00305956">
              <w:t>1.0</w:t>
            </w:r>
            <w:r>
              <w:t>.1</w:t>
            </w:r>
          </w:p>
        </w:tc>
      </w:tr>
      <w:tr w:rsidR="00DB5F9A" w:rsidRPr="00305956" w14:paraId="11B973B8" w14:textId="77777777" w:rsidTr="00DB5F9A">
        <w:trPr>
          <w:trHeight w:val="450"/>
        </w:trPr>
        <w:tc>
          <w:tcPr>
            <w:tcW w:w="1391" w:type="pct"/>
            <w:shd w:val="clear" w:color="auto" w:fill="F3F3F3"/>
          </w:tcPr>
          <w:p w14:paraId="7671B9FF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03F9658D" w14:textId="77777777" w:rsidR="00DB5F9A" w:rsidRPr="00305956" w:rsidRDefault="00DB5F9A" w:rsidP="00DB5F9A">
            <w:r>
              <w:t>Log out</w:t>
            </w:r>
          </w:p>
        </w:tc>
      </w:tr>
      <w:tr w:rsidR="00DB5F9A" w:rsidRPr="00305956" w14:paraId="5A1D61A8" w14:textId="77777777" w:rsidTr="00DB5F9A">
        <w:trPr>
          <w:trHeight w:val="1790"/>
        </w:trPr>
        <w:tc>
          <w:tcPr>
            <w:tcW w:w="1391" w:type="pct"/>
            <w:shd w:val="clear" w:color="auto" w:fill="F3F3F3"/>
          </w:tcPr>
          <w:p w14:paraId="129914BE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lastRenderedPageBreak/>
              <w:t xml:space="preserve">Author </w:t>
            </w:r>
          </w:p>
        </w:tc>
        <w:tc>
          <w:tcPr>
            <w:tcW w:w="3609" w:type="pct"/>
            <w:gridSpan w:val="4"/>
          </w:tcPr>
          <w:p w14:paraId="15BD67A9" w14:textId="77777777" w:rsidR="00DB5F9A" w:rsidRDefault="00DB5F9A" w:rsidP="00DB5F9A">
            <w:r>
              <w:t>Trần Dương Phúc An</w:t>
            </w:r>
          </w:p>
          <w:p w14:paraId="1E3E7F6F" w14:textId="77777777" w:rsidR="00DB5F9A" w:rsidRDefault="00DB5F9A" w:rsidP="00DB5F9A">
            <w:r>
              <w:t>Nguyễn Văn Hiếu</w:t>
            </w:r>
          </w:p>
          <w:p w14:paraId="5EAB9246" w14:textId="77777777" w:rsidR="00DB5F9A" w:rsidRDefault="00DB5F9A" w:rsidP="00DB5F9A">
            <w:r>
              <w:t>Nguyễn Đình Long</w:t>
            </w:r>
          </w:p>
          <w:p w14:paraId="7717762C" w14:textId="77777777" w:rsidR="00DB5F9A" w:rsidRPr="00305956" w:rsidRDefault="00DB5F9A" w:rsidP="00DB5F9A">
            <w:r>
              <w:t>Nguyễn Vũ Long</w:t>
            </w:r>
          </w:p>
        </w:tc>
      </w:tr>
      <w:tr w:rsidR="00DB5F9A" w:rsidRPr="00305956" w14:paraId="7B3DBA50" w14:textId="77777777" w:rsidTr="00DB5F9A">
        <w:trPr>
          <w:trHeight w:val="450"/>
        </w:trPr>
        <w:tc>
          <w:tcPr>
            <w:tcW w:w="1391" w:type="pct"/>
            <w:shd w:val="clear" w:color="auto" w:fill="F3F3F3"/>
          </w:tcPr>
          <w:p w14:paraId="3438449F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6DAD5263" w14:textId="77777777" w:rsidR="00DB5F9A" w:rsidRPr="00305956" w:rsidRDefault="00DB5F9A" w:rsidP="00DB5F9A">
            <w:r>
              <w:t>19/01/2021</w:t>
            </w:r>
          </w:p>
        </w:tc>
        <w:tc>
          <w:tcPr>
            <w:tcW w:w="637" w:type="pct"/>
            <w:shd w:val="clear" w:color="auto" w:fill="F3F3F3"/>
          </w:tcPr>
          <w:p w14:paraId="2D3E9CDF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5614E90F" w14:textId="77777777" w:rsidR="00DB5F9A" w:rsidRPr="00305956" w:rsidRDefault="00DB5F9A" w:rsidP="00DB5F9A">
            <w:r>
              <w:t>Normal</w:t>
            </w:r>
          </w:p>
        </w:tc>
      </w:tr>
      <w:tr w:rsidR="00DB5F9A" w:rsidRPr="00305956" w14:paraId="464EBCD7" w14:textId="77777777" w:rsidTr="00DB5F9A">
        <w:trPr>
          <w:trHeight w:val="1102"/>
        </w:trPr>
        <w:tc>
          <w:tcPr>
            <w:tcW w:w="5000" w:type="pct"/>
            <w:gridSpan w:val="5"/>
            <w:shd w:val="clear" w:color="auto" w:fill="FFFFFF"/>
          </w:tcPr>
          <w:p w14:paraId="0A21956A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456DAAD8" w14:textId="77777777" w:rsidR="00DB5F9A" w:rsidRPr="00305956" w:rsidRDefault="00DB5F9A" w:rsidP="00DB5F9A">
            <w:pPr>
              <w:ind w:left="720"/>
              <w:rPr>
                <w:i/>
              </w:rPr>
            </w:pPr>
            <w:r>
              <w:rPr>
                <w:i/>
              </w:rPr>
              <w:t>Customer, Host, Admin</w:t>
            </w:r>
          </w:p>
          <w:p w14:paraId="1B40082C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02864273" w14:textId="77777777" w:rsidR="00DB5F9A" w:rsidRPr="00756B57" w:rsidRDefault="00DB5F9A" w:rsidP="00DB5F9A">
            <w:pPr>
              <w:rPr>
                <w:i/>
              </w:rPr>
            </w:pPr>
            <w:r>
              <w:rPr>
                <w:i/>
              </w:rPr>
              <w:tab/>
              <w:t>As an above Customer or Host or Admin</w:t>
            </w:r>
            <w:r w:rsidRPr="00223361">
              <w:rPr>
                <w:i/>
              </w:rPr>
              <w:t xml:space="preserve">, I want </w:t>
            </w:r>
            <w:r>
              <w:rPr>
                <w:i/>
              </w:rPr>
              <w:t>to log out so that I</w:t>
            </w:r>
            <w:r w:rsidRPr="00223361">
              <w:rPr>
                <w:i/>
              </w:rPr>
              <w:t xml:space="preserve"> can do something regarding to my role</w:t>
            </w:r>
          </w:p>
          <w:p w14:paraId="73AFEDAC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3F3DCCA8" w14:textId="77777777" w:rsidR="00DB5F9A" w:rsidRPr="00305956" w:rsidRDefault="00DB5F9A" w:rsidP="00DB5F9A">
            <w:pPr>
              <w:rPr>
                <w:b/>
                <w:i/>
              </w:rPr>
            </w:pPr>
            <w:r>
              <w:rPr>
                <w:i/>
              </w:rPr>
              <w:t xml:space="preserve">            Customer or Host or Admin logs out an available account</w:t>
            </w:r>
          </w:p>
          <w:p w14:paraId="40E12C76" w14:textId="77777777" w:rsidR="00DB5F9A" w:rsidRPr="00305956" w:rsidRDefault="00DB5F9A" w:rsidP="00DB5F9A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19738622" w14:textId="77777777" w:rsidR="00DB5F9A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   Customer or Host or Admin wants to log out </w:t>
            </w:r>
          </w:p>
          <w:p w14:paraId="7FED82F7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   </w:t>
            </w:r>
          </w:p>
          <w:p w14:paraId="55C63BE9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30F52EFD" w14:textId="77777777" w:rsidR="00DB5F9A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  Customer or Host or Admin successfully logged in this app </w:t>
            </w:r>
          </w:p>
          <w:p w14:paraId="4918757A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  </w:t>
            </w:r>
            <w:r w:rsidRPr="00FF5661">
              <w:rPr>
                <w:i/>
              </w:rPr>
              <w:t xml:space="preserve">The </w:t>
            </w:r>
            <w:r>
              <w:rPr>
                <w:i/>
              </w:rPr>
              <w:t xml:space="preserve">Customer or Host or Admin </w:t>
            </w:r>
            <w:r w:rsidRPr="00FF5661">
              <w:rPr>
                <w:i/>
              </w:rPr>
              <w:t>'s device was connected to the internet when logging in</w:t>
            </w:r>
          </w:p>
          <w:p w14:paraId="4A5FB3CB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548150DB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FF5661">
              <w:rPr>
                <w:i/>
              </w:rPr>
              <w:t xml:space="preserve">The user has successfully </w:t>
            </w:r>
            <w:r>
              <w:rPr>
                <w:i/>
              </w:rPr>
              <w:t>log out</w:t>
            </w:r>
          </w:p>
          <w:p w14:paraId="0007C0CC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447C006A" w14:textId="77777777" w:rsidR="00DB5F9A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45"/>
              <w:gridCol w:w="4258"/>
            </w:tblGrid>
            <w:tr w:rsidR="00DB5F9A" w14:paraId="52121200" w14:textId="77777777" w:rsidTr="00DB5F9A">
              <w:tc>
                <w:tcPr>
                  <w:tcW w:w="4341" w:type="dxa"/>
                </w:tcPr>
                <w:p w14:paraId="6428C616" w14:textId="77777777" w:rsidR="00DB5F9A" w:rsidRPr="00CD6DE3" w:rsidRDefault="00DB5F9A" w:rsidP="00DB5F9A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       </w:t>
                  </w:r>
                  <w:r>
                    <w:rPr>
                      <w:b/>
                      <w:bCs/>
                      <w:iCs/>
                    </w:rPr>
                    <w:t>User</w:t>
                  </w:r>
                </w:p>
              </w:tc>
              <w:tc>
                <w:tcPr>
                  <w:tcW w:w="4342" w:type="dxa"/>
                </w:tcPr>
                <w:p w14:paraId="0B4430D5" w14:textId="77777777" w:rsidR="00DB5F9A" w:rsidRPr="00CD6DE3" w:rsidRDefault="00DB5F9A" w:rsidP="00DB5F9A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B5F9A" w14:paraId="1928C665" w14:textId="77777777" w:rsidTr="00DB5F9A">
              <w:tc>
                <w:tcPr>
                  <w:tcW w:w="4341" w:type="dxa"/>
                </w:tcPr>
                <w:p w14:paraId="1A4973CD" w14:textId="77777777" w:rsidR="00DB5F9A" w:rsidRDefault="00DB5F9A" w:rsidP="00DB5F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On the main screen, User click the icon profile</w:t>
                  </w:r>
                </w:p>
              </w:tc>
              <w:tc>
                <w:tcPr>
                  <w:tcW w:w="4342" w:type="dxa"/>
                </w:tcPr>
                <w:p w14:paraId="0EEC453C" w14:textId="77777777" w:rsidR="00DB5F9A" w:rsidRDefault="00DB5F9A" w:rsidP="00DB5F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show user’s profile and log out button at the bottom</w:t>
                  </w:r>
                </w:p>
              </w:tc>
            </w:tr>
            <w:tr w:rsidR="00DB5F9A" w14:paraId="48D6F21F" w14:textId="77777777" w:rsidTr="00DB5F9A">
              <w:tc>
                <w:tcPr>
                  <w:tcW w:w="4341" w:type="dxa"/>
                </w:tcPr>
                <w:p w14:paraId="4C4FE1FD" w14:textId="77777777" w:rsidR="00DB5F9A" w:rsidRDefault="00DB5F9A" w:rsidP="00DB5F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 xml:space="preserve">The user click log out button </w:t>
                  </w:r>
                </w:p>
              </w:tc>
              <w:tc>
                <w:tcPr>
                  <w:tcW w:w="4342" w:type="dxa"/>
                </w:tcPr>
                <w:p w14:paraId="2F9D83D3" w14:textId="77777777" w:rsidR="00DB5F9A" w:rsidRDefault="00DB5F9A" w:rsidP="00DB5F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show the confirm message”Do you want to log out”</w:t>
                  </w:r>
                </w:p>
              </w:tc>
            </w:tr>
            <w:tr w:rsidR="00DB5F9A" w14:paraId="667A29A6" w14:textId="77777777" w:rsidTr="00DB5F9A">
              <w:tc>
                <w:tcPr>
                  <w:tcW w:w="4341" w:type="dxa"/>
                </w:tcPr>
                <w:p w14:paraId="79135923" w14:textId="77777777" w:rsidR="00DB5F9A" w:rsidRDefault="00DB5F9A" w:rsidP="00DB5F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The user click ‘OK’ button</w:t>
                  </w:r>
                </w:p>
              </w:tc>
              <w:tc>
                <w:tcPr>
                  <w:tcW w:w="4342" w:type="dxa"/>
                </w:tcPr>
                <w:p w14:paraId="764F97A9" w14:textId="77777777" w:rsidR="00DB5F9A" w:rsidRDefault="00DB5F9A" w:rsidP="00DB5F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return the login screen</w:t>
                  </w:r>
                </w:p>
              </w:tc>
            </w:tr>
          </w:tbl>
          <w:p w14:paraId="779CBDDC" w14:textId="77777777" w:rsidR="00DB5F9A" w:rsidRDefault="00DB5F9A" w:rsidP="00DB5F9A">
            <w:pPr>
              <w:rPr>
                <w:i/>
              </w:rPr>
            </w:pPr>
          </w:p>
          <w:p w14:paraId="532CAB17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73AC6918" w14:textId="77777777" w:rsidR="00DB5F9A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  </w:t>
            </w:r>
            <w:r>
              <w:rPr>
                <w:i/>
              </w:rPr>
              <w:t xml:space="preserve"> Customer closes the app without logging out </w:t>
            </w:r>
          </w:p>
          <w:p w14:paraId="3848B275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Session time out</w:t>
            </w:r>
          </w:p>
          <w:p w14:paraId="57F30C57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lastRenderedPageBreak/>
              <w:t>Exceptions:</w:t>
            </w:r>
          </w:p>
          <w:p w14:paraId="222D5DA5" w14:textId="77777777" w:rsidR="00DB5F9A" w:rsidRPr="001920C2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NA</w:t>
            </w:r>
          </w:p>
          <w:p w14:paraId="416E35F8" w14:textId="77777777" w:rsidR="00DB5F9A" w:rsidRPr="003F687C" w:rsidRDefault="00DB5F9A" w:rsidP="00DB5F9A">
            <w:pPr>
              <w:rPr>
                <w:b/>
                <w:bCs/>
                <w:sz w:val="21"/>
              </w:rPr>
            </w:pPr>
            <w:r w:rsidRPr="003F687C">
              <w:rPr>
                <w:b/>
                <w:bCs/>
                <w:sz w:val="21"/>
              </w:rPr>
              <w:t xml:space="preserve">Relationships: </w:t>
            </w:r>
          </w:p>
          <w:p w14:paraId="3C193952" w14:textId="77777777" w:rsidR="00DB5F9A" w:rsidRPr="00305956" w:rsidRDefault="00DB5F9A" w:rsidP="00DB5F9A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Login</w:t>
            </w:r>
          </w:p>
          <w:p w14:paraId="2EB8CA8B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023F027A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</w:t>
            </w:r>
            <w:r w:rsidRPr="00B05B7B">
              <w:rPr>
                <w:i/>
              </w:rPr>
              <w:t>During 10 mins, if users don't do anything on this app, the appli</w:t>
            </w:r>
            <w:r>
              <w:rPr>
                <w:i/>
              </w:rPr>
              <w:t>c</w:t>
            </w:r>
            <w:r w:rsidRPr="00B05B7B">
              <w:rPr>
                <w:i/>
              </w:rPr>
              <w:t>ation automatedly log out</w:t>
            </w:r>
          </w:p>
        </w:tc>
      </w:tr>
    </w:tbl>
    <w:p w14:paraId="446F785B" w14:textId="77777777" w:rsidR="0060493F" w:rsidRPr="0060493F" w:rsidRDefault="0060493F" w:rsidP="0060493F"/>
    <w:p w14:paraId="47921307" w14:textId="7A33CDD9" w:rsidR="00571B45" w:rsidRDefault="00571B45" w:rsidP="00C42A0F"/>
    <w:p w14:paraId="631AE88D" w14:textId="77777777" w:rsidR="00D65EC8" w:rsidRPr="00D65EC8" w:rsidRDefault="00D65EC8" w:rsidP="00C42A0F">
      <w:pPr>
        <w:pStyle w:val="Caption"/>
      </w:pPr>
    </w:p>
    <w:p w14:paraId="1A585BA4" w14:textId="13A08E4B" w:rsidR="00494410" w:rsidRDefault="00494410" w:rsidP="00494410">
      <w:pPr>
        <w:pStyle w:val="Heading2"/>
      </w:pPr>
      <w:bookmarkStart w:id="31" w:name="_Toc66906815"/>
      <w:r>
        <w:t>&lt;</w:t>
      </w:r>
      <w:r w:rsidR="0060493F">
        <w:t>Search pitch</w:t>
      </w:r>
      <w:r>
        <w:t>&gt;</w:t>
      </w:r>
      <w:bookmarkEnd w:id="31"/>
      <w:r>
        <w:t xml:space="preserve"> </w:t>
      </w:r>
    </w:p>
    <w:p w14:paraId="7CC89CF1" w14:textId="64ACE3AD" w:rsidR="0060493F" w:rsidRDefault="0060493F" w:rsidP="0060493F">
      <w:r>
        <w:rPr>
          <w:noProof/>
          <w:lang w:eastAsia="ja-JP"/>
        </w:rPr>
        <w:drawing>
          <wp:inline distT="0" distB="0" distL="0" distR="0" wp14:anchorId="3F2BC0CB" wp14:editId="0C8FF089">
            <wp:extent cx="5095875" cy="15240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4627" w14:textId="4401C718" w:rsidR="0060493F" w:rsidRDefault="0060493F" w:rsidP="006049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DB5F9A" w:rsidRPr="00305956" w14:paraId="6E66C3DF" w14:textId="77777777" w:rsidTr="00DB5F9A">
        <w:tc>
          <w:tcPr>
            <w:tcW w:w="5000" w:type="pct"/>
            <w:gridSpan w:val="5"/>
            <w:shd w:val="clear" w:color="auto" w:fill="F3F3F3"/>
          </w:tcPr>
          <w:p w14:paraId="54A39791" w14:textId="77777777" w:rsidR="00DB5F9A" w:rsidRPr="00C0070C" w:rsidRDefault="00DB5F9A" w:rsidP="00DB5F9A">
            <w:pPr>
              <w:rPr>
                <w:b/>
              </w:rPr>
            </w:pPr>
          </w:p>
          <w:p w14:paraId="22FA70A4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2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7CC00AAF" w14:textId="77777777" w:rsidR="00DB5F9A" w:rsidRPr="00305956" w:rsidRDefault="00DB5F9A" w:rsidP="00DB5F9A"/>
        </w:tc>
      </w:tr>
      <w:tr w:rsidR="00DB5F9A" w:rsidRPr="00DE43A8" w14:paraId="3E62EB2D" w14:textId="77777777" w:rsidTr="00DB5F9A">
        <w:tc>
          <w:tcPr>
            <w:tcW w:w="1391" w:type="pct"/>
            <w:shd w:val="clear" w:color="auto" w:fill="F3F3F3"/>
          </w:tcPr>
          <w:p w14:paraId="77753C37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67941412" w14:textId="77777777" w:rsidR="00DB5F9A" w:rsidRPr="00842D22" w:rsidRDefault="00DB5F9A" w:rsidP="00DB5F9A">
            <w:pPr>
              <w:rPr>
                <w:bCs/>
                <w:lang w:val="vi-VN"/>
              </w:rPr>
            </w:pPr>
            <w:r w:rsidRPr="00842D22">
              <w:rPr>
                <w:bCs/>
              </w:rPr>
              <w:t>U</w:t>
            </w:r>
            <w:r>
              <w:rPr>
                <w:bCs/>
              </w:rPr>
              <w:t>C</w:t>
            </w:r>
            <w:r w:rsidRPr="00842D22">
              <w:rPr>
                <w:bCs/>
              </w:rPr>
              <w:t>0</w:t>
            </w:r>
            <w:r>
              <w:rPr>
                <w:bCs/>
              </w:rPr>
              <w:t>02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36D2EDC0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 xml:space="preserve">Use-case </w:t>
            </w:r>
            <w:r>
              <w:rPr>
                <w:b/>
              </w:rPr>
              <w:t>Version</w:t>
            </w:r>
          </w:p>
        </w:tc>
        <w:tc>
          <w:tcPr>
            <w:tcW w:w="1186" w:type="pct"/>
          </w:tcPr>
          <w:p w14:paraId="54F7B837" w14:textId="77777777" w:rsidR="00DB5F9A" w:rsidRPr="00DE43A8" w:rsidRDefault="00DB5F9A" w:rsidP="00DB5F9A">
            <w:pPr>
              <w:rPr>
                <w:lang w:val="vi-VN"/>
              </w:rPr>
            </w:pPr>
            <w:r>
              <w:rPr>
                <w:lang w:val="vi-VN"/>
              </w:rPr>
              <w:t>1.0.1</w:t>
            </w:r>
          </w:p>
        </w:tc>
      </w:tr>
      <w:tr w:rsidR="00DB5F9A" w:rsidRPr="00305956" w14:paraId="0F128E35" w14:textId="77777777" w:rsidTr="00DB5F9A">
        <w:tc>
          <w:tcPr>
            <w:tcW w:w="1391" w:type="pct"/>
            <w:shd w:val="clear" w:color="auto" w:fill="F3F3F3"/>
          </w:tcPr>
          <w:p w14:paraId="73E4E4FA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2F313D89" w14:textId="77777777" w:rsidR="00DB5F9A" w:rsidRPr="00305956" w:rsidRDefault="00DB5F9A" w:rsidP="00DB5F9A">
            <w:r>
              <w:t>Search pitches</w:t>
            </w:r>
          </w:p>
        </w:tc>
      </w:tr>
      <w:tr w:rsidR="00DB5F9A" w:rsidRPr="00305956" w14:paraId="1C3158E5" w14:textId="77777777" w:rsidTr="00DB5F9A">
        <w:tc>
          <w:tcPr>
            <w:tcW w:w="1391" w:type="pct"/>
            <w:shd w:val="clear" w:color="auto" w:fill="F3F3F3"/>
          </w:tcPr>
          <w:p w14:paraId="55E64E23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7F50681B" w14:textId="77777777" w:rsidR="00DB5F9A" w:rsidRDefault="00DB5F9A" w:rsidP="00DB5F9A">
            <w:pPr>
              <w:rPr>
                <w:lang w:val="vi-VN"/>
              </w:rPr>
            </w:pPr>
            <w:r>
              <w:rPr>
                <w:lang w:val="vi-VN"/>
              </w:rPr>
              <w:t>Trần Dương Phúc An</w:t>
            </w:r>
          </w:p>
          <w:p w14:paraId="4AB6DA61" w14:textId="77777777" w:rsidR="00DB5F9A" w:rsidRDefault="00DB5F9A" w:rsidP="00DB5F9A">
            <w:pPr>
              <w:rPr>
                <w:lang w:val="vi-VN"/>
              </w:rPr>
            </w:pPr>
            <w:r>
              <w:rPr>
                <w:lang w:val="vi-VN"/>
              </w:rPr>
              <w:t xml:space="preserve">  Nguyễn Vũ Long</w:t>
            </w:r>
          </w:p>
          <w:p w14:paraId="63E49DC4" w14:textId="77777777" w:rsidR="00DB5F9A" w:rsidRDefault="00DB5F9A" w:rsidP="00DB5F9A">
            <w:pPr>
              <w:rPr>
                <w:lang w:val="vi-VN"/>
              </w:rPr>
            </w:pPr>
            <w:r>
              <w:rPr>
                <w:lang w:val="vi-VN"/>
              </w:rPr>
              <w:t xml:space="preserve">  Nguyễn Đình Long</w:t>
            </w:r>
          </w:p>
          <w:p w14:paraId="548562EF" w14:textId="77777777" w:rsidR="00DB5F9A" w:rsidRPr="00305956" w:rsidRDefault="00DB5F9A" w:rsidP="00DB5F9A">
            <w:r>
              <w:rPr>
                <w:lang w:val="vi-VN"/>
              </w:rPr>
              <w:t xml:space="preserve"> Nguyễn Văn Hiếu</w:t>
            </w:r>
          </w:p>
        </w:tc>
      </w:tr>
      <w:tr w:rsidR="00DB5F9A" w:rsidRPr="00802B24" w14:paraId="56CBEF33" w14:textId="77777777" w:rsidTr="00DB5F9A">
        <w:tc>
          <w:tcPr>
            <w:tcW w:w="1391" w:type="pct"/>
            <w:shd w:val="clear" w:color="auto" w:fill="F3F3F3"/>
          </w:tcPr>
          <w:p w14:paraId="2C2C1C83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334EA6D5" w14:textId="77777777" w:rsidR="00DB5F9A" w:rsidRPr="00DE43A8" w:rsidRDefault="00DB5F9A" w:rsidP="00DB5F9A">
            <w:pPr>
              <w:rPr>
                <w:lang w:val="vi-VN"/>
              </w:rPr>
            </w:pPr>
            <w:r>
              <w:t>01</w:t>
            </w:r>
            <w:r>
              <w:rPr>
                <w:lang w:val="vi-VN"/>
              </w:rPr>
              <w:t>/0</w:t>
            </w:r>
            <w:r>
              <w:t>3</w:t>
            </w:r>
            <w:r>
              <w:rPr>
                <w:lang w:val="vi-VN"/>
              </w:rPr>
              <w:t>/2021</w:t>
            </w:r>
          </w:p>
        </w:tc>
        <w:tc>
          <w:tcPr>
            <w:tcW w:w="637" w:type="pct"/>
            <w:shd w:val="clear" w:color="auto" w:fill="F3F3F3"/>
          </w:tcPr>
          <w:p w14:paraId="6B62F9AA" w14:textId="77777777" w:rsidR="00DB5F9A" w:rsidRPr="00305956" w:rsidRDefault="00DB5F9A" w:rsidP="00DB5F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4F10E91D" w14:textId="77777777" w:rsidR="00DB5F9A" w:rsidRPr="00802B24" w:rsidRDefault="00DB5F9A" w:rsidP="00DB5F9A">
            <w:r>
              <w:t>High</w:t>
            </w:r>
          </w:p>
        </w:tc>
      </w:tr>
      <w:tr w:rsidR="00DB5F9A" w:rsidRPr="00305956" w14:paraId="36BAA65C" w14:textId="77777777" w:rsidTr="00DB5F9A">
        <w:tc>
          <w:tcPr>
            <w:tcW w:w="5000" w:type="pct"/>
            <w:gridSpan w:val="5"/>
            <w:shd w:val="clear" w:color="auto" w:fill="FFFFFF"/>
          </w:tcPr>
          <w:p w14:paraId="68A4666B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05FA107C" w14:textId="77777777" w:rsidR="00DB5F9A" w:rsidRDefault="00DB5F9A" w:rsidP="00DB5F9A">
            <w:pPr>
              <w:rPr>
                <w:b/>
              </w:rPr>
            </w:pPr>
            <w:r>
              <w:rPr>
                <w:b/>
              </w:rPr>
              <w:t xml:space="preserve">        Customer, Host, Admin</w:t>
            </w:r>
          </w:p>
          <w:p w14:paraId="655710F4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lastRenderedPageBreak/>
              <w:t>Summary:</w:t>
            </w:r>
          </w:p>
          <w:p w14:paraId="58324B6A" w14:textId="77777777" w:rsidR="00DB5F9A" w:rsidRPr="00305956" w:rsidRDefault="00DB5F9A" w:rsidP="00DB5F9A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As an above actor, I want to search pitches</w:t>
            </w:r>
          </w:p>
          <w:p w14:paraId="1C83F521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0D5FC1BE" w14:textId="77777777" w:rsidR="00DB5F9A" w:rsidRPr="00854ADE" w:rsidRDefault="00DB5F9A" w:rsidP="00DB5F9A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Finding pitches</w:t>
            </w:r>
          </w:p>
          <w:p w14:paraId="2D9845D4" w14:textId="77777777" w:rsidR="00DB5F9A" w:rsidRDefault="00DB5F9A" w:rsidP="00DB5F9A">
            <w:pPr>
              <w:rPr>
                <w:b/>
                <w:bCs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45BBAB82" w14:textId="77777777" w:rsidR="00DB5F9A" w:rsidRPr="006C73C4" w:rsidRDefault="00DB5F9A" w:rsidP="00DB5F9A">
            <w:r>
              <w:rPr>
                <w:b/>
                <w:bCs/>
              </w:rPr>
              <w:t xml:space="preserve">        </w:t>
            </w:r>
            <w:r>
              <w:t xml:space="preserve">   Clicking on search symbol to search pitches</w:t>
            </w:r>
          </w:p>
          <w:p w14:paraId="4BAF7DBB" w14:textId="77777777" w:rsidR="00DB5F9A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2677512B" w14:textId="77777777" w:rsidR="00DB5F9A" w:rsidRPr="006C73C4" w:rsidRDefault="00DB5F9A" w:rsidP="00DB5F9A">
            <w:pPr>
              <w:rPr>
                <w:iCs/>
              </w:rPr>
            </w:pPr>
            <w:r w:rsidRPr="006C73C4">
              <w:rPr>
                <w:iCs/>
              </w:rPr>
              <w:t xml:space="preserve">           - User’s device needs to be connected in the internet</w:t>
            </w:r>
          </w:p>
          <w:p w14:paraId="4A71971E" w14:textId="77777777" w:rsidR="00DB5F9A" w:rsidRPr="006C73C4" w:rsidRDefault="00DB5F9A" w:rsidP="00DB5F9A">
            <w:pPr>
              <w:rPr>
                <w:iCs/>
              </w:rPr>
            </w:pPr>
            <w:r w:rsidRPr="006C73C4">
              <w:rPr>
                <w:iCs/>
              </w:rPr>
              <w:t xml:space="preserve">         </w:t>
            </w:r>
            <w:r>
              <w:rPr>
                <w:iCs/>
              </w:rPr>
              <w:t xml:space="preserve"> </w:t>
            </w:r>
            <w:r w:rsidRPr="006C73C4">
              <w:rPr>
                <w:iCs/>
              </w:rPr>
              <w:t>-  User successfully logged in this app with customer account</w:t>
            </w:r>
          </w:p>
          <w:p w14:paraId="02BF3218" w14:textId="77777777" w:rsidR="00DB5F9A" w:rsidRPr="00305956" w:rsidRDefault="00DB5F9A" w:rsidP="00DB5F9A">
            <w:pPr>
              <w:rPr>
                <w:b/>
                <w:bCs/>
              </w:rPr>
            </w:pPr>
          </w:p>
          <w:p w14:paraId="7BF16E2D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781C9BAC" w14:textId="77777777" w:rsidR="00DB5F9A" w:rsidRPr="006C73C4" w:rsidRDefault="00DB5F9A" w:rsidP="00DB5F9A">
            <w:pPr>
              <w:ind w:left="450"/>
              <w:rPr>
                <w:i/>
              </w:rPr>
            </w:pPr>
            <w:r>
              <w:rPr>
                <w:i/>
              </w:rPr>
              <w:t>NA</w:t>
            </w:r>
          </w:p>
          <w:p w14:paraId="7C8D18D5" w14:textId="77777777" w:rsidR="00DB5F9A" w:rsidRPr="006C73C4" w:rsidRDefault="00DB5F9A" w:rsidP="00DB5F9A">
            <w:pPr>
              <w:ind w:left="450"/>
              <w:rPr>
                <w:i/>
              </w:rPr>
            </w:pPr>
          </w:p>
          <w:p w14:paraId="4BFE8D41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7F7DC369" w14:textId="77777777" w:rsidR="00DB5F9A" w:rsidRPr="000657FF" w:rsidRDefault="00DB5F9A" w:rsidP="00DB5F9A">
            <w:pPr>
              <w:rPr>
                <w:i/>
              </w:rPr>
            </w:pPr>
            <w:r w:rsidRPr="00987272">
              <w:rPr>
                <w:iCs/>
              </w:rPr>
              <w:t xml:space="preserve">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85"/>
              <w:gridCol w:w="4285"/>
            </w:tblGrid>
            <w:tr w:rsidR="00DB5F9A" w14:paraId="203A6A96" w14:textId="77777777" w:rsidTr="00DB5F9A">
              <w:tc>
                <w:tcPr>
                  <w:tcW w:w="4285" w:type="dxa"/>
                </w:tcPr>
                <w:p w14:paraId="16BE9A51" w14:textId="77777777" w:rsidR="00DB5F9A" w:rsidRPr="000657FF" w:rsidRDefault="00DB5F9A" w:rsidP="00DB5F9A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 xml:space="preserve">                     Authenticated user</w:t>
                  </w:r>
                </w:p>
              </w:tc>
              <w:tc>
                <w:tcPr>
                  <w:tcW w:w="4285" w:type="dxa"/>
                </w:tcPr>
                <w:p w14:paraId="2932E2FA" w14:textId="77777777" w:rsidR="00DB5F9A" w:rsidRPr="000657FF" w:rsidRDefault="00DB5F9A" w:rsidP="00DB5F9A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 xml:space="preserve">        System</w:t>
                  </w:r>
                </w:p>
              </w:tc>
            </w:tr>
            <w:tr w:rsidR="00DB5F9A" w14:paraId="6CA408B2" w14:textId="77777777" w:rsidTr="00DB5F9A">
              <w:tc>
                <w:tcPr>
                  <w:tcW w:w="4285" w:type="dxa"/>
                </w:tcPr>
                <w:p w14:paraId="7C17C731" w14:textId="77777777" w:rsidR="00DB5F9A" w:rsidRPr="000657FF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User t</w:t>
                  </w:r>
                  <w:r w:rsidRPr="000657FF">
                    <w:rPr>
                      <w:iCs/>
                    </w:rPr>
                    <w:t>ype name’s pitch on the search bar of main screen</w:t>
                  </w:r>
                </w:p>
              </w:tc>
              <w:tc>
                <w:tcPr>
                  <w:tcW w:w="4285" w:type="dxa"/>
                </w:tcPr>
                <w:p w14:paraId="3741A6AD" w14:textId="77777777" w:rsidR="00DB5F9A" w:rsidRPr="000657FF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The system will recommend the pitch during searching</w:t>
                  </w:r>
                </w:p>
              </w:tc>
            </w:tr>
            <w:tr w:rsidR="00DB5F9A" w14:paraId="26A6D491" w14:textId="77777777" w:rsidTr="00DB5F9A">
              <w:tc>
                <w:tcPr>
                  <w:tcW w:w="4285" w:type="dxa"/>
                </w:tcPr>
                <w:p w14:paraId="6BEE8A4D" w14:textId="77777777" w:rsidR="00DB5F9A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User c</w:t>
                  </w:r>
                  <w:r w:rsidRPr="00464838">
                    <w:rPr>
                      <w:iCs/>
                    </w:rPr>
                    <w:t>lick the search symbol to search club</w:t>
                  </w:r>
                </w:p>
              </w:tc>
              <w:tc>
                <w:tcPr>
                  <w:tcW w:w="4285" w:type="dxa"/>
                </w:tcPr>
                <w:p w14:paraId="393C8CB5" w14:textId="77777777" w:rsidR="00DB5F9A" w:rsidRDefault="00DB5F9A" w:rsidP="00DB5F9A">
                  <w:pPr>
                    <w:ind w:left="0"/>
                    <w:rPr>
                      <w:iCs/>
                    </w:rPr>
                  </w:pPr>
                  <w:r w:rsidRPr="00464838">
                    <w:rPr>
                      <w:iCs/>
                    </w:rPr>
                    <w:t>The list of pitches will be showed based on search value</w:t>
                  </w:r>
                </w:p>
                <w:p w14:paraId="62EEC269" w14:textId="77777777" w:rsidR="00DB5F9A" w:rsidRPr="00464838" w:rsidRDefault="00DB5F9A" w:rsidP="00DB5F9A">
                  <w:pPr>
                    <w:ind w:left="0"/>
                    <w:rPr>
                      <w:iCs/>
                    </w:rPr>
                  </w:pPr>
                  <w:r w:rsidRPr="00464838">
                    <w:rPr>
                      <w:iCs/>
                    </w:rPr>
                    <w:t>- Each pitch will display some basic information such as:</w:t>
                  </w:r>
                </w:p>
                <w:p w14:paraId="7CA51AFF" w14:textId="77777777" w:rsidR="00DB5F9A" w:rsidRPr="00464838" w:rsidRDefault="00DB5F9A" w:rsidP="00DB5F9A">
                  <w:pPr>
                    <w:ind w:left="0"/>
                    <w:rPr>
                      <w:iCs/>
                    </w:rPr>
                  </w:pPr>
                  <w:r w:rsidRPr="00464838">
                    <w:rPr>
                      <w:iCs/>
                    </w:rPr>
                    <w:t>•</w:t>
                  </w:r>
                  <w:r w:rsidRPr="00464838">
                    <w:rPr>
                      <w:iCs/>
                    </w:rPr>
                    <w:tab/>
                    <w:t xml:space="preserve"> Name:</w:t>
                  </w:r>
                </w:p>
                <w:p w14:paraId="65099535" w14:textId="77777777" w:rsidR="00DB5F9A" w:rsidRPr="00464838" w:rsidRDefault="00DB5F9A" w:rsidP="00DB5F9A">
                  <w:pPr>
                    <w:ind w:left="0"/>
                    <w:rPr>
                      <w:iCs/>
                    </w:rPr>
                  </w:pPr>
                  <w:r w:rsidRPr="00464838">
                    <w:rPr>
                      <w:iCs/>
                    </w:rPr>
                    <w:t>•</w:t>
                  </w:r>
                  <w:r w:rsidRPr="00464838">
                    <w:rPr>
                      <w:iCs/>
                    </w:rPr>
                    <w:tab/>
                    <w:t>Avatar:</w:t>
                  </w:r>
                </w:p>
                <w:p w14:paraId="3BADF3BC" w14:textId="77777777" w:rsidR="00DB5F9A" w:rsidRPr="00464838" w:rsidRDefault="00DB5F9A" w:rsidP="00DB5F9A">
                  <w:pPr>
                    <w:ind w:left="0"/>
                    <w:rPr>
                      <w:iCs/>
                    </w:rPr>
                  </w:pPr>
                  <w:r w:rsidRPr="00464838">
                    <w:rPr>
                      <w:iCs/>
                    </w:rPr>
                    <w:t>•</w:t>
                  </w:r>
                  <w:r w:rsidRPr="00464838">
                    <w:rPr>
                      <w:iCs/>
                    </w:rPr>
                    <w:tab/>
                    <w:t>Phone:</w:t>
                  </w:r>
                </w:p>
                <w:p w14:paraId="1B6C5934" w14:textId="77777777" w:rsidR="00DB5F9A" w:rsidRDefault="00DB5F9A" w:rsidP="00DB5F9A">
                  <w:pPr>
                    <w:ind w:left="0"/>
                    <w:rPr>
                      <w:iCs/>
                    </w:rPr>
                  </w:pPr>
                  <w:r w:rsidRPr="00464838">
                    <w:rPr>
                      <w:iCs/>
                    </w:rPr>
                    <w:t>•</w:t>
                  </w:r>
                  <w:r w:rsidRPr="00464838">
                    <w:rPr>
                      <w:iCs/>
                    </w:rPr>
                    <w:tab/>
                    <w:t>Address:</w:t>
                  </w:r>
                </w:p>
              </w:tc>
            </w:tr>
          </w:tbl>
          <w:p w14:paraId="69358CC0" w14:textId="77777777" w:rsidR="00DB5F9A" w:rsidRPr="000657FF" w:rsidRDefault="00DB5F9A" w:rsidP="00DB5F9A">
            <w:pPr>
              <w:rPr>
                <w:i/>
              </w:rPr>
            </w:pPr>
          </w:p>
          <w:p w14:paraId="466585EE" w14:textId="77777777" w:rsidR="00DB5F9A" w:rsidRPr="00987272" w:rsidRDefault="00DB5F9A" w:rsidP="00DB5F9A">
            <w:pPr>
              <w:rPr>
                <w:i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3FCFCFAE" w14:textId="77777777" w:rsidR="00DB5F9A" w:rsidRPr="00305956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NA</w:t>
            </w:r>
          </w:p>
          <w:p w14:paraId="225F2659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374ED988" w14:textId="77777777" w:rsidR="00DB5F9A" w:rsidRPr="00305956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 xml:space="preserve"> System will pop up an announcement if searched pitches are not found</w:t>
            </w:r>
          </w:p>
          <w:p w14:paraId="66FC0EE5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6ED454E2" w14:textId="77777777" w:rsidR="00DB5F9A" w:rsidRPr="00F64652" w:rsidRDefault="00DB5F9A" w:rsidP="00DB5F9A">
            <w:r w:rsidRPr="00305956">
              <w:tab/>
            </w:r>
            <w:r>
              <w:t>Login</w:t>
            </w:r>
          </w:p>
          <w:p w14:paraId="62C95F4E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625A2141" w14:textId="77777777" w:rsidR="00DB5F9A" w:rsidRPr="00305956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>NA</w:t>
            </w:r>
          </w:p>
        </w:tc>
      </w:tr>
    </w:tbl>
    <w:p w14:paraId="133FB206" w14:textId="77777777" w:rsidR="00DB5F9A" w:rsidRPr="0060493F" w:rsidRDefault="00DB5F9A" w:rsidP="0060493F"/>
    <w:p w14:paraId="24189731" w14:textId="6544BE88" w:rsidR="0060493F" w:rsidRDefault="0060493F" w:rsidP="0060493F">
      <w:pPr>
        <w:pStyle w:val="Heading2"/>
      </w:pPr>
      <w:bookmarkStart w:id="32" w:name="_Toc66906816"/>
      <w:r>
        <w:t>&lt;</w:t>
      </w:r>
      <w:r w:rsidR="00DE3007">
        <w:t>View pitch on detail</w:t>
      </w:r>
      <w:r>
        <w:t>&gt;</w:t>
      </w:r>
      <w:bookmarkEnd w:id="32"/>
    </w:p>
    <w:p w14:paraId="56ECEC50" w14:textId="21146BA6" w:rsidR="00DE3007" w:rsidRDefault="00DE3007" w:rsidP="00DE3007">
      <w:r>
        <w:rPr>
          <w:noProof/>
          <w:lang w:eastAsia="ja-JP"/>
        </w:rPr>
        <w:drawing>
          <wp:inline distT="0" distB="0" distL="0" distR="0" wp14:anchorId="629EE98D" wp14:editId="2C1A5EA2">
            <wp:extent cx="5715000" cy="11588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83DE" w14:textId="4CF5ABBE" w:rsidR="00DE3007" w:rsidRDefault="00DE3007" w:rsidP="00DE3007"/>
    <w:tbl>
      <w:tblPr>
        <w:tblW w:w="4670" w:type="pct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28"/>
        <w:gridCol w:w="2394"/>
        <w:gridCol w:w="1158"/>
        <w:gridCol w:w="734"/>
        <w:gridCol w:w="2083"/>
      </w:tblGrid>
      <w:tr w:rsidR="00DB5F9A" w14:paraId="27DEADBC" w14:textId="77777777" w:rsidTr="00DB5F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8E683F" w14:textId="77777777" w:rsidR="00DB5F9A" w:rsidRDefault="00DB5F9A" w:rsidP="00DB5F9A">
            <w:pPr>
              <w:spacing w:line="256" w:lineRule="auto"/>
            </w:pPr>
          </w:p>
          <w:p w14:paraId="644201B7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USE CASE-3 SPECIFICATION z</w:t>
            </w:r>
          </w:p>
          <w:p w14:paraId="5348B899" w14:textId="77777777" w:rsidR="00DB5F9A" w:rsidRDefault="00DB5F9A" w:rsidP="00DB5F9A">
            <w:pPr>
              <w:spacing w:line="256" w:lineRule="auto"/>
            </w:pPr>
          </w:p>
        </w:tc>
      </w:tr>
      <w:tr w:rsidR="00DB5F9A" w14:paraId="0F3CC746" w14:textId="77777777" w:rsidTr="00DB5F9A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BBCB35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75C9" w14:textId="77777777" w:rsidR="00DB5F9A" w:rsidRDefault="00DB5F9A" w:rsidP="00DB5F9A">
            <w:pPr>
              <w:spacing w:line="256" w:lineRule="auto"/>
            </w:pPr>
            <w:r>
              <w:t>UC003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6068F6F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99958" w14:textId="77777777" w:rsidR="00DB5F9A" w:rsidRDefault="00DB5F9A" w:rsidP="00DB5F9A">
            <w:pPr>
              <w:spacing w:line="256" w:lineRule="auto"/>
            </w:pPr>
            <w:r>
              <w:t>1.0</w:t>
            </w:r>
            <w:r>
              <w:rPr>
                <w:lang w:val="vi-VN"/>
              </w:rPr>
              <w:t>.</w:t>
            </w:r>
            <w:r>
              <w:t>1</w:t>
            </w:r>
          </w:p>
        </w:tc>
      </w:tr>
      <w:tr w:rsidR="00DB5F9A" w14:paraId="7A4AA506" w14:textId="77777777" w:rsidTr="00DB5F9A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9B5771D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74D3B" w14:textId="77777777" w:rsidR="00DB5F9A" w:rsidRDefault="00DB5F9A" w:rsidP="00DB5F9A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>View a pitch on detail</w:t>
            </w:r>
          </w:p>
        </w:tc>
      </w:tr>
      <w:tr w:rsidR="00DB5F9A" w14:paraId="5E27FE45" w14:textId="77777777" w:rsidTr="00DB5F9A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CA9DA28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2F77D" w14:textId="77777777" w:rsidR="00DB5F9A" w:rsidRDefault="00DB5F9A" w:rsidP="00DB5F9A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477D50C6" w14:textId="77777777" w:rsidR="00DB5F9A" w:rsidRDefault="00DB5F9A" w:rsidP="00DB5F9A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 Nguyễn Vũ Long</w:t>
            </w:r>
          </w:p>
          <w:p w14:paraId="2D909805" w14:textId="77777777" w:rsidR="00DB5F9A" w:rsidRDefault="00DB5F9A" w:rsidP="00DB5F9A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 Nguyễn Đình Long</w:t>
            </w:r>
          </w:p>
          <w:p w14:paraId="1F24B45C" w14:textId="77777777" w:rsidR="00DB5F9A" w:rsidRDefault="00DB5F9A" w:rsidP="00DB5F9A">
            <w:pPr>
              <w:spacing w:line="256" w:lineRule="auto"/>
            </w:pPr>
            <w:r>
              <w:rPr>
                <w:lang w:val="vi-VN"/>
              </w:rPr>
              <w:t xml:space="preserve"> Nguyễn Văn Hiếu </w:t>
            </w:r>
          </w:p>
        </w:tc>
      </w:tr>
      <w:tr w:rsidR="00DB5F9A" w14:paraId="705A8542" w14:textId="77777777" w:rsidTr="00DB5F9A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F527688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1499" w14:textId="77777777" w:rsidR="00DB5F9A" w:rsidRDefault="00DB5F9A" w:rsidP="00DB5F9A">
            <w:pPr>
              <w:spacing w:line="256" w:lineRule="auto"/>
            </w:pPr>
            <w:r>
              <w:t>2/03/2021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7151F95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93D1E" w14:textId="77777777" w:rsidR="00DB5F9A" w:rsidRDefault="00DB5F9A" w:rsidP="00DB5F9A">
            <w:pPr>
              <w:spacing w:line="256" w:lineRule="auto"/>
            </w:pPr>
            <w:r>
              <w:t>High</w:t>
            </w:r>
          </w:p>
        </w:tc>
      </w:tr>
      <w:tr w:rsidR="00DB5F9A" w14:paraId="03926EB6" w14:textId="77777777" w:rsidTr="00DB5F9A">
        <w:trPr>
          <w:trHeight w:val="272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BB71B41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Actor:</w:t>
            </w:r>
          </w:p>
          <w:p w14:paraId="1A9D6435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Customer, Host, Admin</w:t>
            </w:r>
          </w:p>
          <w:p w14:paraId="231A05B2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Summary:</w:t>
            </w:r>
          </w:p>
          <w:p w14:paraId="3859393C" w14:textId="77777777" w:rsidR="00DB5F9A" w:rsidRDefault="00DB5F9A" w:rsidP="00DB5F9A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As an above actor, I want to view</w:t>
            </w:r>
            <w:r>
              <w:rPr>
                <w:i/>
                <w:lang w:val="vi-VN"/>
              </w:rPr>
              <w:t xml:space="preserve"> a pitch on detail </w:t>
            </w:r>
            <w:r>
              <w:rPr>
                <w:i/>
              </w:rPr>
              <w:t>so that I</w:t>
            </w:r>
            <w:r>
              <w:rPr>
                <w:i/>
                <w:lang w:val="vi-VN"/>
              </w:rPr>
              <w:t xml:space="preserve"> can get some information about the pitch</w:t>
            </w:r>
          </w:p>
          <w:p w14:paraId="51F575C8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50B46255" w14:textId="77777777" w:rsidR="00DB5F9A" w:rsidRDefault="00DB5F9A" w:rsidP="00DB5F9A">
            <w:pPr>
              <w:spacing w:line="256" w:lineRule="auto"/>
              <w:rPr>
                <w:b/>
                <w:i/>
                <w:lang w:val="vi-VN"/>
              </w:rPr>
            </w:pPr>
            <w:r>
              <w:rPr>
                <w:i/>
              </w:rPr>
              <w:tab/>
              <w:t xml:space="preserve">Viewing </w:t>
            </w:r>
            <w:r>
              <w:rPr>
                <w:i/>
                <w:lang w:val="vi-VN"/>
              </w:rPr>
              <w:t>a pitch on detail</w:t>
            </w:r>
          </w:p>
          <w:p w14:paraId="332D2734" w14:textId="77777777" w:rsidR="00DB5F9A" w:rsidRDefault="00DB5F9A" w:rsidP="00DB5F9A">
            <w:pPr>
              <w:spacing w:line="256" w:lineRule="auto"/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6645C4F0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  <w:lang w:val="vi-VN"/>
              </w:rPr>
              <w:t xml:space="preserve">           </w:t>
            </w:r>
            <w:r>
              <w:rPr>
                <w:i/>
              </w:rPr>
              <w:t>Clicking on a specific pitch in list of pitches to view it on detail</w:t>
            </w:r>
          </w:p>
          <w:p w14:paraId="1DA11D3B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The screen will show:</w:t>
            </w:r>
          </w:p>
          <w:p w14:paraId="48EB2571" w14:textId="77777777" w:rsidR="00DB5F9A" w:rsidRPr="00381773" w:rsidRDefault="00DB5F9A" w:rsidP="00DB5F9A">
            <w:pPr>
              <w:pStyle w:val="ListParagraph"/>
              <w:numPr>
                <w:ilvl w:val="0"/>
                <w:numId w:val="21"/>
              </w:numPr>
              <w:spacing w:line="256" w:lineRule="auto"/>
              <w:rPr>
                <w:i/>
              </w:rPr>
            </w:pPr>
          </w:p>
          <w:p w14:paraId="0008450F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Preconditions:</w:t>
            </w:r>
          </w:p>
          <w:p w14:paraId="584DFE3B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User’s device needs to be connected in the internet</w:t>
            </w:r>
          </w:p>
          <w:p w14:paraId="431EF69A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User successfully logged in this app</w:t>
            </w:r>
          </w:p>
          <w:p w14:paraId="15E738E8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627ED048" w14:textId="77777777" w:rsidR="00DB5F9A" w:rsidRDefault="00DB5F9A" w:rsidP="00DB5F9A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</w:t>
            </w:r>
            <w:r>
              <w:rPr>
                <w:i/>
                <w:lang w:val="vi-VN"/>
              </w:rPr>
              <w:t xml:space="preserve"> Some detailed information of a pitch will be displayed</w:t>
            </w:r>
          </w:p>
          <w:p w14:paraId="3609363E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1A72CB6E" w14:textId="77777777" w:rsidR="00DB5F9A" w:rsidRPr="009E537F" w:rsidRDefault="00DB5F9A" w:rsidP="00DB5F9A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88"/>
              <w:gridCol w:w="3989"/>
            </w:tblGrid>
            <w:tr w:rsidR="00DB5F9A" w14:paraId="1FFC97F4" w14:textId="77777777" w:rsidTr="00DB5F9A">
              <w:tc>
                <w:tcPr>
                  <w:tcW w:w="4078" w:type="dxa"/>
                </w:tcPr>
                <w:p w14:paraId="40F30BCF" w14:textId="77777777" w:rsidR="00DB5F9A" w:rsidRPr="00464838" w:rsidRDefault="00DB5F9A" w:rsidP="00DB5F9A">
                  <w:pPr>
                    <w:spacing w:line="256" w:lineRule="auto"/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 xml:space="preserve">                Authenticated user</w:t>
                  </w:r>
                </w:p>
              </w:tc>
              <w:tc>
                <w:tcPr>
                  <w:tcW w:w="4079" w:type="dxa"/>
                </w:tcPr>
                <w:p w14:paraId="4718DDAA" w14:textId="77777777" w:rsidR="00DB5F9A" w:rsidRPr="00464838" w:rsidRDefault="00DB5F9A" w:rsidP="00DB5F9A">
                  <w:pPr>
                    <w:spacing w:line="256" w:lineRule="auto"/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B5F9A" w14:paraId="41BBB12F" w14:textId="77777777" w:rsidTr="00DB5F9A">
              <w:tc>
                <w:tcPr>
                  <w:tcW w:w="4078" w:type="dxa"/>
                </w:tcPr>
                <w:p w14:paraId="385E3346" w14:textId="77777777" w:rsidR="00DB5F9A" w:rsidRPr="00464838" w:rsidRDefault="00DB5F9A" w:rsidP="00DB5F9A">
                  <w:pPr>
                    <w:spacing w:line="256" w:lineRule="auto"/>
                    <w:rPr>
                      <w:iCs/>
                    </w:rPr>
                  </w:pPr>
                  <w:r w:rsidRPr="00464838">
                    <w:rPr>
                      <w:iCs/>
                    </w:rPr>
                    <w:t>User log in successfully</w:t>
                  </w:r>
                </w:p>
              </w:tc>
              <w:tc>
                <w:tcPr>
                  <w:tcW w:w="4079" w:type="dxa"/>
                </w:tcPr>
                <w:p w14:paraId="10E1D0C9" w14:textId="77777777" w:rsidR="00DB5F9A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redirects user to the main screen where l</w:t>
                  </w:r>
                  <w:r w:rsidRPr="00CA1CF8">
                    <w:rPr>
                      <w:i/>
                    </w:rPr>
                    <w:t>ist of all pitches will be displayed on the screen</w:t>
                  </w:r>
                </w:p>
                <w:p w14:paraId="42136604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 xml:space="preserve">Each pitch </w:t>
                  </w:r>
                  <w:r>
                    <w:rPr>
                      <w:i/>
                    </w:rPr>
                    <w:t xml:space="preserve">will be </w:t>
                  </w:r>
                  <w:r w:rsidRPr="00CA1CF8">
                    <w:rPr>
                      <w:i/>
                    </w:rPr>
                    <w:t>display</w:t>
                  </w:r>
                  <w:r>
                    <w:rPr>
                      <w:i/>
                    </w:rPr>
                    <w:t>ed</w:t>
                  </w:r>
                  <w:r w:rsidRPr="00CA1CF8">
                    <w:rPr>
                      <w:i/>
                    </w:rPr>
                    <w:t xml:space="preserve"> some basic information: </w:t>
                  </w:r>
                </w:p>
                <w:p w14:paraId="7D3D8DBA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 xml:space="preserve"> Name:</w:t>
                  </w:r>
                </w:p>
                <w:p w14:paraId="3D731673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Avatar:</w:t>
                  </w:r>
                </w:p>
                <w:p w14:paraId="0331199D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Phone:</w:t>
                  </w:r>
                </w:p>
                <w:p w14:paraId="0DB05BBA" w14:textId="77777777" w:rsidR="00DB5F9A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Address:</w:t>
                  </w:r>
                </w:p>
              </w:tc>
            </w:tr>
            <w:tr w:rsidR="00DB5F9A" w14:paraId="703FCA0E" w14:textId="77777777" w:rsidTr="00DB5F9A">
              <w:tc>
                <w:tcPr>
                  <w:tcW w:w="4078" w:type="dxa"/>
                </w:tcPr>
                <w:p w14:paraId="588934E9" w14:textId="77777777" w:rsidR="00DB5F9A" w:rsidRPr="00464838" w:rsidRDefault="00DB5F9A" w:rsidP="00DB5F9A">
                  <w:pPr>
                    <w:spacing w:line="256" w:lineRule="auto"/>
                    <w:rPr>
                      <w:iCs/>
                    </w:rPr>
                  </w:pPr>
                  <w:r w:rsidRPr="00CA1CF8">
                    <w:rPr>
                      <w:iCs/>
                    </w:rPr>
                    <w:t>User choose a specific pitch and clicks on it</w:t>
                  </w:r>
                </w:p>
              </w:tc>
              <w:tc>
                <w:tcPr>
                  <w:tcW w:w="4079" w:type="dxa"/>
                </w:tcPr>
                <w:p w14:paraId="22BFAA82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The specific pitch’s information will be displayed on the screen:</w:t>
                  </w:r>
                </w:p>
                <w:p w14:paraId="2DFD0B3A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Name:</w:t>
                  </w:r>
                </w:p>
                <w:p w14:paraId="5FA48D48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Address:</w:t>
                  </w:r>
                </w:p>
                <w:p w14:paraId="46CCDB7F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Time Start:</w:t>
                  </w:r>
                </w:p>
                <w:p w14:paraId="3C0D76E5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Time End:</w:t>
                  </w:r>
                </w:p>
                <w:p w14:paraId="6B970E46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Phone:</w:t>
                  </w:r>
                </w:p>
                <w:p w14:paraId="1D0B8087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Image:</w:t>
                  </w:r>
                </w:p>
                <w:p w14:paraId="5D4E8080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Quantity of baby pitches:</w:t>
                  </w:r>
                </w:p>
                <w:p w14:paraId="27A496F4" w14:textId="77777777" w:rsidR="00DB5F9A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Price depending on Time:</w:t>
                  </w:r>
                </w:p>
              </w:tc>
            </w:tr>
          </w:tbl>
          <w:p w14:paraId="5A377CDC" w14:textId="77777777" w:rsidR="00DB5F9A" w:rsidRPr="009E537F" w:rsidRDefault="00DB5F9A" w:rsidP="00DB5F9A">
            <w:pPr>
              <w:spacing w:line="256" w:lineRule="auto"/>
              <w:rPr>
                <w:i/>
                <w:lang w:val="vi-VN"/>
              </w:rPr>
            </w:pPr>
          </w:p>
          <w:p w14:paraId="1DBDF4D7" w14:textId="77777777" w:rsidR="00DB5F9A" w:rsidRPr="008356A8" w:rsidRDefault="00DB5F9A" w:rsidP="00DB5F9A">
            <w:pPr>
              <w:pStyle w:val="ListParagraph"/>
              <w:spacing w:line="256" w:lineRule="auto"/>
              <w:ind w:left="1215"/>
              <w:rPr>
                <w:i/>
              </w:rPr>
            </w:pPr>
          </w:p>
          <w:p w14:paraId="1B66ABAF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4CD5084E" w14:textId="77777777" w:rsidR="00DB5F9A" w:rsidRDefault="00DB5F9A" w:rsidP="00DB5F9A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NA</w:t>
            </w:r>
          </w:p>
          <w:p w14:paraId="23AC66DD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27F2ED8D" w14:textId="77777777" w:rsidR="00DB5F9A" w:rsidRDefault="00DB5F9A" w:rsidP="00DB5F9A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 NA</w:t>
            </w:r>
          </w:p>
          <w:p w14:paraId="2D8FF5B8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Relationships: </w:t>
            </w:r>
          </w:p>
          <w:p w14:paraId="06D24FDD" w14:textId="77777777" w:rsidR="00DB5F9A" w:rsidRDefault="00DB5F9A" w:rsidP="00DB5F9A">
            <w:pPr>
              <w:spacing w:line="256" w:lineRule="auto"/>
            </w:pPr>
            <w:r>
              <w:lastRenderedPageBreak/>
              <w:t xml:space="preserve"> Login </w:t>
            </w:r>
          </w:p>
          <w:p w14:paraId="4D4E97B8" w14:textId="77777777" w:rsidR="00DB5F9A" w:rsidRDefault="00DB5F9A" w:rsidP="00DB5F9A">
            <w:pPr>
              <w:spacing w:line="256" w:lineRule="auto"/>
              <w:rPr>
                <w:bCs/>
                <w:i/>
                <w:lang w:val="vi-VN"/>
              </w:rPr>
            </w:pPr>
            <w:r>
              <w:rPr>
                <w:bCs/>
                <w:i/>
                <w:lang w:val="vi-VN"/>
              </w:rPr>
              <w:t>View all pitches</w:t>
            </w:r>
          </w:p>
          <w:p w14:paraId="5B1F3DCA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58926751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NA</w:t>
            </w:r>
          </w:p>
        </w:tc>
      </w:tr>
    </w:tbl>
    <w:p w14:paraId="07CA8858" w14:textId="77777777" w:rsidR="00DB5F9A" w:rsidRPr="00DE3007" w:rsidRDefault="00DB5F9A" w:rsidP="00DE3007"/>
    <w:p w14:paraId="5E6CF0C4" w14:textId="198D5AAF" w:rsidR="0060493F" w:rsidRDefault="0060493F" w:rsidP="0060493F">
      <w:pPr>
        <w:pStyle w:val="Heading2"/>
      </w:pPr>
      <w:bookmarkStart w:id="33" w:name="_Toc66906817"/>
      <w:r>
        <w:t>&lt;</w:t>
      </w:r>
      <w:r w:rsidR="00DE3007">
        <w:t>View all pitches</w:t>
      </w:r>
      <w:r>
        <w:t>&gt;</w:t>
      </w:r>
      <w:bookmarkEnd w:id="33"/>
      <w:r>
        <w:t xml:space="preserve"> </w:t>
      </w:r>
    </w:p>
    <w:p w14:paraId="387337C2" w14:textId="344F93F4" w:rsidR="00DE3007" w:rsidRDefault="00DE3007" w:rsidP="00DE3007">
      <w:r>
        <w:rPr>
          <w:noProof/>
          <w:lang w:eastAsia="ja-JP"/>
        </w:rPr>
        <w:drawing>
          <wp:inline distT="0" distB="0" distL="0" distR="0" wp14:anchorId="1E9AB285" wp14:editId="2FBF66FE">
            <wp:extent cx="4629150" cy="971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70" w:type="pct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28"/>
        <w:gridCol w:w="2394"/>
        <w:gridCol w:w="1158"/>
        <w:gridCol w:w="734"/>
        <w:gridCol w:w="2083"/>
      </w:tblGrid>
      <w:tr w:rsidR="00DB5F9A" w14:paraId="1D625CF1" w14:textId="77777777" w:rsidTr="00DB5F9A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4562F15" w14:textId="77777777" w:rsidR="00DB5F9A" w:rsidRDefault="00DB5F9A" w:rsidP="00DB5F9A">
            <w:pPr>
              <w:spacing w:line="256" w:lineRule="auto"/>
            </w:pPr>
          </w:p>
          <w:p w14:paraId="39591551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USE CASE-4 SPECIFICATION z</w:t>
            </w:r>
          </w:p>
          <w:p w14:paraId="2993925A" w14:textId="77777777" w:rsidR="00DB5F9A" w:rsidRDefault="00DB5F9A" w:rsidP="00DB5F9A">
            <w:pPr>
              <w:spacing w:line="256" w:lineRule="auto"/>
            </w:pPr>
          </w:p>
        </w:tc>
      </w:tr>
      <w:tr w:rsidR="00DB5F9A" w14:paraId="23456454" w14:textId="77777777" w:rsidTr="00DB5F9A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943FA6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A2B1" w14:textId="77777777" w:rsidR="00DB5F9A" w:rsidRDefault="00DB5F9A" w:rsidP="00DB5F9A">
            <w:pPr>
              <w:spacing w:line="256" w:lineRule="auto"/>
            </w:pPr>
            <w:r>
              <w:t>UC004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3201C8C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DBD6" w14:textId="77777777" w:rsidR="00DB5F9A" w:rsidRDefault="00DB5F9A" w:rsidP="00DB5F9A">
            <w:pPr>
              <w:spacing w:line="256" w:lineRule="auto"/>
            </w:pPr>
            <w:r>
              <w:t>1.0</w:t>
            </w:r>
            <w:r>
              <w:rPr>
                <w:lang w:val="vi-VN"/>
              </w:rPr>
              <w:t>.</w:t>
            </w:r>
            <w:r>
              <w:t>1</w:t>
            </w:r>
          </w:p>
        </w:tc>
      </w:tr>
      <w:tr w:rsidR="00DB5F9A" w14:paraId="7F92FC49" w14:textId="77777777" w:rsidTr="00DB5F9A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826BE36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BF356" w14:textId="77777777" w:rsidR="00DB5F9A" w:rsidRDefault="00DB5F9A" w:rsidP="00DB5F9A">
            <w:pPr>
              <w:spacing w:line="256" w:lineRule="auto"/>
            </w:pPr>
            <w:r>
              <w:t>View All Pitches</w:t>
            </w:r>
          </w:p>
        </w:tc>
      </w:tr>
      <w:tr w:rsidR="00DB5F9A" w14:paraId="7C3C1CF8" w14:textId="77777777" w:rsidTr="00DB5F9A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4E578C0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63DE2" w14:textId="77777777" w:rsidR="00DB5F9A" w:rsidRDefault="00DB5F9A" w:rsidP="00DB5F9A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3190E2AA" w14:textId="77777777" w:rsidR="00DB5F9A" w:rsidRDefault="00DB5F9A" w:rsidP="00DB5F9A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 Nguyễn Vũ Long</w:t>
            </w:r>
          </w:p>
          <w:p w14:paraId="1E546C40" w14:textId="77777777" w:rsidR="00DB5F9A" w:rsidRDefault="00DB5F9A" w:rsidP="00DB5F9A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 Nguyễn Đình Long</w:t>
            </w:r>
          </w:p>
          <w:p w14:paraId="27C99A95" w14:textId="77777777" w:rsidR="00DB5F9A" w:rsidRDefault="00DB5F9A" w:rsidP="00DB5F9A">
            <w:pPr>
              <w:spacing w:line="256" w:lineRule="auto"/>
            </w:pPr>
            <w:r>
              <w:rPr>
                <w:lang w:val="vi-VN"/>
              </w:rPr>
              <w:t xml:space="preserve"> Nguyễn Văn Hiếu </w:t>
            </w:r>
          </w:p>
        </w:tc>
      </w:tr>
      <w:tr w:rsidR="00DB5F9A" w14:paraId="71ADD9BE" w14:textId="77777777" w:rsidTr="00DB5F9A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93043F1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331E" w14:textId="77777777" w:rsidR="00DB5F9A" w:rsidRDefault="00DB5F9A" w:rsidP="00DB5F9A">
            <w:pPr>
              <w:spacing w:line="256" w:lineRule="auto"/>
            </w:pPr>
            <w:r>
              <w:t>2/03/2021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1D4D313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5D30" w14:textId="77777777" w:rsidR="00DB5F9A" w:rsidRDefault="00DB5F9A" w:rsidP="00DB5F9A">
            <w:pPr>
              <w:spacing w:line="256" w:lineRule="auto"/>
            </w:pPr>
            <w:r>
              <w:t>High</w:t>
            </w:r>
          </w:p>
        </w:tc>
      </w:tr>
      <w:tr w:rsidR="00DB5F9A" w14:paraId="36A16FF8" w14:textId="77777777" w:rsidTr="00DB5F9A">
        <w:trPr>
          <w:trHeight w:val="272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875006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Actor:</w:t>
            </w:r>
          </w:p>
          <w:p w14:paraId="2315D5B7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Customer, Host, Admin</w:t>
            </w:r>
          </w:p>
          <w:p w14:paraId="17B497AA" w14:textId="77777777" w:rsidR="00DB5F9A" w:rsidRDefault="00DB5F9A" w:rsidP="00DB5F9A">
            <w:pPr>
              <w:spacing w:line="256" w:lineRule="auto"/>
              <w:rPr>
                <w:b/>
              </w:rPr>
            </w:pPr>
            <w:r>
              <w:rPr>
                <w:b/>
              </w:rPr>
              <w:t>Summary:</w:t>
            </w:r>
          </w:p>
          <w:p w14:paraId="062B017E" w14:textId="77777777" w:rsidR="00DB5F9A" w:rsidRDefault="00DB5F9A" w:rsidP="00DB5F9A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As an above actor, I want to view</w:t>
            </w:r>
            <w:r>
              <w:rPr>
                <w:i/>
                <w:lang w:val="vi-VN"/>
              </w:rPr>
              <w:t xml:space="preserve"> list of all pitches</w:t>
            </w:r>
          </w:p>
          <w:p w14:paraId="3AE5031C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7EB515D2" w14:textId="77777777" w:rsidR="00DB5F9A" w:rsidRDefault="00DB5F9A" w:rsidP="00DB5F9A">
            <w:pPr>
              <w:spacing w:line="256" w:lineRule="auto"/>
              <w:rPr>
                <w:b/>
                <w:i/>
                <w:lang w:val="vi-VN"/>
              </w:rPr>
            </w:pPr>
            <w:r>
              <w:rPr>
                <w:i/>
              </w:rPr>
              <w:tab/>
              <w:t xml:space="preserve">Viewing </w:t>
            </w:r>
            <w:r>
              <w:rPr>
                <w:i/>
                <w:lang w:val="vi-VN"/>
              </w:rPr>
              <w:t>all pitches</w:t>
            </w:r>
          </w:p>
          <w:p w14:paraId="04131287" w14:textId="77777777" w:rsidR="00DB5F9A" w:rsidRDefault="00DB5F9A" w:rsidP="00DB5F9A">
            <w:pPr>
              <w:spacing w:line="256" w:lineRule="auto"/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6ABA749F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 I</w:t>
            </w:r>
            <w:r>
              <w:t xml:space="preserve"> want to view all pitches</w:t>
            </w:r>
          </w:p>
          <w:p w14:paraId="0E18DEB7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6B24DBFC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User’s device needs to be connected in the internet</w:t>
            </w:r>
          </w:p>
          <w:p w14:paraId="001833A8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User successfully logged in this app with host account</w:t>
            </w:r>
          </w:p>
          <w:p w14:paraId="3B827718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171F9D01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All pitches will be displayed on the screen</w:t>
            </w:r>
          </w:p>
          <w:p w14:paraId="32D6E2D7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88"/>
              <w:gridCol w:w="3989"/>
            </w:tblGrid>
            <w:tr w:rsidR="00DB5F9A" w14:paraId="40CCA1E0" w14:textId="77777777" w:rsidTr="00DB5F9A">
              <w:tc>
                <w:tcPr>
                  <w:tcW w:w="4078" w:type="dxa"/>
                </w:tcPr>
                <w:p w14:paraId="78C923C6" w14:textId="77777777" w:rsidR="00DB5F9A" w:rsidRDefault="00DB5F9A" w:rsidP="00DB5F9A">
                  <w:pPr>
                    <w:spacing w:line="256" w:lineRule="auto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iCs/>
                    </w:rPr>
                    <w:t xml:space="preserve">                Authenticated user</w:t>
                  </w:r>
                </w:p>
              </w:tc>
              <w:tc>
                <w:tcPr>
                  <w:tcW w:w="4079" w:type="dxa"/>
                </w:tcPr>
                <w:p w14:paraId="576E62AE" w14:textId="77777777" w:rsidR="00DB5F9A" w:rsidRDefault="00DB5F9A" w:rsidP="00DB5F9A">
                  <w:pPr>
                    <w:spacing w:line="256" w:lineRule="auto"/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B5F9A" w14:paraId="699B0629" w14:textId="77777777" w:rsidTr="00DB5F9A">
              <w:tc>
                <w:tcPr>
                  <w:tcW w:w="4078" w:type="dxa"/>
                </w:tcPr>
                <w:p w14:paraId="056AE11A" w14:textId="77777777" w:rsidR="00DB5F9A" w:rsidRDefault="00DB5F9A" w:rsidP="00DB5F9A">
                  <w:pPr>
                    <w:spacing w:line="256" w:lineRule="auto"/>
                    <w:ind w:left="0"/>
                    <w:rPr>
                      <w:b/>
                      <w:bCs/>
                      <w:iCs/>
                    </w:rPr>
                  </w:pPr>
                  <w:r w:rsidRPr="00464838">
                    <w:rPr>
                      <w:iCs/>
                    </w:rPr>
                    <w:t>User log in successfully</w:t>
                  </w:r>
                </w:p>
              </w:tc>
              <w:tc>
                <w:tcPr>
                  <w:tcW w:w="4079" w:type="dxa"/>
                </w:tcPr>
                <w:p w14:paraId="704A43F0" w14:textId="77777777" w:rsidR="00DB5F9A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redirects user to the main screen where l</w:t>
                  </w:r>
                  <w:r w:rsidRPr="00CA1CF8">
                    <w:rPr>
                      <w:i/>
                    </w:rPr>
                    <w:t>ist of all pitches will be displayed on the screen</w:t>
                  </w:r>
                </w:p>
                <w:p w14:paraId="6C1D2F71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 xml:space="preserve">Each pitch </w:t>
                  </w:r>
                  <w:r>
                    <w:rPr>
                      <w:i/>
                    </w:rPr>
                    <w:t xml:space="preserve">will be </w:t>
                  </w:r>
                  <w:r w:rsidRPr="00CA1CF8">
                    <w:rPr>
                      <w:i/>
                    </w:rPr>
                    <w:t>display</w:t>
                  </w:r>
                  <w:r>
                    <w:rPr>
                      <w:i/>
                    </w:rPr>
                    <w:t>ed</w:t>
                  </w:r>
                  <w:r w:rsidRPr="00CA1CF8">
                    <w:rPr>
                      <w:i/>
                    </w:rPr>
                    <w:t xml:space="preserve"> some basic information: </w:t>
                  </w:r>
                </w:p>
                <w:p w14:paraId="36B1F990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 xml:space="preserve"> Name:</w:t>
                  </w:r>
                </w:p>
                <w:p w14:paraId="64BFD85C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Avatar:</w:t>
                  </w:r>
                </w:p>
                <w:p w14:paraId="2EDC3377" w14:textId="77777777" w:rsidR="00DB5F9A" w:rsidRPr="00CA1CF8" w:rsidRDefault="00DB5F9A" w:rsidP="00DB5F9A">
                  <w:pPr>
                    <w:spacing w:line="256" w:lineRule="auto"/>
                    <w:ind w:left="0"/>
                    <w:rPr>
                      <w:i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Phone:</w:t>
                  </w:r>
                </w:p>
                <w:p w14:paraId="50AF213D" w14:textId="77777777" w:rsidR="00DB5F9A" w:rsidRDefault="00DB5F9A" w:rsidP="00DB5F9A">
                  <w:pPr>
                    <w:spacing w:line="256" w:lineRule="auto"/>
                    <w:ind w:left="0"/>
                    <w:rPr>
                      <w:b/>
                      <w:bCs/>
                    </w:rPr>
                  </w:pPr>
                  <w:r w:rsidRPr="00CA1CF8">
                    <w:rPr>
                      <w:i/>
                    </w:rPr>
                    <w:t>•</w:t>
                  </w:r>
                  <w:r w:rsidRPr="00CA1CF8">
                    <w:rPr>
                      <w:i/>
                    </w:rPr>
                    <w:tab/>
                    <w:t>Address:</w:t>
                  </w:r>
                </w:p>
              </w:tc>
            </w:tr>
          </w:tbl>
          <w:p w14:paraId="7B484D66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</w:p>
          <w:p w14:paraId="1FCE4196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46B6D0F6" w14:textId="77777777" w:rsidR="00DB5F9A" w:rsidRDefault="00DB5F9A" w:rsidP="00DB5F9A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NA</w:t>
            </w:r>
          </w:p>
          <w:p w14:paraId="6E7B536B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0C3C18D9" w14:textId="77777777" w:rsidR="00DB5F9A" w:rsidRDefault="00DB5F9A" w:rsidP="00DB5F9A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 NA</w:t>
            </w:r>
          </w:p>
          <w:p w14:paraId="789202BD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Relationships: </w:t>
            </w:r>
          </w:p>
          <w:p w14:paraId="147FF88F" w14:textId="77777777" w:rsidR="00DB5F9A" w:rsidRDefault="00DB5F9A" w:rsidP="00DB5F9A">
            <w:pPr>
              <w:spacing w:line="256" w:lineRule="auto"/>
            </w:pPr>
            <w:r>
              <w:t xml:space="preserve"> Login </w:t>
            </w:r>
          </w:p>
          <w:p w14:paraId="0C6F4F02" w14:textId="77777777" w:rsidR="00DB5F9A" w:rsidRDefault="00DB5F9A" w:rsidP="00DB5F9A">
            <w:pPr>
              <w:spacing w:line="256" w:lineRule="auto"/>
              <w:rPr>
                <w:lang w:val="vi-VN"/>
              </w:rPr>
            </w:pPr>
            <w:r>
              <w:t xml:space="preserve"> Search</w:t>
            </w:r>
            <w:r>
              <w:rPr>
                <w:lang w:val="vi-VN"/>
              </w:rPr>
              <w:t xml:space="preserve"> pitches</w:t>
            </w:r>
          </w:p>
          <w:p w14:paraId="2536B707" w14:textId="77777777" w:rsidR="00DB5F9A" w:rsidRDefault="00DB5F9A" w:rsidP="00DB5F9A">
            <w:pPr>
              <w:spacing w:line="256" w:lineRule="auto"/>
              <w:rPr>
                <w:bCs/>
                <w:i/>
                <w:lang w:val="vi-VN"/>
              </w:rPr>
            </w:pPr>
            <w:r>
              <w:rPr>
                <w:bCs/>
                <w:i/>
                <w:lang w:val="vi-VN"/>
              </w:rPr>
              <w:t xml:space="preserve">View </w:t>
            </w:r>
            <w:r>
              <w:rPr>
                <w:bCs/>
                <w:i/>
              </w:rPr>
              <w:t xml:space="preserve"> a </w:t>
            </w:r>
            <w:r>
              <w:rPr>
                <w:bCs/>
                <w:i/>
                <w:lang w:val="vi-VN"/>
              </w:rPr>
              <w:t>pitch on detail</w:t>
            </w:r>
          </w:p>
          <w:p w14:paraId="3F183CF8" w14:textId="77777777" w:rsidR="00DB5F9A" w:rsidRDefault="00DB5F9A" w:rsidP="00DB5F9A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1FE7BD21" w14:textId="77777777" w:rsidR="00DB5F9A" w:rsidRDefault="00DB5F9A" w:rsidP="00DB5F9A">
            <w:pPr>
              <w:spacing w:line="256" w:lineRule="auto"/>
              <w:rPr>
                <w:i/>
              </w:rPr>
            </w:pPr>
            <w:r>
              <w:rPr>
                <w:i/>
              </w:rPr>
              <w:lastRenderedPageBreak/>
              <w:t xml:space="preserve">       NA</w:t>
            </w:r>
          </w:p>
          <w:p w14:paraId="184F55F6" w14:textId="77777777" w:rsidR="00DB5F9A" w:rsidRDefault="00DB5F9A" w:rsidP="00DB5F9A">
            <w:pPr>
              <w:spacing w:line="256" w:lineRule="auto"/>
              <w:rPr>
                <w:i/>
              </w:rPr>
            </w:pPr>
          </w:p>
        </w:tc>
      </w:tr>
    </w:tbl>
    <w:p w14:paraId="6BEBC5CA" w14:textId="77777777" w:rsidR="00DE3007" w:rsidRPr="00DE3007" w:rsidRDefault="00DE3007" w:rsidP="00DE3007"/>
    <w:p w14:paraId="145D715D" w14:textId="497CED0F" w:rsidR="0060493F" w:rsidRDefault="0060493F" w:rsidP="0060493F">
      <w:pPr>
        <w:pStyle w:val="Heading2"/>
      </w:pPr>
      <w:bookmarkStart w:id="34" w:name="_Toc66906818"/>
      <w:r>
        <w:t>&lt;</w:t>
      </w:r>
      <w:r w:rsidR="00DE3007">
        <w:t>Login</w:t>
      </w:r>
      <w:r>
        <w:t>&gt;</w:t>
      </w:r>
      <w:bookmarkEnd w:id="34"/>
      <w:r>
        <w:t xml:space="preserve"> </w:t>
      </w:r>
    </w:p>
    <w:p w14:paraId="2D21FB1C" w14:textId="4CB24E91" w:rsidR="00DE3007" w:rsidRDefault="00DE3007" w:rsidP="00DE3007">
      <w:r>
        <w:rPr>
          <w:noProof/>
          <w:lang w:eastAsia="ja-JP"/>
        </w:rPr>
        <w:drawing>
          <wp:inline distT="0" distB="0" distL="0" distR="0" wp14:anchorId="3F82DC1D" wp14:editId="1A430B58">
            <wp:extent cx="30003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DB5F9A" w:rsidRPr="00305956" w14:paraId="4278076C" w14:textId="77777777" w:rsidTr="00DB5F9A">
        <w:tc>
          <w:tcPr>
            <w:tcW w:w="5000" w:type="pct"/>
            <w:gridSpan w:val="5"/>
            <w:shd w:val="clear" w:color="auto" w:fill="F3F3F3"/>
          </w:tcPr>
          <w:p w14:paraId="1A9583AF" w14:textId="77777777" w:rsidR="00DB5F9A" w:rsidRPr="00305956" w:rsidRDefault="00DB5F9A" w:rsidP="00DB5F9A"/>
          <w:p w14:paraId="74E98758" w14:textId="77777777" w:rsidR="00DB5F9A" w:rsidRPr="00305956" w:rsidRDefault="00DB5F9A" w:rsidP="00DB5F9A">
            <w:pPr>
              <w:rPr>
                <w:b/>
              </w:rPr>
            </w:pPr>
            <w:r>
              <w:rPr>
                <w:b/>
              </w:rPr>
              <w:t>USE CASE-5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3DFA32B4" w14:textId="77777777" w:rsidR="00DB5F9A" w:rsidRPr="00305956" w:rsidRDefault="00DB5F9A" w:rsidP="00DB5F9A"/>
        </w:tc>
      </w:tr>
      <w:tr w:rsidR="00DB5F9A" w:rsidRPr="00305956" w14:paraId="13D643E8" w14:textId="77777777" w:rsidTr="00DB5F9A">
        <w:tc>
          <w:tcPr>
            <w:tcW w:w="1391" w:type="pct"/>
            <w:shd w:val="clear" w:color="auto" w:fill="F3F3F3"/>
          </w:tcPr>
          <w:p w14:paraId="11C18085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476C3054" w14:textId="77777777" w:rsidR="00DB5F9A" w:rsidRPr="00305956" w:rsidRDefault="00DB5F9A" w:rsidP="00DB5F9A">
            <w:r>
              <w:t xml:space="preserve"> UC005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1C86E155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7D7F330C" w14:textId="77777777" w:rsidR="00DB5F9A" w:rsidRPr="00305956" w:rsidRDefault="00DB5F9A" w:rsidP="00DB5F9A">
            <w:r w:rsidRPr="00305956">
              <w:t>1.0</w:t>
            </w:r>
            <w:r>
              <w:t>.1</w:t>
            </w:r>
          </w:p>
        </w:tc>
      </w:tr>
      <w:tr w:rsidR="00DB5F9A" w:rsidRPr="00305956" w14:paraId="7594B6D0" w14:textId="77777777" w:rsidTr="00DB5F9A">
        <w:tc>
          <w:tcPr>
            <w:tcW w:w="1391" w:type="pct"/>
            <w:shd w:val="clear" w:color="auto" w:fill="F3F3F3"/>
          </w:tcPr>
          <w:p w14:paraId="1DF7C82A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45C6C587" w14:textId="77777777" w:rsidR="00DB5F9A" w:rsidRPr="00305956" w:rsidRDefault="00DB5F9A" w:rsidP="00DB5F9A">
            <w:r>
              <w:t>Login</w:t>
            </w:r>
          </w:p>
        </w:tc>
      </w:tr>
      <w:tr w:rsidR="00DB5F9A" w:rsidRPr="00305956" w14:paraId="396A31E0" w14:textId="77777777" w:rsidTr="00DB5F9A">
        <w:tc>
          <w:tcPr>
            <w:tcW w:w="1391" w:type="pct"/>
            <w:shd w:val="clear" w:color="auto" w:fill="F3F3F3"/>
          </w:tcPr>
          <w:p w14:paraId="6536438B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6DCA209B" w14:textId="77777777" w:rsidR="00DB5F9A" w:rsidRDefault="00DB5F9A" w:rsidP="00DB5F9A">
            <w:r>
              <w:t>Trần Dương Phúc An</w:t>
            </w:r>
          </w:p>
          <w:p w14:paraId="7E51D6D6" w14:textId="77777777" w:rsidR="00DB5F9A" w:rsidRDefault="00DB5F9A" w:rsidP="00DB5F9A">
            <w:r>
              <w:t>Nguyễn Văn Hiếu</w:t>
            </w:r>
          </w:p>
          <w:p w14:paraId="24ABCBC0" w14:textId="77777777" w:rsidR="00DB5F9A" w:rsidRDefault="00DB5F9A" w:rsidP="00DB5F9A">
            <w:r>
              <w:t>Nguyễn Đình Long</w:t>
            </w:r>
          </w:p>
          <w:p w14:paraId="6DB44FE7" w14:textId="77777777" w:rsidR="00DB5F9A" w:rsidRPr="00305956" w:rsidRDefault="00DB5F9A" w:rsidP="00DB5F9A">
            <w:r>
              <w:t>Nguyễn Vũ Long</w:t>
            </w:r>
          </w:p>
        </w:tc>
      </w:tr>
      <w:tr w:rsidR="00DB5F9A" w:rsidRPr="00305956" w14:paraId="391C8575" w14:textId="77777777" w:rsidTr="00DB5F9A">
        <w:tc>
          <w:tcPr>
            <w:tcW w:w="1391" w:type="pct"/>
            <w:shd w:val="clear" w:color="auto" w:fill="F3F3F3"/>
          </w:tcPr>
          <w:p w14:paraId="3A083A03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68A6648C" w14:textId="77777777" w:rsidR="00DB5F9A" w:rsidRPr="00305956" w:rsidRDefault="00DB5F9A" w:rsidP="00DB5F9A">
            <w:r>
              <w:t>19/01/2021</w:t>
            </w:r>
          </w:p>
        </w:tc>
        <w:tc>
          <w:tcPr>
            <w:tcW w:w="637" w:type="pct"/>
            <w:shd w:val="clear" w:color="auto" w:fill="F3F3F3"/>
          </w:tcPr>
          <w:p w14:paraId="526C386F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1CBDD18B" w14:textId="77777777" w:rsidR="00DB5F9A" w:rsidRPr="00305956" w:rsidRDefault="00DB5F9A" w:rsidP="00DB5F9A">
            <w:r>
              <w:t>High</w:t>
            </w:r>
          </w:p>
        </w:tc>
      </w:tr>
      <w:tr w:rsidR="00DB5F9A" w:rsidRPr="00305956" w14:paraId="49E6631F" w14:textId="77777777" w:rsidTr="00DB5F9A">
        <w:tc>
          <w:tcPr>
            <w:tcW w:w="5000" w:type="pct"/>
            <w:gridSpan w:val="5"/>
            <w:shd w:val="clear" w:color="auto" w:fill="FFFFFF"/>
          </w:tcPr>
          <w:p w14:paraId="1638A9AE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16D23954" w14:textId="77777777" w:rsidR="00DB5F9A" w:rsidRPr="00305956" w:rsidRDefault="00DB5F9A" w:rsidP="00DB5F9A">
            <w:pPr>
              <w:ind w:left="720"/>
              <w:rPr>
                <w:i/>
              </w:rPr>
            </w:pPr>
            <w:r>
              <w:rPr>
                <w:i/>
              </w:rPr>
              <w:t>Guest, Google, Facebook, Twitter</w:t>
            </w:r>
          </w:p>
          <w:p w14:paraId="19EDF913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59791229" w14:textId="77777777" w:rsidR="00DB5F9A" w:rsidRPr="00305956" w:rsidRDefault="00DB5F9A" w:rsidP="00DB5F9A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 w:rsidRPr="00406469">
              <w:rPr>
                <w:i/>
              </w:rPr>
              <w:t xml:space="preserve">As a guest, I want to login so that I can be verified as a valid member </w:t>
            </w:r>
          </w:p>
          <w:p w14:paraId="14BA9AF2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55D6E68B" w14:textId="77777777" w:rsidR="00DB5F9A" w:rsidRPr="00305956" w:rsidRDefault="00DB5F9A" w:rsidP="00DB5F9A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Required to be authorized for using this app</w:t>
            </w:r>
          </w:p>
          <w:p w14:paraId="305737EA" w14:textId="77777777" w:rsidR="00DB5F9A" w:rsidRPr="00305956" w:rsidRDefault="00DB5F9A" w:rsidP="00DB5F9A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lastRenderedPageBreak/>
              <w:t>Triggers</w:t>
            </w:r>
          </w:p>
          <w:p w14:paraId="1D08E88C" w14:textId="77777777" w:rsidR="00DB5F9A" w:rsidRPr="00305956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    </w:t>
            </w:r>
            <w:r>
              <w:rPr>
                <w:i/>
              </w:rPr>
              <w:t>This use case works when this app has just been activated</w:t>
            </w:r>
          </w:p>
          <w:p w14:paraId="79CE02D8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6F501D50" w14:textId="77777777" w:rsidR="00DB5F9A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Account was registered successfully</w:t>
            </w:r>
          </w:p>
          <w:p w14:paraId="6F818836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Pr="00FF5661">
              <w:rPr>
                <w:i/>
              </w:rPr>
              <w:t>The user's device was connected to the internet when logging i</w:t>
            </w:r>
            <w:r>
              <w:rPr>
                <w:i/>
              </w:rPr>
              <w:t>n</w:t>
            </w:r>
          </w:p>
          <w:p w14:paraId="57536D16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368CCD5E" w14:textId="77777777" w:rsidR="00DB5F9A" w:rsidRPr="00FF5661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  </w:t>
            </w:r>
            <w:r w:rsidRPr="00FF5661">
              <w:rPr>
                <w:i/>
              </w:rPr>
              <w:t>The user has successfully logged in to the application</w:t>
            </w:r>
          </w:p>
          <w:p w14:paraId="52AF69F6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  </w:t>
            </w:r>
            <w:r w:rsidRPr="00FF5661">
              <w:rPr>
                <w:i/>
              </w:rPr>
              <w:t xml:space="preserve">The system records successful </w:t>
            </w:r>
            <w:r>
              <w:rPr>
                <w:i/>
              </w:rPr>
              <w:t>login activity to Activity Log.</w:t>
            </w:r>
          </w:p>
          <w:p w14:paraId="2E80E1E7" w14:textId="77777777" w:rsidR="00DB5F9A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21672519" w14:textId="77777777" w:rsidR="00DB5F9A" w:rsidRPr="00B06BAA" w:rsidRDefault="00DB5F9A" w:rsidP="00DB5F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71"/>
              <w:gridCol w:w="4299"/>
            </w:tblGrid>
            <w:tr w:rsidR="00DB5F9A" w14:paraId="01015904" w14:textId="77777777" w:rsidTr="00DB5F9A">
              <w:tc>
                <w:tcPr>
                  <w:tcW w:w="4375" w:type="dxa"/>
                </w:tcPr>
                <w:p w14:paraId="0D07032E" w14:textId="77777777" w:rsidR="00DB5F9A" w:rsidRDefault="00DB5F9A" w:rsidP="00DB5F9A">
                  <w:pPr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        User</w:t>
                  </w:r>
                </w:p>
              </w:tc>
              <w:tc>
                <w:tcPr>
                  <w:tcW w:w="4375" w:type="dxa"/>
                </w:tcPr>
                <w:p w14:paraId="6111C00B" w14:textId="77777777" w:rsidR="00DB5F9A" w:rsidRDefault="00DB5F9A" w:rsidP="00DB5F9A">
                  <w:pPr>
                    <w:ind w:left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    System</w:t>
                  </w:r>
                </w:p>
              </w:tc>
            </w:tr>
            <w:tr w:rsidR="00DB5F9A" w14:paraId="407DDF1A" w14:textId="77777777" w:rsidTr="00DB5F9A">
              <w:tc>
                <w:tcPr>
                  <w:tcW w:w="4375" w:type="dxa"/>
                </w:tcPr>
                <w:p w14:paraId="2BC09AF6" w14:textId="77777777" w:rsidR="00DB5F9A" w:rsidRPr="00B06BAA" w:rsidRDefault="00DB5F9A" w:rsidP="00DB5F9A">
                  <w:pPr>
                    <w:ind w:left="0"/>
                  </w:pPr>
                  <w:r>
                    <w:t>User click the application</w:t>
                  </w:r>
                </w:p>
              </w:tc>
              <w:tc>
                <w:tcPr>
                  <w:tcW w:w="4375" w:type="dxa"/>
                </w:tcPr>
                <w:p w14:paraId="1705A52A" w14:textId="77777777" w:rsidR="00DB5F9A" w:rsidRDefault="00DB5F9A" w:rsidP="00DB5F9A">
                  <w:pPr>
                    <w:ind w:left="0"/>
                  </w:pPr>
                  <w:r>
                    <w:t>System will redirect to the login screen.</w:t>
                  </w:r>
                </w:p>
                <w:p w14:paraId="4E9DFA69" w14:textId="77777777" w:rsidR="00DB5F9A" w:rsidRDefault="00DB5F9A" w:rsidP="00DB5F9A">
                  <w:pPr>
                    <w:ind w:left="0"/>
                  </w:pPr>
                  <w:r>
                    <w:t>There will be displayed two textbox:</w:t>
                  </w:r>
                </w:p>
                <w:p w14:paraId="1D9C6E8B" w14:textId="77777777" w:rsidR="00DB5F9A" w:rsidRDefault="00DB5F9A" w:rsidP="00DB5F9A">
                  <w:pPr>
                    <w:pStyle w:val="ListParagraph"/>
                    <w:numPr>
                      <w:ilvl w:val="0"/>
                      <w:numId w:val="21"/>
                    </w:numPr>
                  </w:pPr>
                  <w:r>
                    <w:t>Username</w:t>
                  </w:r>
                </w:p>
                <w:p w14:paraId="154984F1" w14:textId="77777777" w:rsidR="00DB5F9A" w:rsidRPr="00B06BAA" w:rsidRDefault="00DB5F9A" w:rsidP="00DB5F9A">
                  <w:pPr>
                    <w:pStyle w:val="ListParagraph"/>
                    <w:numPr>
                      <w:ilvl w:val="0"/>
                      <w:numId w:val="21"/>
                    </w:numPr>
                  </w:pPr>
                  <w:r>
                    <w:t>Password</w:t>
                  </w:r>
                </w:p>
              </w:tc>
            </w:tr>
            <w:tr w:rsidR="00DB5F9A" w14:paraId="304CBED3" w14:textId="77777777" w:rsidTr="00DB5F9A">
              <w:tc>
                <w:tcPr>
                  <w:tcW w:w="4375" w:type="dxa"/>
                </w:tcPr>
                <w:p w14:paraId="37E4C236" w14:textId="77777777" w:rsidR="00DB5F9A" w:rsidRDefault="00DB5F9A" w:rsidP="00DB5F9A">
                  <w:pPr>
                    <w:ind w:left="0"/>
                  </w:pPr>
                  <w:r w:rsidRPr="00556908">
                    <w:t>User enters account and password then selecting login command</w:t>
                  </w:r>
                </w:p>
              </w:tc>
              <w:tc>
                <w:tcPr>
                  <w:tcW w:w="4375" w:type="dxa"/>
                </w:tcPr>
                <w:p w14:paraId="5DFB5C52" w14:textId="77777777" w:rsidR="00DB5F9A" w:rsidRDefault="00DB5F9A" w:rsidP="00DB5F9A">
                  <w:pPr>
                    <w:ind w:left="0"/>
                  </w:pPr>
                  <w:r>
                    <w:t>The system validates login information successfully and allows the user to access the application.</w:t>
                  </w:r>
                </w:p>
                <w:p w14:paraId="0F11934E" w14:textId="77777777" w:rsidR="00DB5F9A" w:rsidRDefault="00DB5F9A" w:rsidP="00DB5F9A">
                  <w:pPr>
                    <w:ind w:left="0"/>
                  </w:pPr>
                  <w:r>
                    <w:t>The system records successful login activity to Activity Log.</w:t>
                  </w:r>
                </w:p>
              </w:tc>
            </w:tr>
          </w:tbl>
          <w:p w14:paraId="0B4173EE" w14:textId="77777777" w:rsidR="00DB5F9A" w:rsidRPr="00B06BAA" w:rsidRDefault="00DB5F9A" w:rsidP="00DB5F9A">
            <w:pPr>
              <w:rPr>
                <w:b/>
                <w:bCs/>
              </w:rPr>
            </w:pPr>
          </w:p>
          <w:p w14:paraId="69092BAE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1FDD9139" w14:textId="77777777" w:rsidR="00DB5F9A" w:rsidRPr="00E50757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  </w:t>
            </w:r>
            <w:r>
              <w:rPr>
                <w:i/>
              </w:rPr>
              <w:t>User</w:t>
            </w:r>
            <w:r w:rsidRPr="00E50757">
              <w:rPr>
                <w:i/>
              </w:rPr>
              <w:t xml:space="preserve">s choose the method to log in </w:t>
            </w:r>
            <w:r>
              <w:rPr>
                <w:i/>
              </w:rPr>
              <w:t>by</w:t>
            </w:r>
            <w:r w:rsidRPr="00E50757">
              <w:rPr>
                <w:i/>
              </w:rPr>
              <w:t xml:space="preserve"> their Facebook</w:t>
            </w:r>
            <w:r>
              <w:rPr>
                <w:i/>
              </w:rPr>
              <w:t>, Gmail, Twitter</w:t>
            </w:r>
            <w:r w:rsidRPr="00E50757">
              <w:rPr>
                <w:i/>
              </w:rPr>
              <w:t xml:space="preserve"> account</w:t>
            </w:r>
          </w:p>
          <w:p w14:paraId="1218F779" w14:textId="77777777" w:rsidR="00DB5F9A" w:rsidRPr="00E50757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  <w:r w:rsidRPr="00E50757">
              <w:rPr>
                <w:i/>
              </w:rPr>
              <w:t>The system switches to the login screen of Facebook</w:t>
            </w:r>
            <w:r>
              <w:rPr>
                <w:i/>
              </w:rPr>
              <w:t>, Gmail, Twitter</w:t>
            </w:r>
          </w:p>
          <w:p w14:paraId="62DAA689" w14:textId="77777777" w:rsidR="00DB5F9A" w:rsidRPr="00E50757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  <w:r w:rsidRPr="00E50757">
              <w:rPr>
                <w:i/>
              </w:rPr>
              <w:t>The user enters the Facebook</w:t>
            </w:r>
            <w:r>
              <w:rPr>
                <w:i/>
              </w:rPr>
              <w:t>, Gmail, Twitter</w:t>
            </w:r>
            <w:r w:rsidRPr="00E50757">
              <w:rPr>
                <w:i/>
              </w:rPr>
              <w:t xml:space="preserve"> account and selects the login command</w:t>
            </w:r>
          </w:p>
          <w:p w14:paraId="7933BDD7" w14:textId="77777777" w:rsidR="00DB5F9A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E50757">
              <w:rPr>
                <w:i/>
              </w:rPr>
              <w:t>Facebook</w:t>
            </w:r>
            <w:r>
              <w:rPr>
                <w:i/>
              </w:rPr>
              <w:t>, Gmail, Twitter</w:t>
            </w:r>
            <w:r w:rsidRPr="00E50757">
              <w:rPr>
                <w:i/>
              </w:rPr>
              <w:t xml:space="preserve"> successfully validates the login information and allows the user to access the application</w:t>
            </w:r>
          </w:p>
          <w:p w14:paraId="5106ECC5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  <w:r w:rsidRPr="00FF5661">
              <w:rPr>
                <w:i/>
              </w:rPr>
              <w:t xml:space="preserve">The system records successful login activity to Activity Log. </w:t>
            </w:r>
          </w:p>
          <w:p w14:paraId="11B63196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1599102D" w14:textId="77777777" w:rsidR="00DB5F9A" w:rsidRPr="003F687C" w:rsidRDefault="00DB5F9A" w:rsidP="00DB5F9A">
            <w:pPr>
              <w:rPr>
                <w:i/>
                <w:sz w:val="21"/>
              </w:rPr>
            </w:pPr>
            <w:r w:rsidRPr="00305956">
              <w:rPr>
                <w:i/>
              </w:rPr>
              <w:t xml:space="preserve">          </w:t>
            </w:r>
            <w:r w:rsidRPr="00987844">
              <w:rPr>
                <w:i/>
                <w:sz w:val="21"/>
              </w:rPr>
              <w:t xml:space="preserve">The system has </w:t>
            </w:r>
            <w:r>
              <w:rPr>
                <w:i/>
                <w:sz w:val="21"/>
              </w:rPr>
              <w:t>checked validation of account incorrectly then the message will be displayed. “User is wrong” if system doesn’t find any username or “password is wrong” if password is not correct</w:t>
            </w:r>
          </w:p>
          <w:p w14:paraId="2C0E492B" w14:textId="77777777" w:rsidR="00DB5F9A" w:rsidRPr="003F687C" w:rsidRDefault="00DB5F9A" w:rsidP="00DB5F9A">
            <w:pPr>
              <w:rPr>
                <w:b/>
                <w:bCs/>
                <w:sz w:val="21"/>
              </w:rPr>
            </w:pPr>
            <w:r w:rsidRPr="003F687C">
              <w:rPr>
                <w:b/>
                <w:bCs/>
                <w:sz w:val="21"/>
              </w:rPr>
              <w:t xml:space="preserve">Relationships: </w:t>
            </w:r>
          </w:p>
          <w:p w14:paraId="3B19C0A7" w14:textId="77777777" w:rsidR="00DB5F9A" w:rsidRPr="00305956" w:rsidRDefault="00DB5F9A" w:rsidP="00DB5F9A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Register</w:t>
            </w:r>
            <w:r w:rsidRPr="00305956">
              <w:tab/>
            </w:r>
          </w:p>
          <w:p w14:paraId="66008BD3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3E011098" w14:textId="77777777" w:rsidR="00DB5F9A" w:rsidRPr="00305956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 xml:space="preserve">Users who enter incorrect account or password </w:t>
            </w:r>
            <w:r w:rsidRPr="00223361">
              <w:rPr>
                <w:i/>
              </w:rPr>
              <w:t>for the 6th consecutive time will be locked out of their account for 30 minutes.</w:t>
            </w:r>
          </w:p>
        </w:tc>
      </w:tr>
    </w:tbl>
    <w:p w14:paraId="6F7CE7F7" w14:textId="77777777" w:rsidR="00DE3007" w:rsidRPr="00DE3007" w:rsidRDefault="00DE3007" w:rsidP="00DE3007"/>
    <w:p w14:paraId="5FD2AE50" w14:textId="66B6E5E8" w:rsidR="0060493F" w:rsidRDefault="0060493F" w:rsidP="0060493F">
      <w:pPr>
        <w:pStyle w:val="Heading2"/>
      </w:pPr>
      <w:bookmarkStart w:id="35" w:name="_Toc66906819"/>
      <w:r>
        <w:t>&lt;</w:t>
      </w:r>
      <w:r w:rsidR="00DE3007">
        <w:t>Register</w:t>
      </w:r>
      <w:r>
        <w:t>&gt;</w:t>
      </w:r>
      <w:bookmarkEnd w:id="35"/>
      <w:r>
        <w:t xml:space="preserve"> </w:t>
      </w:r>
    </w:p>
    <w:p w14:paraId="533B5E5C" w14:textId="13FA1232" w:rsidR="00DE3007" w:rsidRDefault="00DE3007" w:rsidP="00DE3007">
      <w:r>
        <w:rPr>
          <w:noProof/>
          <w:lang w:eastAsia="ja-JP"/>
        </w:rPr>
        <w:drawing>
          <wp:inline distT="0" distB="0" distL="0" distR="0" wp14:anchorId="36ED8D0A" wp14:editId="524891A6">
            <wp:extent cx="2257425" cy="990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8"/>
        <w:gridCol w:w="2429"/>
        <w:gridCol w:w="1158"/>
        <w:gridCol w:w="748"/>
        <w:gridCol w:w="2110"/>
      </w:tblGrid>
      <w:tr w:rsidR="00DB5F9A" w:rsidRPr="00305956" w14:paraId="74F8B778" w14:textId="77777777" w:rsidTr="00DB5F9A">
        <w:trPr>
          <w:trHeight w:val="1350"/>
        </w:trPr>
        <w:tc>
          <w:tcPr>
            <w:tcW w:w="5000" w:type="pct"/>
            <w:gridSpan w:val="5"/>
            <w:shd w:val="clear" w:color="auto" w:fill="F3F3F3"/>
          </w:tcPr>
          <w:p w14:paraId="542D77CA" w14:textId="77777777" w:rsidR="00DB5F9A" w:rsidRPr="00305956" w:rsidRDefault="00DB5F9A" w:rsidP="00DB5F9A"/>
          <w:p w14:paraId="6F595845" w14:textId="77777777" w:rsidR="00DB5F9A" w:rsidRPr="00305956" w:rsidRDefault="00DB5F9A" w:rsidP="00DB5F9A">
            <w:pPr>
              <w:rPr>
                <w:b/>
              </w:rPr>
            </w:pPr>
            <w:r>
              <w:rPr>
                <w:b/>
              </w:rPr>
              <w:t>USE CASE-6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519C51BE" w14:textId="77777777" w:rsidR="00DB5F9A" w:rsidRPr="00305956" w:rsidRDefault="00DB5F9A" w:rsidP="00DB5F9A"/>
        </w:tc>
      </w:tr>
      <w:tr w:rsidR="00DB5F9A" w:rsidRPr="00305956" w14:paraId="339D3B7D" w14:textId="77777777" w:rsidTr="00DB5F9A">
        <w:trPr>
          <w:trHeight w:val="440"/>
        </w:trPr>
        <w:tc>
          <w:tcPr>
            <w:tcW w:w="1392" w:type="pct"/>
            <w:shd w:val="clear" w:color="auto" w:fill="F3F3F3"/>
          </w:tcPr>
          <w:p w14:paraId="04A36172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0ADE06CB" w14:textId="77777777" w:rsidR="00DB5F9A" w:rsidRPr="00305956" w:rsidRDefault="00DB5F9A" w:rsidP="00DB5F9A">
            <w:r>
              <w:t>UC006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02B74BF4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4CE97794" w14:textId="77777777" w:rsidR="00DB5F9A" w:rsidRPr="00305956" w:rsidRDefault="00DB5F9A" w:rsidP="00DB5F9A">
            <w:r w:rsidRPr="00305956">
              <w:t>1.0</w:t>
            </w:r>
            <w:r>
              <w:t>.1</w:t>
            </w:r>
          </w:p>
        </w:tc>
      </w:tr>
      <w:tr w:rsidR="00DB5F9A" w:rsidRPr="00305956" w14:paraId="6328D9CC" w14:textId="77777777" w:rsidTr="00DB5F9A">
        <w:trPr>
          <w:trHeight w:val="450"/>
        </w:trPr>
        <w:tc>
          <w:tcPr>
            <w:tcW w:w="1392" w:type="pct"/>
            <w:shd w:val="clear" w:color="auto" w:fill="F3F3F3"/>
          </w:tcPr>
          <w:p w14:paraId="32000945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8" w:type="pct"/>
            <w:gridSpan w:val="4"/>
          </w:tcPr>
          <w:p w14:paraId="46707442" w14:textId="77777777" w:rsidR="00DB5F9A" w:rsidRPr="00305956" w:rsidRDefault="00DB5F9A" w:rsidP="00DB5F9A">
            <w:r>
              <w:t>Register</w:t>
            </w:r>
          </w:p>
        </w:tc>
      </w:tr>
      <w:tr w:rsidR="00DB5F9A" w:rsidRPr="00305956" w14:paraId="7E339533" w14:textId="77777777" w:rsidTr="00DB5F9A">
        <w:trPr>
          <w:trHeight w:val="1790"/>
        </w:trPr>
        <w:tc>
          <w:tcPr>
            <w:tcW w:w="1392" w:type="pct"/>
            <w:shd w:val="clear" w:color="auto" w:fill="F3F3F3"/>
          </w:tcPr>
          <w:p w14:paraId="31384E70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8" w:type="pct"/>
            <w:gridSpan w:val="4"/>
          </w:tcPr>
          <w:p w14:paraId="5825E4AB" w14:textId="77777777" w:rsidR="00DB5F9A" w:rsidRDefault="00DB5F9A" w:rsidP="00DB5F9A">
            <w:r>
              <w:t>Trần Dương Phúc An</w:t>
            </w:r>
          </w:p>
          <w:p w14:paraId="40C266FD" w14:textId="77777777" w:rsidR="00DB5F9A" w:rsidRDefault="00DB5F9A" w:rsidP="00DB5F9A">
            <w:r>
              <w:t>Nguyễn Văn Hiếu</w:t>
            </w:r>
          </w:p>
          <w:p w14:paraId="7CF5BCD7" w14:textId="77777777" w:rsidR="00DB5F9A" w:rsidRDefault="00DB5F9A" w:rsidP="00DB5F9A">
            <w:r>
              <w:t>Nguyễn Đình Long</w:t>
            </w:r>
          </w:p>
          <w:p w14:paraId="7A5A8880" w14:textId="77777777" w:rsidR="00DB5F9A" w:rsidRPr="00305956" w:rsidRDefault="00DB5F9A" w:rsidP="00DB5F9A">
            <w:r>
              <w:t>Nguyễn Vũ Long</w:t>
            </w:r>
          </w:p>
        </w:tc>
      </w:tr>
      <w:tr w:rsidR="00DB5F9A" w:rsidRPr="00305956" w14:paraId="1A12972A" w14:textId="77777777" w:rsidTr="00DB5F9A">
        <w:trPr>
          <w:trHeight w:val="450"/>
        </w:trPr>
        <w:tc>
          <w:tcPr>
            <w:tcW w:w="1392" w:type="pct"/>
            <w:shd w:val="clear" w:color="auto" w:fill="F3F3F3"/>
          </w:tcPr>
          <w:p w14:paraId="1BEFCBBA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59675E55" w14:textId="77777777" w:rsidR="00DB5F9A" w:rsidRPr="00305956" w:rsidRDefault="00DB5F9A" w:rsidP="00DB5F9A">
            <w:r>
              <w:t>19/01/2021</w:t>
            </w:r>
          </w:p>
        </w:tc>
        <w:tc>
          <w:tcPr>
            <w:tcW w:w="637" w:type="pct"/>
            <w:shd w:val="clear" w:color="auto" w:fill="F3F3F3"/>
          </w:tcPr>
          <w:p w14:paraId="6D9AD2D2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6796AA5D" w14:textId="77777777" w:rsidR="00DB5F9A" w:rsidRPr="00305956" w:rsidRDefault="00DB5F9A" w:rsidP="00DB5F9A">
            <w:r>
              <w:t>High</w:t>
            </w:r>
          </w:p>
        </w:tc>
      </w:tr>
      <w:tr w:rsidR="00DB5F9A" w:rsidRPr="009F5AB8" w14:paraId="36CAAD6F" w14:textId="77777777" w:rsidTr="00DB5F9A">
        <w:trPr>
          <w:trHeight w:val="3082"/>
        </w:trPr>
        <w:tc>
          <w:tcPr>
            <w:tcW w:w="5000" w:type="pct"/>
            <w:gridSpan w:val="5"/>
            <w:shd w:val="clear" w:color="auto" w:fill="FFFFFF"/>
          </w:tcPr>
          <w:p w14:paraId="563DF6E1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223500AA" w14:textId="77777777" w:rsidR="00DB5F9A" w:rsidRPr="00305956" w:rsidRDefault="00DB5F9A" w:rsidP="00DB5F9A">
            <w:pPr>
              <w:ind w:left="720"/>
              <w:rPr>
                <w:i/>
              </w:rPr>
            </w:pPr>
            <w:r>
              <w:rPr>
                <w:i/>
              </w:rPr>
              <w:t>Guest</w:t>
            </w:r>
          </w:p>
          <w:p w14:paraId="666734F3" w14:textId="77777777" w:rsidR="00DB5F9A" w:rsidRPr="00305956" w:rsidRDefault="00DB5F9A" w:rsidP="00DB5F9A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20673B27" w14:textId="77777777" w:rsidR="00DB5F9A" w:rsidRPr="00305956" w:rsidRDefault="00DB5F9A" w:rsidP="00DB5F9A">
            <w:pPr>
              <w:rPr>
                <w:b/>
                <w:i/>
              </w:rPr>
            </w:pPr>
            <w:r>
              <w:rPr>
                <w:i/>
              </w:rPr>
              <w:t xml:space="preserve">          </w:t>
            </w:r>
            <w:r w:rsidRPr="00223361">
              <w:rPr>
                <w:i/>
              </w:rPr>
              <w:t xml:space="preserve">As a guest, I want </w:t>
            </w:r>
            <w:r>
              <w:rPr>
                <w:i/>
              </w:rPr>
              <w:t>to register an account so that I</w:t>
            </w:r>
            <w:r w:rsidRPr="00223361">
              <w:rPr>
                <w:i/>
              </w:rPr>
              <w:t xml:space="preserve"> can do something regarding to my role</w:t>
            </w:r>
          </w:p>
          <w:p w14:paraId="3354F7B9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5DB042A8" w14:textId="77777777" w:rsidR="00DB5F9A" w:rsidRPr="00305956" w:rsidRDefault="00DB5F9A" w:rsidP="00DB5F9A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Registering a new account</w:t>
            </w:r>
          </w:p>
          <w:p w14:paraId="4DFA07B0" w14:textId="77777777" w:rsidR="00DB5F9A" w:rsidRPr="00305956" w:rsidRDefault="00DB5F9A" w:rsidP="00DB5F9A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0C05D0EB" w14:textId="77777777" w:rsidR="00DB5F9A" w:rsidRPr="00305956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    </w:t>
            </w:r>
            <w:r>
              <w:rPr>
                <w:i/>
              </w:rPr>
              <w:t>This use case works when guest doesn’t have an available account</w:t>
            </w:r>
          </w:p>
          <w:p w14:paraId="562C8303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04AAFA69" w14:textId="77777777" w:rsidR="00DB5F9A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 xml:space="preserve">User inputs all necessary information that this app required </w:t>
            </w:r>
          </w:p>
          <w:p w14:paraId="2E554C56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Pr="00FF5661">
              <w:rPr>
                <w:i/>
              </w:rPr>
              <w:t>The user's device was connected to the internet when logging in</w:t>
            </w:r>
          </w:p>
          <w:p w14:paraId="195E4FF1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522D9C14" w14:textId="77777777" w:rsidR="00DB5F9A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lastRenderedPageBreak/>
              <w:t xml:space="preserve">          </w:t>
            </w:r>
            <w:r w:rsidRPr="00FF5661">
              <w:rPr>
                <w:i/>
              </w:rPr>
              <w:t xml:space="preserve">The user has successfully </w:t>
            </w:r>
            <w:r>
              <w:rPr>
                <w:i/>
              </w:rPr>
              <w:t>registered into the application</w:t>
            </w:r>
          </w:p>
          <w:p w14:paraId="3AC988B4" w14:textId="77777777" w:rsidR="00DB5F9A" w:rsidRPr="00305956" w:rsidRDefault="00DB5F9A" w:rsidP="00DB5F9A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  <w:r w:rsidRPr="00447645">
              <w:rPr>
                <w:i/>
              </w:rPr>
              <w:t>The application automatically logs in with the newly created account</w:t>
            </w:r>
          </w:p>
          <w:p w14:paraId="608E2845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48ABD8D3" w14:textId="77777777" w:rsidR="00DB5F9A" w:rsidRPr="00305956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51"/>
              <w:gridCol w:w="4252"/>
            </w:tblGrid>
            <w:tr w:rsidR="00DB5F9A" w14:paraId="2E328E83" w14:textId="77777777" w:rsidTr="00DB5F9A">
              <w:tc>
                <w:tcPr>
                  <w:tcW w:w="4341" w:type="dxa"/>
                </w:tcPr>
                <w:p w14:paraId="03A9F6DD" w14:textId="77777777" w:rsidR="00DB5F9A" w:rsidRPr="00556908" w:rsidRDefault="00DB5F9A" w:rsidP="00DB5F9A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b/>
                      <w:bCs/>
                      <w:iCs/>
                    </w:rPr>
                    <w:t xml:space="preserve">                        User</w:t>
                  </w:r>
                </w:p>
              </w:tc>
              <w:tc>
                <w:tcPr>
                  <w:tcW w:w="4342" w:type="dxa"/>
                </w:tcPr>
                <w:p w14:paraId="2A703874" w14:textId="77777777" w:rsidR="00DB5F9A" w:rsidRPr="00556908" w:rsidRDefault="00DB5F9A" w:rsidP="00DB5F9A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B5F9A" w14:paraId="0D7B160B" w14:textId="77777777" w:rsidTr="00DB5F9A">
              <w:tc>
                <w:tcPr>
                  <w:tcW w:w="4341" w:type="dxa"/>
                </w:tcPr>
                <w:p w14:paraId="6491FF4B" w14:textId="77777777" w:rsidR="00DB5F9A" w:rsidRPr="00556908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User click registration button on the login screen </w:t>
                  </w:r>
                </w:p>
              </w:tc>
              <w:tc>
                <w:tcPr>
                  <w:tcW w:w="4342" w:type="dxa"/>
                </w:tcPr>
                <w:p w14:paraId="4FFBD9EE" w14:textId="77777777" w:rsidR="00DB5F9A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will redirect user to the register account. The screen will be showed:</w:t>
                  </w:r>
                </w:p>
                <w:p w14:paraId="0BE458B4" w14:textId="77777777" w:rsidR="00DB5F9A" w:rsidRPr="00556908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   </w:t>
                  </w:r>
                  <w:r w:rsidRPr="00556908">
                    <w:rPr>
                      <w:iCs/>
                    </w:rPr>
                    <w:t>•User Name:</w:t>
                  </w:r>
                </w:p>
                <w:p w14:paraId="522BB1AE" w14:textId="77777777" w:rsidR="00DB5F9A" w:rsidRPr="00556908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   </w:t>
                  </w:r>
                  <w:r w:rsidRPr="00556908">
                    <w:rPr>
                      <w:iCs/>
                    </w:rPr>
                    <w:t>•Password:</w:t>
                  </w:r>
                </w:p>
                <w:p w14:paraId="714C3434" w14:textId="77777777" w:rsidR="00DB5F9A" w:rsidRPr="00556908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   </w:t>
                  </w:r>
                  <w:r w:rsidRPr="00556908">
                    <w:rPr>
                      <w:iCs/>
                    </w:rPr>
                    <w:t>•Confirm Password:</w:t>
                  </w:r>
                </w:p>
                <w:p w14:paraId="137BA07C" w14:textId="77777777" w:rsidR="00DB5F9A" w:rsidRPr="00556908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   </w:t>
                  </w:r>
                  <w:r w:rsidRPr="00556908">
                    <w:rPr>
                      <w:iCs/>
                    </w:rPr>
                    <w:t>•Full Name:</w:t>
                  </w:r>
                </w:p>
                <w:p w14:paraId="08C8769D" w14:textId="77777777" w:rsidR="00DB5F9A" w:rsidRPr="00556908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   </w:t>
                  </w:r>
                  <w:r w:rsidRPr="00556908">
                    <w:rPr>
                      <w:iCs/>
                    </w:rPr>
                    <w:t>•Phone Number:</w:t>
                  </w:r>
                </w:p>
              </w:tc>
            </w:tr>
            <w:tr w:rsidR="00DB5F9A" w14:paraId="67D4438B" w14:textId="77777777" w:rsidTr="00DB5F9A">
              <w:tc>
                <w:tcPr>
                  <w:tcW w:w="4341" w:type="dxa"/>
                </w:tcPr>
                <w:p w14:paraId="46094F88" w14:textId="77777777" w:rsidR="00DB5F9A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User fill </w:t>
                  </w:r>
                  <w:r w:rsidRPr="00556908">
                    <w:rPr>
                      <w:iCs/>
                    </w:rPr>
                    <w:t>all field, user need to click the register button</w:t>
                  </w:r>
                </w:p>
              </w:tc>
              <w:tc>
                <w:tcPr>
                  <w:tcW w:w="4342" w:type="dxa"/>
                </w:tcPr>
                <w:p w14:paraId="6E3CDC56" w14:textId="77777777" w:rsidR="00DB5F9A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- </w:t>
                  </w:r>
                  <w:r w:rsidRPr="00556908">
                    <w:rPr>
                      <w:iCs/>
                    </w:rPr>
                    <w:t>Application redirect to the confirming screen which has one textbox and 1 button</w:t>
                  </w:r>
                </w:p>
                <w:p w14:paraId="2FDDB778" w14:textId="77777777" w:rsidR="00DB5F9A" w:rsidRDefault="00DB5F9A" w:rsidP="00DB5F9A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-</w:t>
                  </w:r>
                  <w:r>
                    <w:t xml:space="preserve"> </w:t>
                  </w:r>
                  <w:r w:rsidRPr="00556908">
                    <w:rPr>
                      <w:iCs/>
                    </w:rPr>
                    <w:t>System will send an OTP code to this phone number.</w:t>
                  </w:r>
                </w:p>
              </w:tc>
            </w:tr>
            <w:tr w:rsidR="00DB5F9A" w14:paraId="0460A2E5" w14:textId="77777777" w:rsidTr="00DB5F9A">
              <w:tc>
                <w:tcPr>
                  <w:tcW w:w="4341" w:type="dxa"/>
                </w:tcPr>
                <w:p w14:paraId="55301A3D" w14:textId="77777777" w:rsidR="00DB5F9A" w:rsidRDefault="00DB5F9A" w:rsidP="00DB5F9A">
                  <w:pPr>
                    <w:ind w:left="0"/>
                    <w:rPr>
                      <w:iCs/>
                    </w:rPr>
                  </w:pPr>
                  <w:r w:rsidRPr="00556908">
                    <w:rPr>
                      <w:iCs/>
                    </w:rPr>
                    <w:t>User needs to get this code and enter it to the textbox for confirming in the application</w:t>
                  </w:r>
                </w:p>
              </w:tc>
              <w:tc>
                <w:tcPr>
                  <w:tcW w:w="4342" w:type="dxa"/>
                </w:tcPr>
                <w:p w14:paraId="316B81D5" w14:textId="77777777" w:rsidR="00DB5F9A" w:rsidRDefault="00DB5F9A" w:rsidP="00DB5F9A">
                  <w:pPr>
                    <w:ind w:left="0"/>
                    <w:rPr>
                      <w:iCs/>
                    </w:rPr>
                  </w:pPr>
                  <w:r w:rsidRPr="00556908">
                    <w:rPr>
                      <w:iCs/>
                    </w:rPr>
                    <w:t>The system verifies successful registration information and allows users to access the application</w:t>
                  </w:r>
                </w:p>
              </w:tc>
            </w:tr>
          </w:tbl>
          <w:p w14:paraId="0A55EEDB" w14:textId="77777777" w:rsidR="00DB5F9A" w:rsidRPr="00305956" w:rsidRDefault="00DB5F9A" w:rsidP="00DB5F9A">
            <w:pPr>
              <w:rPr>
                <w:i/>
              </w:rPr>
            </w:pPr>
          </w:p>
          <w:p w14:paraId="1DB8FBDC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5CA2F884" w14:textId="77777777" w:rsidR="00DB5F9A" w:rsidRPr="00305956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    </w:t>
            </w:r>
            <w:r>
              <w:rPr>
                <w:i/>
              </w:rPr>
              <w:t>Registration is required</w:t>
            </w:r>
          </w:p>
          <w:p w14:paraId="7324D8BC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679B9D01" w14:textId="77777777" w:rsidR="00DB5F9A" w:rsidRDefault="00DB5F9A" w:rsidP="00DB5F9A">
            <w:pPr>
              <w:rPr>
                <w:i/>
                <w:sz w:val="21"/>
              </w:rPr>
            </w:pPr>
            <w:r w:rsidRPr="00305956">
              <w:rPr>
                <w:i/>
              </w:rPr>
              <w:t xml:space="preserve">          </w:t>
            </w:r>
            <w:r w:rsidRPr="00987844">
              <w:rPr>
                <w:i/>
                <w:sz w:val="21"/>
              </w:rPr>
              <w:t xml:space="preserve">The system has </w:t>
            </w:r>
            <w:r>
              <w:rPr>
                <w:i/>
                <w:sz w:val="21"/>
              </w:rPr>
              <w:t>checked validation of field incorrectly then displays a message</w:t>
            </w:r>
          </w:p>
          <w:p w14:paraId="57E3212E" w14:textId="77777777" w:rsidR="00DB5F9A" w:rsidRPr="003F687C" w:rsidRDefault="00DB5F9A" w:rsidP="00DB5F9A">
            <w:pPr>
              <w:rPr>
                <w:i/>
                <w:sz w:val="21"/>
              </w:rPr>
            </w:pPr>
            <w:r>
              <w:rPr>
                <w:i/>
                <w:sz w:val="21"/>
              </w:rPr>
              <w:t xml:space="preserve">              User name is existed then displays a message</w:t>
            </w:r>
          </w:p>
          <w:p w14:paraId="3F7CB82E" w14:textId="77777777" w:rsidR="00DB5F9A" w:rsidRPr="003F687C" w:rsidRDefault="00DB5F9A" w:rsidP="00DB5F9A">
            <w:pPr>
              <w:rPr>
                <w:b/>
                <w:bCs/>
                <w:sz w:val="21"/>
              </w:rPr>
            </w:pPr>
            <w:r w:rsidRPr="003F687C">
              <w:rPr>
                <w:b/>
                <w:bCs/>
                <w:sz w:val="21"/>
              </w:rPr>
              <w:t xml:space="preserve">Relationships: </w:t>
            </w:r>
          </w:p>
          <w:p w14:paraId="2EB287B7" w14:textId="77777777" w:rsidR="00DB5F9A" w:rsidRPr="00305956" w:rsidRDefault="00DB5F9A" w:rsidP="00DB5F9A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NA</w:t>
            </w:r>
          </w:p>
          <w:p w14:paraId="120D4A81" w14:textId="77777777" w:rsidR="00DB5F9A" w:rsidRPr="00305956" w:rsidRDefault="00DB5F9A" w:rsidP="00DB5F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22EFF43B" w14:textId="77777777" w:rsidR="00DB5F9A" w:rsidRDefault="00DB5F9A" w:rsidP="00DB5F9A">
            <w:pPr>
              <w:rPr>
                <w:i/>
              </w:rPr>
            </w:pPr>
            <w:r w:rsidRPr="00305956">
              <w:rPr>
                <w:i/>
              </w:rPr>
              <w:t xml:space="preserve">    </w:t>
            </w:r>
            <w:r>
              <w:rPr>
                <w:i/>
              </w:rPr>
              <w:t>NA</w:t>
            </w:r>
          </w:p>
          <w:p w14:paraId="6A794C34" w14:textId="77777777" w:rsidR="00DB5F9A" w:rsidRPr="009F5AB8" w:rsidRDefault="00DB5F9A" w:rsidP="00DB5F9A"/>
          <w:p w14:paraId="4A6D5FC0" w14:textId="77777777" w:rsidR="00DB5F9A" w:rsidRDefault="00DB5F9A" w:rsidP="00DB5F9A">
            <w:pPr>
              <w:rPr>
                <w:i/>
              </w:rPr>
            </w:pPr>
          </w:p>
          <w:p w14:paraId="60FF2210" w14:textId="77777777" w:rsidR="00DB5F9A" w:rsidRPr="009F5AB8" w:rsidRDefault="00DB5F9A" w:rsidP="00DB5F9A"/>
        </w:tc>
      </w:tr>
    </w:tbl>
    <w:p w14:paraId="7B98C095" w14:textId="77777777" w:rsidR="00DE3007" w:rsidRPr="00DE3007" w:rsidRDefault="00DE3007" w:rsidP="00DE3007"/>
    <w:p w14:paraId="2A689178" w14:textId="78720195" w:rsidR="00077215" w:rsidRDefault="00077215" w:rsidP="00077215">
      <w:pPr>
        <w:pStyle w:val="Heading2"/>
      </w:pPr>
      <w:bookmarkStart w:id="36" w:name="_Toc66906820"/>
      <w:r>
        <w:lastRenderedPageBreak/>
        <w:t>&lt;View list match&gt;</w:t>
      </w:r>
    </w:p>
    <w:p w14:paraId="48B3B9F3" w14:textId="4A619E65" w:rsidR="00F84FE4" w:rsidRPr="00F84FE4" w:rsidRDefault="00F84FE4" w:rsidP="00F84FE4">
      <w:r>
        <w:rPr>
          <w:noProof/>
          <w:lang w:eastAsia="ja-JP"/>
        </w:rPr>
        <w:drawing>
          <wp:inline distT="0" distB="0" distL="0" distR="0" wp14:anchorId="1E0658DE" wp14:editId="748BFDC2">
            <wp:extent cx="3648075" cy="14382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6"/>
        <w:gridCol w:w="2429"/>
        <w:gridCol w:w="1158"/>
        <w:gridCol w:w="748"/>
        <w:gridCol w:w="2112"/>
      </w:tblGrid>
      <w:tr w:rsidR="00077215" w:rsidRPr="00305956" w14:paraId="0C1C8970" w14:textId="77777777" w:rsidTr="00ED0C94">
        <w:trPr>
          <w:trHeight w:val="1350"/>
        </w:trPr>
        <w:tc>
          <w:tcPr>
            <w:tcW w:w="5000" w:type="pct"/>
            <w:gridSpan w:val="5"/>
            <w:shd w:val="clear" w:color="auto" w:fill="F3F3F3"/>
          </w:tcPr>
          <w:p w14:paraId="6EAD4584" w14:textId="77777777" w:rsidR="00077215" w:rsidRPr="00305956" w:rsidRDefault="00077215" w:rsidP="00ED0C94"/>
          <w:p w14:paraId="0850C9CD" w14:textId="77777777" w:rsidR="00077215" w:rsidRPr="00305956" w:rsidRDefault="00077215" w:rsidP="00ED0C94">
            <w:pPr>
              <w:rPr>
                <w:b/>
              </w:rPr>
            </w:pPr>
            <w:r>
              <w:rPr>
                <w:b/>
              </w:rPr>
              <w:t>USE CASE-7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1E5A5FDE" w14:textId="77777777" w:rsidR="00077215" w:rsidRPr="00305956" w:rsidRDefault="00077215" w:rsidP="00ED0C94"/>
        </w:tc>
      </w:tr>
      <w:tr w:rsidR="00077215" w:rsidRPr="00305956" w14:paraId="52315CC2" w14:textId="77777777" w:rsidTr="00ED0C94">
        <w:trPr>
          <w:trHeight w:val="440"/>
        </w:trPr>
        <w:tc>
          <w:tcPr>
            <w:tcW w:w="1391" w:type="pct"/>
            <w:shd w:val="clear" w:color="auto" w:fill="F3F3F3"/>
          </w:tcPr>
          <w:p w14:paraId="3DD15399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2280DA1E" w14:textId="77777777" w:rsidR="00077215" w:rsidRPr="00305956" w:rsidRDefault="00077215" w:rsidP="00ED0C94">
            <w:r>
              <w:t>UC007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443C79F4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5F1F634D" w14:textId="77777777" w:rsidR="00077215" w:rsidRPr="00305956" w:rsidRDefault="00077215" w:rsidP="00ED0C94">
            <w:r w:rsidRPr="00305956">
              <w:t>1.0</w:t>
            </w:r>
            <w:r>
              <w:t>.1</w:t>
            </w:r>
          </w:p>
        </w:tc>
      </w:tr>
      <w:tr w:rsidR="00077215" w:rsidRPr="00305956" w14:paraId="6F46A6EF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4AC06BDF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52F72B58" w14:textId="53237AF8" w:rsidR="00077215" w:rsidRPr="00305956" w:rsidRDefault="00077215" w:rsidP="00ED0C94">
            <w:r w:rsidRPr="00D60CA0">
              <w:t>View list mat</w:t>
            </w:r>
            <w:r>
              <w:t>c</w:t>
            </w:r>
            <w:r w:rsidRPr="00D60CA0">
              <w:t>h</w:t>
            </w:r>
          </w:p>
        </w:tc>
      </w:tr>
      <w:tr w:rsidR="00077215" w:rsidRPr="00305956" w14:paraId="1C06C7F8" w14:textId="77777777" w:rsidTr="00ED0C94">
        <w:trPr>
          <w:trHeight w:val="1790"/>
        </w:trPr>
        <w:tc>
          <w:tcPr>
            <w:tcW w:w="1391" w:type="pct"/>
            <w:shd w:val="clear" w:color="auto" w:fill="F3F3F3"/>
          </w:tcPr>
          <w:p w14:paraId="047F021C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17809336" w14:textId="77777777" w:rsidR="00077215" w:rsidRDefault="00077215" w:rsidP="00ED0C94">
            <w:r>
              <w:t>Trần Dương Phúc An</w:t>
            </w:r>
          </w:p>
          <w:p w14:paraId="3A9C4A72" w14:textId="77777777" w:rsidR="00077215" w:rsidRDefault="00077215" w:rsidP="00ED0C94">
            <w:r>
              <w:t>Nguyễn Văn Hiếu</w:t>
            </w:r>
          </w:p>
          <w:p w14:paraId="18E0CA5D" w14:textId="77777777" w:rsidR="00077215" w:rsidRDefault="00077215" w:rsidP="00ED0C94">
            <w:r>
              <w:t>Nguyễn Đình Long</w:t>
            </w:r>
          </w:p>
          <w:p w14:paraId="02C00830" w14:textId="77777777" w:rsidR="00077215" w:rsidRPr="00305956" w:rsidRDefault="00077215" w:rsidP="00ED0C94">
            <w:r>
              <w:t>Nguyễn Vũ Long</w:t>
            </w:r>
          </w:p>
        </w:tc>
      </w:tr>
      <w:tr w:rsidR="00077215" w:rsidRPr="00305956" w14:paraId="49567010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4B324738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62E2FCD1" w14:textId="77777777" w:rsidR="00077215" w:rsidRPr="00305956" w:rsidRDefault="00077215" w:rsidP="00ED0C94">
            <w:r>
              <w:t>19/01/2021</w:t>
            </w:r>
          </w:p>
        </w:tc>
        <w:tc>
          <w:tcPr>
            <w:tcW w:w="637" w:type="pct"/>
            <w:shd w:val="clear" w:color="auto" w:fill="F3F3F3"/>
          </w:tcPr>
          <w:p w14:paraId="3909D716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498D35D1" w14:textId="77777777" w:rsidR="00077215" w:rsidRPr="00305956" w:rsidRDefault="00077215" w:rsidP="00ED0C94">
            <w:r>
              <w:t>Hard</w:t>
            </w:r>
          </w:p>
        </w:tc>
      </w:tr>
      <w:tr w:rsidR="00077215" w:rsidRPr="00305956" w14:paraId="2C8CABEE" w14:textId="77777777" w:rsidTr="00ED0C94">
        <w:trPr>
          <w:trHeight w:val="1102"/>
        </w:trPr>
        <w:tc>
          <w:tcPr>
            <w:tcW w:w="5000" w:type="pct"/>
            <w:gridSpan w:val="5"/>
            <w:shd w:val="clear" w:color="auto" w:fill="FFFFFF"/>
          </w:tcPr>
          <w:p w14:paraId="1415E730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2752D9F5" w14:textId="77777777" w:rsidR="00077215" w:rsidRPr="00305956" w:rsidRDefault="00077215" w:rsidP="00ED0C94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3080445A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43CAFAF3" w14:textId="77777777" w:rsidR="00077215" w:rsidRPr="00305956" w:rsidRDefault="00077215" w:rsidP="00ED0C94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D60CA0">
              <w:rPr>
                <w:i/>
              </w:rPr>
              <w:t>As a member in that club, I want to view all my matches, so I know which match I participate in</w:t>
            </w:r>
          </w:p>
          <w:p w14:paraId="5D0A1657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6707EE2E" w14:textId="77777777" w:rsidR="00077215" w:rsidRDefault="00077215" w:rsidP="00ED0C94">
            <w:pPr>
              <w:rPr>
                <w:i/>
              </w:rPr>
            </w:pPr>
            <w:r>
              <w:rPr>
                <w:i/>
              </w:rPr>
              <w:tab/>
            </w:r>
            <w:r w:rsidRPr="00D60CA0">
              <w:rPr>
                <w:i/>
              </w:rPr>
              <w:t xml:space="preserve">Viewing list match </w:t>
            </w:r>
          </w:p>
          <w:p w14:paraId="36494E1A" w14:textId="77777777" w:rsidR="00077215" w:rsidRPr="00305956" w:rsidRDefault="00077215" w:rsidP="00ED0C94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35460ACC" w14:textId="77777777" w:rsidR="00077215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D60CA0">
              <w:rPr>
                <w:i/>
              </w:rPr>
              <w:t>Customer want to view all their match</w:t>
            </w:r>
          </w:p>
          <w:p w14:paraId="5B18F54C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67873F7F" w14:textId="77777777" w:rsidR="00077215" w:rsidRPr="00D60CA0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Pr="00D60CA0">
              <w:rPr>
                <w:i/>
              </w:rPr>
              <w:t>- User’s device needs to be connected in the internet</w:t>
            </w:r>
          </w:p>
          <w:p w14:paraId="4A9BD1A3" w14:textId="77777777" w:rsidR="00077215" w:rsidRPr="00D60CA0" w:rsidRDefault="00077215" w:rsidP="00ED0C94">
            <w:pPr>
              <w:rPr>
                <w:i/>
              </w:rPr>
            </w:pPr>
            <w:r w:rsidRPr="00D60CA0">
              <w:rPr>
                <w:i/>
              </w:rPr>
              <w:tab/>
            </w:r>
            <w:r>
              <w:rPr>
                <w:i/>
              </w:rPr>
              <w:t xml:space="preserve">   </w:t>
            </w:r>
            <w:r w:rsidRPr="00D60CA0">
              <w:rPr>
                <w:i/>
              </w:rPr>
              <w:t>- User successfully logged in this app with customer account</w:t>
            </w:r>
          </w:p>
          <w:p w14:paraId="56C646A3" w14:textId="77777777" w:rsidR="00077215" w:rsidRPr="00D60CA0" w:rsidRDefault="00077215" w:rsidP="00ED0C94">
            <w:pPr>
              <w:rPr>
                <w:i/>
              </w:rPr>
            </w:pPr>
            <w:r w:rsidRPr="00D60CA0">
              <w:rPr>
                <w:i/>
              </w:rPr>
              <w:t xml:space="preserve">  </w:t>
            </w:r>
            <w:r w:rsidRPr="00D60CA0">
              <w:rPr>
                <w:i/>
              </w:rPr>
              <w:tab/>
            </w:r>
            <w:r>
              <w:rPr>
                <w:i/>
              </w:rPr>
              <w:t xml:space="preserve">   </w:t>
            </w:r>
            <w:r w:rsidRPr="00D60CA0">
              <w:rPr>
                <w:i/>
              </w:rPr>
              <w:t>- User is a member of club</w:t>
            </w:r>
          </w:p>
          <w:p w14:paraId="0F90AEB0" w14:textId="77777777" w:rsidR="00077215" w:rsidRDefault="00077215" w:rsidP="00ED0C94">
            <w:pPr>
              <w:rPr>
                <w:i/>
              </w:rPr>
            </w:pPr>
            <w:r w:rsidRPr="00D60CA0">
              <w:rPr>
                <w:i/>
              </w:rPr>
              <w:lastRenderedPageBreak/>
              <w:tab/>
            </w:r>
            <w:r>
              <w:rPr>
                <w:i/>
              </w:rPr>
              <w:t xml:space="preserve">   </w:t>
            </w:r>
            <w:r w:rsidRPr="00D60CA0">
              <w:rPr>
                <w:i/>
              </w:rPr>
              <w:t xml:space="preserve">- that club must have at least one match </w:t>
            </w:r>
          </w:p>
          <w:p w14:paraId="3C8A56C0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222EE229" w14:textId="77777777" w:rsidR="00077215" w:rsidRDefault="00077215" w:rsidP="00ED0C94">
            <w:pPr>
              <w:rPr>
                <w:i/>
              </w:rPr>
            </w:pPr>
            <w:r w:rsidRPr="00D60CA0">
              <w:rPr>
                <w:i/>
              </w:rPr>
              <w:t>The list of user's match will be showed</w:t>
            </w:r>
          </w:p>
          <w:p w14:paraId="7BA713A3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53A93EC3" w14:textId="77777777" w:rsidR="00077215" w:rsidRDefault="00077215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46"/>
              <w:gridCol w:w="4257"/>
            </w:tblGrid>
            <w:tr w:rsidR="00077215" w14:paraId="7E06C2DE" w14:textId="77777777" w:rsidTr="00ED0C94">
              <w:tc>
                <w:tcPr>
                  <w:tcW w:w="4246" w:type="dxa"/>
                </w:tcPr>
                <w:p w14:paraId="1ED9A412" w14:textId="77777777" w:rsidR="00077215" w:rsidRPr="00556908" w:rsidRDefault="00077215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257" w:type="dxa"/>
                </w:tcPr>
                <w:p w14:paraId="1E78093A" w14:textId="77777777" w:rsidR="00077215" w:rsidRPr="00556908" w:rsidRDefault="00077215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077215" w14:paraId="224236BA" w14:textId="77777777" w:rsidTr="00ED0C94">
              <w:tc>
                <w:tcPr>
                  <w:tcW w:w="4246" w:type="dxa"/>
                </w:tcPr>
                <w:p w14:paraId="646EC5D1" w14:textId="77777777" w:rsidR="00077215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Customer c</w:t>
                  </w:r>
                  <w:r w:rsidRPr="00D60CA0">
                    <w:rPr>
                      <w:iCs/>
                    </w:rPr>
                    <w:t>lick on the 2 swords icon located on the bar</w:t>
                  </w:r>
                </w:p>
              </w:tc>
              <w:tc>
                <w:tcPr>
                  <w:tcW w:w="4257" w:type="dxa"/>
                </w:tcPr>
                <w:p w14:paraId="08A7D6D8" w14:textId="77777777" w:rsidR="00077215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System will redirect to the match screen, </w:t>
                  </w:r>
                  <w:r w:rsidRPr="00DB79C3">
                    <w:rPr>
                      <w:iCs/>
                    </w:rPr>
                    <w:t xml:space="preserve">the list upcoming match will be showed </w:t>
                  </w:r>
                </w:p>
                <w:p w14:paraId="29E9CFDF" w14:textId="77777777" w:rsidR="00077215" w:rsidRPr="00DB79C3" w:rsidRDefault="00077215" w:rsidP="00ED0C94">
                  <w:pPr>
                    <w:ind w:left="0"/>
                    <w:rPr>
                      <w:iCs/>
                    </w:rPr>
                  </w:pPr>
                  <w:r w:rsidRPr="00DB79C3">
                    <w:rPr>
                      <w:iCs/>
                    </w:rPr>
                    <w:t>- Each match will have:</w:t>
                  </w:r>
                </w:p>
                <w:p w14:paraId="09D868B8" w14:textId="77777777" w:rsidR="00077215" w:rsidRPr="00DB79C3" w:rsidRDefault="00077215" w:rsidP="00ED0C94">
                  <w:pPr>
                    <w:ind w:left="0"/>
                    <w:rPr>
                      <w:iCs/>
                    </w:rPr>
                  </w:pPr>
                  <w:r w:rsidRPr="00DB79C3">
                    <w:rPr>
                      <w:iCs/>
                    </w:rPr>
                    <w:tab/>
                    <w:t>* Name's club</w:t>
                  </w:r>
                </w:p>
                <w:p w14:paraId="4E3611FE" w14:textId="77777777" w:rsidR="00077215" w:rsidRPr="00DB79C3" w:rsidRDefault="00077215" w:rsidP="00ED0C94">
                  <w:pPr>
                    <w:ind w:left="0"/>
                    <w:rPr>
                      <w:iCs/>
                    </w:rPr>
                  </w:pPr>
                  <w:r w:rsidRPr="00DB79C3">
                    <w:rPr>
                      <w:iCs/>
                    </w:rPr>
                    <w:tab/>
                    <w:t>* Time Start</w:t>
                  </w:r>
                </w:p>
                <w:p w14:paraId="0B5D0B21" w14:textId="77777777" w:rsidR="00077215" w:rsidRPr="00DB79C3" w:rsidRDefault="00077215" w:rsidP="00ED0C94">
                  <w:pPr>
                    <w:ind w:left="0"/>
                    <w:rPr>
                      <w:iCs/>
                    </w:rPr>
                  </w:pPr>
                  <w:r w:rsidRPr="00DB79C3">
                    <w:rPr>
                      <w:iCs/>
                    </w:rPr>
                    <w:tab/>
                    <w:t>* Time End</w:t>
                  </w:r>
                </w:p>
                <w:p w14:paraId="0B8099E7" w14:textId="77777777" w:rsidR="00077215" w:rsidRPr="00DB79C3" w:rsidRDefault="00077215" w:rsidP="00ED0C94">
                  <w:pPr>
                    <w:ind w:left="0"/>
                    <w:rPr>
                      <w:iCs/>
                    </w:rPr>
                  </w:pPr>
                  <w:r w:rsidRPr="00DB79C3">
                    <w:rPr>
                      <w:iCs/>
                    </w:rPr>
                    <w:tab/>
                    <w:t>* Date</w:t>
                  </w:r>
                </w:p>
                <w:p w14:paraId="5F9CED23" w14:textId="77777777" w:rsidR="00077215" w:rsidRPr="001D482C" w:rsidRDefault="00077215" w:rsidP="00ED0C94">
                  <w:pPr>
                    <w:ind w:left="0"/>
                    <w:rPr>
                      <w:iCs/>
                    </w:rPr>
                  </w:pPr>
                  <w:r w:rsidRPr="00DB79C3">
                    <w:rPr>
                      <w:iCs/>
                    </w:rPr>
                    <w:t xml:space="preserve">* The type of match(internal match or </w:t>
                  </w:r>
                  <w:r>
                    <w:rPr>
                      <w:iCs/>
                    </w:rPr>
                    <w:t xml:space="preserve">   </w:t>
                  </w:r>
                  <w:r w:rsidRPr="00DB79C3">
                    <w:rPr>
                      <w:iCs/>
                    </w:rPr>
                    <w:t>external match)</w:t>
                  </w:r>
                </w:p>
              </w:tc>
            </w:tr>
          </w:tbl>
          <w:p w14:paraId="613A3D55" w14:textId="77777777" w:rsidR="00077215" w:rsidRPr="00556908" w:rsidRDefault="00077215" w:rsidP="00ED0C94">
            <w:pPr>
              <w:rPr>
                <w:iCs/>
              </w:rPr>
            </w:pPr>
          </w:p>
          <w:p w14:paraId="124FD5D3" w14:textId="77777777" w:rsidR="00077215" w:rsidRDefault="00077215" w:rsidP="00ED0C94">
            <w:pPr>
              <w:rPr>
                <w:i/>
              </w:rPr>
            </w:pPr>
          </w:p>
          <w:p w14:paraId="1BCAC15E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4C68F216" w14:textId="77777777" w:rsidR="00077215" w:rsidRPr="00305956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N/A</w:t>
            </w:r>
          </w:p>
          <w:p w14:paraId="711C2602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5FEB09C5" w14:textId="77777777" w:rsidR="00077215" w:rsidRPr="001920C2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</w:p>
          <w:p w14:paraId="56E2ABE6" w14:textId="77777777" w:rsidR="00077215" w:rsidRPr="003F687C" w:rsidRDefault="00077215" w:rsidP="00ED0C94">
            <w:pPr>
              <w:rPr>
                <w:b/>
                <w:bCs/>
                <w:sz w:val="21"/>
              </w:rPr>
            </w:pPr>
            <w:r w:rsidRPr="003F687C">
              <w:rPr>
                <w:b/>
                <w:bCs/>
                <w:sz w:val="21"/>
              </w:rPr>
              <w:t xml:space="preserve">Relationships: </w:t>
            </w:r>
          </w:p>
          <w:p w14:paraId="50E96E85" w14:textId="77777777" w:rsidR="00077215" w:rsidRPr="00DB79C3" w:rsidRDefault="00077215" w:rsidP="00ED0C9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</w:t>
            </w:r>
            <w:r w:rsidRPr="00DB79C3">
              <w:rPr>
                <w:bCs/>
                <w:i/>
              </w:rPr>
              <w:t>- Login</w:t>
            </w:r>
          </w:p>
          <w:p w14:paraId="2641C799" w14:textId="77777777" w:rsidR="00077215" w:rsidRDefault="00077215" w:rsidP="00ED0C9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</w:t>
            </w:r>
            <w:r w:rsidRPr="00DB79C3">
              <w:rPr>
                <w:bCs/>
                <w:i/>
              </w:rPr>
              <w:t xml:space="preserve">- View </w:t>
            </w:r>
            <w:r>
              <w:rPr>
                <w:bCs/>
                <w:i/>
              </w:rPr>
              <w:t>profile</w:t>
            </w:r>
          </w:p>
          <w:p w14:paraId="449305E8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57568081" w14:textId="77777777" w:rsidR="00077215" w:rsidRPr="00305956" w:rsidRDefault="00077215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 xml:space="preserve">   NA</w:t>
            </w:r>
          </w:p>
        </w:tc>
      </w:tr>
    </w:tbl>
    <w:p w14:paraId="570F36B7" w14:textId="77777777" w:rsidR="00077215" w:rsidRPr="00077215" w:rsidRDefault="00077215" w:rsidP="00077215"/>
    <w:p w14:paraId="781B06FC" w14:textId="18F421C2" w:rsidR="00077215" w:rsidRDefault="00077215" w:rsidP="0060493F">
      <w:pPr>
        <w:pStyle w:val="Heading2"/>
      </w:pPr>
      <w:r>
        <w:t>&lt;View specific match&gt;</w:t>
      </w:r>
    </w:p>
    <w:p w14:paraId="5A265458" w14:textId="53AB8CB5" w:rsidR="00077215" w:rsidRDefault="00077215" w:rsidP="00077215">
      <w:r>
        <w:rPr>
          <w:noProof/>
          <w:lang w:eastAsia="ja-JP"/>
        </w:rPr>
        <w:drawing>
          <wp:inline distT="0" distB="0" distL="0" distR="0" wp14:anchorId="7741EF37" wp14:editId="13E38FFE">
            <wp:extent cx="5715000" cy="11728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2F49" w14:textId="77777777" w:rsidR="00077215" w:rsidRPr="00077215" w:rsidRDefault="00077215" w:rsidP="00077215"/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6"/>
        <w:gridCol w:w="2429"/>
        <w:gridCol w:w="1158"/>
        <w:gridCol w:w="748"/>
        <w:gridCol w:w="2112"/>
      </w:tblGrid>
      <w:tr w:rsidR="00077215" w:rsidRPr="00305956" w14:paraId="237395DB" w14:textId="77777777" w:rsidTr="00ED0C94">
        <w:trPr>
          <w:trHeight w:val="1350"/>
        </w:trPr>
        <w:tc>
          <w:tcPr>
            <w:tcW w:w="5000" w:type="pct"/>
            <w:gridSpan w:val="5"/>
            <w:shd w:val="clear" w:color="auto" w:fill="F3F3F3"/>
          </w:tcPr>
          <w:p w14:paraId="2614328E" w14:textId="77777777" w:rsidR="00077215" w:rsidRPr="00305956" w:rsidRDefault="00077215" w:rsidP="00ED0C94"/>
          <w:p w14:paraId="6FE43CD0" w14:textId="77777777" w:rsidR="00077215" w:rsidRPr="00305956" w:rsidRDefault="00077215" w:rsidP="00ED0C94">
            <w:pPr>
              <w:rPr>
                <w:b/>
              </w:rPr>
            </w:pPr>
            <w:r>
              <w:rPr>
                <w:b/>
              </w:rPr>
              <w:t>USE CASE-7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21FDDF7D" w14:textId="77777777" w:rsidR="00077215" w:rsidRPr="00305956" w:rsidRDefault="00077215" w:rsidP="00ED0C94"/>
        </w:tc>
      </w:tr>
      <w:tr w:rsidR="00077215" w:rsidRPr="00305956" w14:paraId="41E68B40" w14:textId="77777777" w:rsidTr="00ED0C94">
        <w:trPr>
          <w:trHeight w:val="440"/>
        </w:trPr>
        <w:tc>
          <w:tcPr>
            <w:tcW w:w="1391" w:type="pct"/>
            <w:shd w:val="clear" w:color="auto" w:fill="F3F3F3"/>
          </w:tcPr>
          <w:p w14:paraId="2448A510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11F11AA0" w14:textId="77777777" w:rsidR="00077215" w:rsidRPr="00305956" w:rsidRDefault="00077215" w:rsidP="00ED0C94">
            <w:r>
              <w:t>UC007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69972E5C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67DA6F23" w14:textId="77777777" w:rsidR="00077215" w:rsidRPr="00305956" w:rsidRDefault="00077215" w:rsidP="00ED0C94">
            <w:r w:rsidRPr="00305956">
              <w:t>1.0</w:t>
            </w:r>
            <w:r>
              <w:t>.1</w:t>
            </w:r>
          </w:p>
        </w:tc>
      </w:tr>
      <w:tr w:rsidR="00077215" w:rsidRPr="00305956" w14:paraId="64D6CB24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4478E18E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6C71CD1D" w14:textId="77777777" w:rsidR="00077215" w:rsidRPr="00305956" w:rsidRDefault="00077215" w:rsidP="00ED0C94">
            <w:r w:rsidRPr="00DB79C3">
              <w:t>View specific match</w:t>
            </w:r>
          </w:p>
        </w:tc>
      </w:tr>
      <w:tr w:rsidR="00077215" w:rsidRPr="00305956" w14:paraId="1BAC4918" w14:textId="77777777" w:rsidTr="00ED0C94">
        <w:trPr>
          <w:trHeight w:val="1790"/>
        </w:trPr>
        <w:tc>
          <w:tcPr>
            <w:tcW w:w="1391" w:type="pct"/>
            <w:shd w:val="clear" w:color="auto" w:fill="F3F3F3"/>
          </w:tcPr>
          <w:p w14:paraId="1F3C1CCA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60293CC2" w14:textId="77777777" w:rsidR="00077215" w:rsidRDefault="00077215" w:rsidP="00ED0C94">
            <w:r>
              <w:t>Trần Dương Phúc An</w:t>
            </w:r>
          </w:p>
          <w:p w14:paraId="290CD457" w14:textId="77777777" w:rsidR="00077215" w:rsidRDefault="00077215" w:rsidP="00ED0C94">
            <w:r>
              <w:t>Nguyễn Văn Hiếu</w:t>
            </w:r>
          </w:p>
          <w:p w14:paraId="6C3ADCBA" w14:textId="77777777" w:rsidR="00077215" w:rsidRDefault="00077215" w:rsidP="00ED0C94">
            <w:r>
              <w:t>Nguyễn Đình Long</w:t>
            </w:r>
          </w:p>
          <w:p w14:paraId="2932C495" w14:textId="77777777" w:rsidR="00077215" w:rsidRPr="00305956" w:rsidRDefault="00077215" w:rsidP="00ED0C94">
            <w:r>
              <w:t>Nguyễn Vũ Long</w:t>
            </w:r>
          </w:p>
        </w:tc>
      </w:tr>
      <w:tr w:rsidR="00077215" w:rsidRPr="00305956" w14:paraId="3DD602A9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3B7CE3B4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41383CE5" w14:textId="77777777" w:rsidR="00077215" w:rsidRPr="00305956" w:rsidRDefault="00077215" w:rsidP="00ED0C94">
            <w:r>
              <w:t>19/01/2021</w:t>
            </w:r>
          </w:p>
        </w:tc>
        <w:tc>
          <w:tcPr>
            <w:tcW w:w="637" w:type="pct"/>
            <w:shd w:val="clear" w:color="auto" w:fill="F3F3F3"/>
          </w:tcPr>
          <w:p w14:paraId="2584E221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75E3C3A8" w14:textId="77777777" w:rsidR="00077215" w:rsidRPr="00305956" w:rsidRDefault="00077215" w:rsidP="00ED0C94">
            <w:r>
              <w:t>Hard</w:t>
            </w:r>
          </w:p>
        </w:tc>
      </w:tr>
      <w:tr w:rsidR="00077215" w:rsidRPr="00305956" w14:paraId="59451BFF" w14:textId="77777777" w:rsidTr="00ED0C94">
        <w:trPr>
          <w:trHeight w:val="1102"/>
        </w:trPr>
        <w:tc>
          <w:tcPr>
            <w:tcW w:w="5000" w:type="pct"/>
            <w:gridSpan w:val="5"/>
            <w:shd w:val="clear" w:color="auto" w:fill="FFFFFF"/>
          </w:tcPr>
          <w:p w14:paraId="5630E655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2D013C06" w14:textId="77777777" w:rsidR="00077215" w:rsidRPr="00305956" w:rsidRDefault="00077215" w:rsidP="00ED0C94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2368704C" w14:textId="77777777" w:rsidR="00077215" w:rsidRPr="00305956" w:rsidRDefault="00077215" w:rsidP="00ED0C94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78A8DD56" w14:textId="77777777" w:rsidR="00077215" w:rsidRPr="00305956" w:rsidRDefault="00077215" w:rsidP="00ED0C94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92070F">
              <w:rPr>
                <w:i/>
              </w:rPr>
              <w:t>As a member in that club, I want to view specific match, so I know more about this match</w:t>
            </w:r>
          </w:p>
          <w:p w14:paraId="01402242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146EF4C1" w14:textId="77777777" w:rsidR="00077215" w:rsidRPr="00305956" w:rsidRDefault="00077215" w:rsidP="00ED0C94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92070F">
              <w:rPr>
                <w:i/>
              </w:rPr>
              <w:t>View specific match</w:t>
            </w:r>
          </w:p>
          <w:p w14:paraId="7FB03B1F" w14:textId="77777777" w:rsidR="00077215" w:rsidRPr="00305956" w:rsidRDefault="00077215" w:rsidP="00ED0C94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26D903A5" w14:textId="77777777" w:rsidR="00077215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92070F">
              <w:rPr>
                <w:i/>
              </w:rPr>
              <w:t>Customer want to view specific match</w:t>
            </w:r>
          </w:p>
          <w:p w14:paraId="6E6D980C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7D6EECA8" w14:textId="77777777" w:rsidR="00077215" w:rsidRPr="0092070F" w:rsidRDefault="00077215" w:rsidP="00ED0C94">
            <w:pPr>
              <w:rPr>
                <w:i/>
              </w:rPr>
            </w:pPr>
            <w:r w:rsidRPr="0092070F">
              <w:rPr>
                <w:i/>
              </w:rPr>
              <w:t>- User’s device needs to be connected in the internet</w:t>
            </w:r>
          </w:p>
          <w:p w14:paraId="2379E33E" w14:textId="77777777" w:rsidR="00077215" w:rsidRPr="0092070F" w:rsidRDefault="00077215" w:rsidP="00ED0C94">
            <w:pPr>
              <w:rPr>
                <w:i/>
              </w:rPr>
            </w:pPr>
            <w:r w:rsidRPr="0092070F">
              <w:rPr>
                <w:i/>
              </w:rPr>
              <w:t>- User successfully logged in this app with customer account</w:t>
            </w:r>
          </w:p>
          <w:p w14:paraId="160F7EE5" w14:textId="77777777" w:rsidR="00077215" w:rsidRPr="0092070F" w:rsidRDefault="00077215" w:rsidP="00ED0C94">
            <w:pPr>
              <w:rPr>
                <w:i/>
              </w:rPr>
            </w:pPr>
            <w:r w:rsidRPr="0092070F">
              <w:rPr>
                <w:i/>
              </w:rPr>
              <w:t xml:space="preserve"> - User is a member of club</w:t>
            </w:r>
          </w:p>
          <w:p w14:paraId="6B83C199" w14:textId="77777777" w:rsidR="00077215" w:rsidRDefault="00077215" w:rsidP="00ED0C94">
            <w:pPr>
              <w:rPr>
                <w:i/>
              </w:rPr>
            </w:pPr>
            <w:r>
              <w:rPr>
                <w:i/>
              </w:rPr>
              <w:t>-</w:t>
            </w:r>
            <w:r w:rsidRPr="0092070F">
              <w:rPr>
                <w:i/>
              </w:rPr>
              <w:t xml:space="preserve"> </w:t>
            </w:r>
            <w:r>
              <w:rPr>
                <w:i/>
              </w:rPr>
              <w:t>T</w:t>
            </w:r>
            <w:r w:rsidRPr="0092070F">
              <w:rPr>
                <w:i/>
              </w:rPr>
              <w:t>hat club must have at least one match</w:t>
            </w:r>
          </w:p>
          <w:p w14:paraId="38A70371" w14:textId="77777777" w:rsidR="00077215" w:rsidRPr="00305956" w:rsidRDefault="00077215" w:rsidP="00ED0C94">
            <w:pPr>
              <w:rPr>
                <w:b/>
                <w:bCs/>
              </w:rPr>
            </w:pPr>
            <w:r w:rsidRPr="0092070F">
              <w:rPr>
                <w:i/>
              </w:rPr>
              <w:t xml:space="preserve"> </w:t>
            </w: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7A3BDF70" w14:textId="77777777" w:rsidR="00077215" w:rsidRPr="00305956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Pr="00FF5661">
              <w:rPr>
                <w:i/>
              </w:rPr>
              <w:t xml:space="preserve">The user has successfully </w:t>
            </w:r>
            <w:r>
              <w:rPr>
                <w:i/>
              </w:rPr>
              <w:t>ordered pitch</w:t>
            </w:r>
          </w:p>
          <w:p w14:paraId="65F7C046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6C982F8B" w14:textId="77777777" w:rsidR="00077215" w:rsidRDefault="00077215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47"/>
              <w:gridCol w:w="4256"/>
            </w:tblGrid>
            <w:tr w:rsidR="00077215" w14:paraId="5DCDD962" w14:textId="77777777" w:rsidTr="00ED0C94">
              <w:tc>
                <w:tcPr>
                  <w:tcW w:w="4341" w:type="dxa"/>
                </w:tcPr>
                <w:p w14:paraId="2564D9D7" w14:textId="77777777" w:rsidR="00077215" w:rsidRPr="00556908" w:rsidRDefault="00077215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342" w:type="dxa"/>
                </w:tcPr>
                <w:p w14:paraId="2905C7C7" w14:textId="77777777" w:rsidR="00077215" w:rsidRPr="00556908" w:rsidRDefault="00077215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077215" w14:paraId="71BBC1F6" w14:textId="77777777" w:rsidTr="00ED0C94">
              <w:tc>
                <w:tcPr>
                  <w:tcW w:w="4341" w:type="dxa"/>
                </w:tcPr>
                <w:p w14:paraId="3D19785E" w14:textId="77777777" w:rsidR="00077215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lastRenderedPageBreak/>
                    <w:t>Customer c</w:t>
                  </w:r>
                  <w:r w:rsidRPr="00D60CA0">
                    <w:rPr>
                      <w:iCs/>
                    </w:rPr>
                    <w:t>lick on the 2 swords icon located on the bar</w:t>
                  </w:r>
                </w:p>
              </w:tc>
              <w:tc>
                <w:tcPr>
                  <w:tcW w:w="4342" w:type="dxa"/>
                </w:tcPr>
                <w:p w14:paraId="152B79FB" w14:textId="77777777" w:rsidR="00077215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System will redirect to the match screen, </w:t>
                  </w:r>
                  <w:r w:rsidRPr="00DB79C3">
                    <w:rPr>
                      <w:iCs/>
                    </w:rPr>
                    <w:t xml:space="preserve">the list upcoming match will be showed </w:t>
                  </w:r>
                </w:p>
                <w:p w14:paraId="3FF33EC4" w14:textId="77777777" w:rsidR="00077215" w:rsidRPr="001D482C" w:rsidRDefault="00077215" w:rsidP="00ED0C94">
                  <w:pPr>
                    <w:ind w:left="0"/>
                    <w:rPr>
                      <w:iCs/>
                    </w:rPr>
                  </w:pPr>
                </w:p>
              </w:tc>
            </w:tr>
            <w:tr w:rsidR="00077215" w14:paraId="1AE2A285" w14:textId="77777777" w:rsidTr="00ED0C94">
              <w:tc>
                <w:tcPr>
                  <w:tcW w:w="4341" w:type="dxa"/>
                </w:tcPr>
                <w:p w14:paraId="4B0CF5A0" w14:textId="77777777" w:rsidR="00077215" w:rsidRPr="001D482C" w:rsidRDefault="00077215" w:rsidP="00ED0C94">
                  <w:pPr>
                    <w:ind w:left="0"/>
                    <w:rPr>
                      <w:iCs/>
                    </w:rPr>
                  </w:pPr>
                  <w:r w:rsidRPr="0092070F">
                    <w:rPr>
                      <w:iCs/>
                    </w:rPr>
                    <w:t>User need to choose a specific pitch</w:t>
                  </w:r>
                </w:p>
              </w:tc>
              <w:tc>
                <w:tcPr>
                  <w:tcW w:w="4342" w:type="dxa"/>
                </w:tcPr>
                <w:p w14:paraId="4B37CD52" w14:textId="77777777" w:rsidR="00077215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System redirects to </w:t>
                  </w:r>
                  <w:r w:rsidRPr="0092070F">
                    <w:rPr>
                      <w:iCs/>
                    </w:rPr>
                    <w:t>detail match</w:t>
                  </w:r>
                  <w:r>
                    <w:rPr>
                      <w:iCs/>
                    </w:rPr>
                    <w:t xml:space="preserve"> screen, </w:t>
                  </w:r>
                  <w:r w:rsidRPr="0092070F">
                    <w:rPr>
                      <w:iCs/>
                    </w:rPr>
                    <w:t xml:space="preserve">the information of this match will be showed </w:t>
                  </w:r>
                  <w:r>
                    <w:rPr>
                      <w:iCs/>
                    </w:rPr>
                    <w:t>specificly</w:t>
                  </w:r>
                  <w:r w:rsidRPr="0092070F">
                    <w:rPr>
                      <w:iCs/>
                    </w:rPr>
                    <w:t>:</w:t>
                  </w:r>
                </w:p>
                <w:p w14:paraId="36CCA698" w14:textId="77777777" w:rsidR="00077215" w:rsidRPr="0092070F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</w:t>
                  </w:r>
                  <w:r w:rsidRPr="0092070F">
                    <w:rPr>
                      <w:iCs/>
                    </w:rPr>
                    <w:t>* Name's club</w:t>
                  </w:r>
                </w:p>
                <w:p w14:paraId="641FECF5" w14:textId="77777777" w:rsidR="00077215" w:rsidRPr="0092070F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</w:t>
                  </w:r>
                  <w:r w:rsidRPr="0092070F">
                    <w:rPr>
                      <w:iCs/>
                    </w:rPr>
                    <w:t>* Name's pitch</w:t>
                  </w:r>
                </w:p>
                <w:p w14:paraId="37D267BE" w14:textId="77777777" w:rsidR="00077215" w:rsidRPr="0092070F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 </w:t>
                  </w:r>
                  <w:r w:rsidRPr="0092070F">
                    <w:rPr>
                      <w:iCs/>
                    </w:rPr>
                    <w:t>* Time Start</w:t>
                  </w:r>
                </w:p>
                <w:p w14:paraId="1DE2BDB7" w14:textId="77777777" w:rsidR="00077215" w:rsidRPr="0092070F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  </w:t>
                  </w:r>
                  <w:r w:rsidRPr="0092070F">
                    <w:rPr>
                      <w:iCs/>
                    </w:rPr>
                    <w:t>* Time End</w:t>
                  </w:r>
                </w:p>
                <w:p w14:paraId="1E94D938" w14:textId="77777777" w:rsidR="00077215" w:rsidRPr="0092070F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 </w:t>
                  </w:r>
                  <w:r w:rsidRPr="0092070F">
                    <w:rPr>
                      <w:iCs/>
                    </w:rPr>
                    <w:t>* Date</w:t>
                  </w:r>
                </w:p>
                <w:p w14:paraId="4F5DF49D" w14:textId="77777777" w:rsidR="00077215" w:rsidRPr="0092070F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 </w:t>
                  </w:r>
                  <w:r w:rsidRPr="0092070F">
                    <w:rPr>
                      <w:iCs/>
                    </w:rPr>
                    <w:t>* The type of match(internal match or external match)</w:t>
                  </w:r>
                </w:p>
                <w:p w14:paraId="627DF882" w14:textId="77777777" w:rsidR="00077215" w:rsidRPr="0092070F" w:rsidRDefault="00077215" w:rsidP="00ED0C94">
                  <w:pPr>
                    <w:ind w:left="0"/>
                    <w:rPr>
                      <w:iCs/>
                    </w:rPr>
                  </w:pPr>
                  <w:r w:rsidRPr="0092070F">
                    <w:rPr>
                      <w:iCs/>
                    </w:rPr>
                    <w:t xml:space="preserve"> </w:t>
                  </w:r>
                  <w:r>
                    <w:rPr>
                      <w:iCs/>
                    </w:rPr>
                    <w:t xml:space="preserve">     </w:t>
                  </w:r>
                  <w:r w:rsidRPr="0092070F">
                    <w:rPr>
                      <w:iCs/>
                    </w:rPr>
                    <w:t xml:space="preserve">* If there is the external match, there will have the logo and </w:t>
                  </w:r>
                </w:p>
                <w:p w14:paraId="15B38C63" w14:textId="77777777" w:rsidR="00077215" w:rsidRPr="0092070F" w:rsidRDefault="00077215" w:rsidP="00ED0C94">
                  <w:pPr>
                    <w:ind w:left="0"/>
                    <w:rPr>
                      <w:iCs/>
                    </w:rPr>
                  </w:pPr>
                  <w:r w:rsidRPr="0092070F">
                    <w:rPr>
                      <w:iCs/>
                    </w:rPr>
                    <w:t>name of opponent team</w:t>
                  </w:r>
                </w:p>
                <w:p w14:paraId="241D80CB" w14:textId="77777777" w:rsidR="00077215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 </w:t>
                  </w:r>
                  <w:r w:rsidRPr="0092070F">
                    <w:rPr>
                      <w:iCs/>
                    </w:rPr>
                    <w:t>* the button view attendance</w:t>
                  </w:r>
                </w:p>
              </w:tc>
            </w:tr>
            <w:tr w:rsidR="00077215" w14:paraId="6217A8A2" w14:textId="77777777" w:rsidTr="00ED0C94">
              <w:tc>
                <w:tcPr>
                  <w:tcW w:w="4341" w:type="dxa"/>
                </w:tcPr>
                <w:p w14:paraId="038199B1" w14:textId="77777777" w:rsidR="00077215" w:rsidRPr="001D482C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U</w:t>
                  </w:r>
                  <w:r w:rsidRPr="001D482C">
                    <w:rPr>
                      <w:iCs/>
                    </w:rPr>
                    <w:t>ser fill all this information</w:t>
                  </w:r>
                </w:p>
              </w:tc>
              <w:tc>
                <w:tcPr>
                  <w:tcW w:w="4342" w:type="dxa"/>
                </w:tcPr>
                <w:p w14:paraId="1DF1D8D2" w14:textId="77777777" w:rsidR="00077215" w:rsidRPr="001D482C" w:rsidRDefault="00077215" w:rsidP="00ED0C94">
                  <w:pPr>
                    <w:ind w:left="0"/>
                    <w:rPr>
                      <w:iCs/>
                    </w:rPr>
                  </w:pPr>
                  <w:r w:rsidRPr="001D482C">
                    <w:rPr>
                      <w:iCs/>
                    </w:rPr>
                    <w:t>the total price will show</w:t>
                  </w:r>
                </w:p>
              </w:tc>
            </w:tr>
            <w:tr w:rsidR="00077215" w14:paraId="21DB8CB3" w14:textId="77777777" w:rsidTr="00ED0C94">
              <w:tc>
                <w:tcPr>
                  <w:tcW w:w="4341" w:type="dxa"/>
                </w:tcPr>
                <w:p w14:paraId="40AD3F78" w14:textId="77777777" w:rsidR="00077215" w:rsidRDefault="00077215" w:rsidP="00ED0C94">
                  <w:pPr>
                    <w:ind w:left="0"/>
                    <w:rPr>
                      <w:iCs/>
                    </w:rPr>
                  </w:pPr>
                  <w:r w:rsidRPr="001D482C">
                    <w:rPr>
                      <w:iCs/>
                    </w:rPr>
                    <w:t>On the below, the customer clicks the button booking to book a pitch</w:t>
                  </w:r>
                </w:p>
              </w:tc>
              <w:tc>
                <w:tcPr>
                  <w:tcW w:w="4342" w:type="dxa"/>
                </w:tcPr>
                <w:p w14:paraId="5168B8A8" w14:textId="77777777" w:rsidR="00077215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- </w:t>
                  </w:r>
                  <w:r w:rsidRPr="001D482C">
                    <w:rPr>
                      <w:iCs/>
                    </w:rPr>
                    <w:t>The system shows the successful book pitch message</w:t>
                  </w:r>
                </w:p>
                <w:p w14:paraId="3980EB9C" w14:textId="77777777" w:rsidR="00077215" w:rsidRPr="001D482C" w:rsidRDefault="00077215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- </w:t>
                  </w:r>
                  <w:r w:rsidRPr="001D482C">
                    <w:rPr>
                      <w:iCs/>
                    </w:rPr>
                    <w:t>User will be redirected to the main screen</w:t>
                  </w:r>
                </w:p>
              </w:tc>
            </w:tr>
          </w:tbl>
          <w:p w14:paraId="7EB17E5F" w14:textId="77777777" w:rsidR="00077215" w:rsidRPr="00556908" w:rsidRDefault="00077215" w:rsidP="00ED0C94">
            <w:pPr>
              <w:rPr>
                <w:iCs/>
              </w:rPr>
            </w:pPr>
          </w:p>
          <w:p w14:paraId="7A4A106C" w14:textId="77777777" w:rsidR="00077215" w:rsidRDefault="00077215" w:rsidP="00ED0C94">
            <w:pPr>
              <w:rPr>
                <w:i/>
              </w:rPr>
            </w:pPr>
          </w:p>
          <w:p w14:paraId="066500A4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6BD63B5D" w14:textId="77777777" w:rsidR="00077215" w:rsidRPr="00305956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N/A</w:t>
            </w:r>
          </w:p>
          <w:p w14:paraId="14B049F0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4A112612" w14:textId="77777777" w:rsidR="00077215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The pitch time up</w:t>
            </w:r>
          </w:p>
          <w:p w14:paraId="0EEE6EFD" w14:textId="77777777" w:rsidR="00077215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The pitch</w:t>
            </w:r>
            <w:r w:rsidRPr="00D85F78">
              <w:rPr>
                <w:i/>
              </w:rPr>
              <w:t xml:space="preserve"> closed unexpectedly</w:t>
            </w:r>
          </w:p>
          <w:p w14:paraId="6C248958" w14:textId="77777777" w:rsidR="00077215" w:rsidRPr="001920C2" w:rsidRDefault="00077215" w:rsidP="00ED0C94">
            <w:pPr>
              <w:rPr>
                <w:i/>
              </w:rPr>
            </w:pPr>
            <w:r>
              <w:rPr>
                <w:i/>
              </w:rPr>
              <w:t xml:space="preserve">          There is not available pitch</w:t>
            </w:r>
          </w:p>
          <w:p w14:paraId="50B5DFF7" w14:textId="77777777" w:rsidR="00077215" w:rsidRPr="003F687C" w:rsidRDefault="00077215" w:rsidP="00ED0C94">
            <w:pPr>
              <w:rPr>
                <w:b/>
                <w:bCs/>
                <w:sz w:val="21"/>
              </w:rPr>
            </w:pPr>
            <w:r w:rsidRPr="003F687C">
              <w:rPr>
                <w:b/>
                <w:bCs/>
                <w:sz w:val="21"/>
              </w:rPr>
              <w:t xml:space="preserve">Relationships: </w:t>
            </w:r>
          </w:p>
          <w:p w14:paraId="6C5DEF41" w14:textId="77777777" w:rsidR="00077215" w:rsidRDefault="00077215" w:rsidP="00ED0C9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Login</w:t>
            </w:r>
          </w:p>
          <w:p w14:paraId="6AB0795C" w14:textId="77777777" w:rsidR="00077215" w:rsidRPr="00305956" w:rsidRDefault="00077215" w:rsidP="00ED0C94">
            <w:pPr>
              <w:rPr>
                <w:bCs/>
                <w:i/>
              </w:rPr>
            </w:pPr>
            <w:r>
              <w:t xml:space="preserve">          View a pitch on detail</w:t>
            </w:r>
            <w:r w:rsidRPr="00305956">
              <w:tab/>
            </w:r>
          </w:p>
          <w:p w14:paraId="0F2CBC3B" w14:textId="77777777" w:rsidR="00077215" w:rsidRPr="00305956" w:rsidRDefault="00077215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423DD5EF" w14:textId="77777777" w:rsidR="00077215" w:rsidRPr="00305956" w:rsidRDefault="00077215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 xml:space="preserve">   NA</w:t>
            </w:r>
          </w:p>
        </w:tc>
      </w:tr>
    </w:tbl>
    <w:p w14:paraId="27F768E5" w14:textId="77777777" w:rsidR="00077215" w:rsidRPr="00077215" w:rsidRDefault="00077215" w:rsidP="00077215"/>
    <w:p w14:paraId="4B872FD1" w14:textId="4380E66F" w:rsidR="00F84FE4" w:rsidRDefault="00F84FE4" w:rsidP="0060493F">
      <w:pPr>
        <w:pStyle w:val="Heading2"/>
      </w:pPr>
      <w:r>
        <w:lastRenderedPageBreak/>
        <w:t xml:space="preserve"> &lt;View my club&gt;</w:t>
      </w:r>
    </w:p>
    <w:p w14:paraId="431509B7" w14:textId="3A40AA6F" w:rsidR="00DF6ACB" w:rsidRPr="00DF6ACB" w:rsidRDefault="003138EF" w:rsidP="00DF6ACB">
      <w:r>
        <w:rPr>
          <w:noProof/>
          <w:lang w:eastAsia="ja-JP"/>
        </w:rPr>
        <w:drawing>
          <wp:inline distT="0" distB="0" distL="0" distR="0" wp14:anchorId="1671E51C" wp14:editId="2A6F1E84">
            <wp:extent cx="4581525" cy="14573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6"/>
        <w:gridCol w:w="2429"/>
        <w:gridCol w:w="1158"/>
        <w:gridCol w:w="748"/>
        <w:gridCol w:w="2112"/>
      </w:tblGrid>
      <w:tr w:rsidR="00F84FE4" w:rsidRPr="00305956" w14:paraId="2617249C" w14:textId="77777777" w:rsidTr="00ED0C94">
        <w:trPr>
          <w:trHeight w:val="1350"/>
        </w:trPr>
        <w:tc>
          <w:tcPr>
            <w:tcW w:w="5000" w:type="pct"/>
            <w:gridSpan w:val="5"/>
            <w:shd w:val="clear" w:color="auto" w:fill="F3F3F3"/>
          </w:tcPr>
          <w:p w14:paraId="071A20B3" w14:textId="77777777" w:rsidR="00F84FE4" w:rsidRPr="00305956" w:rsidRDefault="00F84FE4" w:rsidP="00ED0C94"/>
          <w:p w14:paraId="10651D4A" w14:textId="77777777" w:rsidR="00F84FE4" w:rsidRPr="00305956" w:rsidRDefault="00F84FE4" w:rsidP="00ED0C94">
            <w:pPr>
              <w:rPr>
                <w:b/>
              </w:rPr>
            </w:pPr>
            <w:r>
              <w:rPr>
                <w:b/>
              </w:rPr>
              <w:t>USE CASE-7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12216472" w14:textId="77777777" w:rsidR="00F84FE4" w:rsidRPr="00305956" w:rsidRDefault="00F84FE4" w:rsidP="00ED0C94"/>
        </w:tc>
      </w:tr>
      <w:tr w:rsidR="00F84FE4" w:rsidRPr="00305956" w14:paraId="42160F99" w14:textId="77777777" w:rsidTr="00ED0C94">
        <w:trPr>
          <w:trHeight w:val="440"/>
        </w:trPr>
        <w:tc>
          <w:tcPr>
            <w:tcW w:w="1391" w:type="pct"/>
            <w:shd w:val="clear" w:color="auto" w:fill="F3F3F3"/>
          </w:tcPr>
          <w:p w14:paraId="60E43B2D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2EBF2AA1" w14:textId="77777777" w:rsidR="00F84FE4" w:rsidRPr="00305956" w:rsidRDefault="00F84FE4" w:rsidP="00ED0C94">
            <w:r>
              <w:t>UC007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76D330EF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1F0947D9" w14:textId="77777777" w:rsidR="00F84FE4" w:rsidRPr="00305956" w:rsidRDefault="00F84FE4" w:rsidP="00ED0C94">
            <w:r w:rsidRPr="00305956">
              <w:t>1.0</w:t>
            </w:r>
            <w:r>
              <w:t>.1</w:t>
            </w:r>
          </w:p>
        </w:tc>
      </w:tr>
      <w:tr w:rsidR="00F84FE4" w:rsidRPr="00305956" w14:paraId="5E316565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63612A29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219B4EF9" w14:textId="77777777" w:rsidR="00F84FE4" w:rsidRPr="00305956" w:rsidRDefault="00F84FE4" w:rsidP="00ED0C94">
            <w:r w:rsidRPr="00D60CA0">
              <w:t>View my clubs</w:t>
            </w:r>
          </w:p>
        </w:tc>
      </w:tr>
      <w:tr w:rsidR="00F84FE4" w:rsidRPr="00305956" w14:paraId="3448D84B" w14:textId="77777777" w:rsidTr="00ED0C94">
        <w:trPr>
          <w:trHeight w:val="1790"/>
        </w:trPr>
        <w:tc>
          <w:tcPr>
            <w:tcW w:w="1391" w:type="pct"/>
            <w:shd w:val="clear" w:color="auto" w:fill="F3F3F3"/>
          </w:tcPr>
          <w:p w14:paraId="280BC3B6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665FE5CC" w14:textId="77777777" w:rsidR="00F84FE4" w:rsidRDefault="00F84FE4" w:rsidP="00ED0C94">
            <w:r>
              <w:t>Trần Dương Phúc An</w:t>
            </w:r>
          </w:p>
          <w:p w14:paraId="07FFA44C" w14:textId="77777777" w:rsidR="00F84FE4" w:rsidRDefault="00F84FE4" w:rsidP="00ED0C94">
            <w:r>
              <w:t>Nguyễn Văn Hiếu</w:t>
            </w:r>
          </w:p>
          <w:p w14:paraId="754E9B46" w14:textId="77777777" w:rsidR="00F84FE4" w:rsidRDefault="00F84FE4" w:rsidP="00ED0C94">
            <w:r>
              <w:t>Nguyễn Đình Long</w:t>
            </w:r>
          </w:p>
          <w:p w14:paraId="63A7B7F3" w14:textId="77777777" w:rsidR="00F84FE4" w:rsidRPr="00305956" w:rsidRDefault="00F84FE4" w:rsidP="00ED0C94">
            <w:r>
              <w:t>Nguyễn Vũ Long</w:t>
            </w:r>
          </w:p>
        </w:tc>
      </w:tr>
      <w:tr w:rsidR="00F84FE4" w:rsidRPr="00305956" w14:paraId="3BAAD359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699E881D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01D8BCB2" w14:textId="77777777" w:rsidR="00F84FE4" w:rsidRPr="00305956" w:rsidRDefault="00F84FE4" w:rsidP="00ED0C94">
            <w:r>
              <w:t>19/01/2021</w:t>
            </w:r>
          </w:p>
        </w:tc>
        <w:tc>
          <w:tcPr>
            <w:tcW w:w="637" w:type="pct"/>
            <w:shd w:val="clear" w:color="auto" w:fill="F3F3F3"/>
          </w:tcPr>
          <w:p w14:paraId="72CBAB50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0A78142E" w14:textId="77777777" w:rsidR="00F84FE4" w:rsidRPr="00305956" w:rsidRDefault="00F84FE4" w:rsidP="00ED0C94">
            <w:r>
              <w:t>Hard</w:t>
            </w:r>
          </w:p>
        </w:tc>
      </w:tr>
      <w:tr w:rsidR="00F84FE4" w:rsidRPr="00305956" w14:paraId="0EEF2392" w14:textId="77777777" w:rsidTr="00ED0C94">
        <w:trPr>
          <w:trHeight w:val="1102"/>
        </w:trPr>
        <w:tc>
          <w:tcPr>
            <w:tcW w:w="5000" w:type="pct"/>
            <w:gridSpan w:val="5"/>
            <w:shd w:val="clear" w:color="auto" w:fill="FFFFFF"/>
          </w:tcPr>
          <w:p w14:paraId="237ABE5F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36E60F77" w14:textId="77777777" w:rsidR="00F84FE4" w:rsidRPr="00305956" w:rsidRDefault="00F84FE4" w:rsidP="00ED0C94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32EC109D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25461C59" w14:textId="77777777" w:rsidR="00F84FE4" w:rsidRPr="00305956" w:rsidRDefault="00F84FE4" w:rsidP="00ED0C94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E36B6C">
              <w:rPr>
                <w:i/>
              </w:rPr>
              <w:t>As a member in that club, I want to view all my clubs, so I know which clubs I'm a member of</w:t>
            </w:r>
          </w:p>
          <w:p w14:paraId="0DBA367C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3BC8F6B5" w14:textId="77777777" w:rsidR="00F84FE4" w:rsidRPr="00305956" w:rsidRDefault="00F84FE4" w:rsidP="00ED0C94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E36B6C">
              <w:rPr>
                <w:i/>
              </w:rPr>
              <w:t>Viewing member's club</w:t>
            </w:r>
          </w:p>
          <w:p w14:paraId="27AD586B" w14:textId="77777777" w:rsidR="00F84FE4" w:rsidRPr="00305956" w:rsidRDefault="00F84FE4" w:rsidP="00ED0C94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4025D278" w14:textId="77777777" w:rsidR="00F84FE4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E36B6C">
              <w:rPr>
                <w:i/>
              </w:rPr>
              <w:t>Customer want to view all their club</w:t>
            </w:r>
          </w:p>
          <w:p w14:paraId="06081805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7F8E23CC" w14:textId="77777777" w:rsidR="00F84FE4" w:rsidRPr="00E36B6C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   </w:t>
            </w:r>
            <w:r w:rsidRPr="00E36B6C">
              <w:rPr>
                <w:i/>
              </w:rPr>
              <w:t>- User’s device needs to be connected in the internet</w:t>
            </w:r>
          </w:p>
          <w:p w14:paraId="0B003ADB" w14:textId="77777777" w:rsidR="00F84FE4" w:rsidRPr="00E36B6C" w:rsidRDefault="00F84FE4" w:rsidP="00ED0C94">
            <w:pPr>
              <w:rPr>
                <w:i/>
              </w:rPr>
            </w:pPr>
            <w:r w:rsidRPr="00E36B6C">
              <w:rPr>
                <w:i/>
              </w:rPr>
              <w:tab/>
            </w:r>
            <w:r>
              <w:rPr>
                <w:i/>
              </w:rPr>
              <w:t xml:space="preserve">     </w:t>
            </w:r>
            <w:r w:rsidRPr="00E36B6C">
              <w:rPr>
                <w:i/>
              </w:rPr>
              <w:t>- User successfully logged in this app with customer account</w:t>
            </w:r>
          </w:p>
          <w:p w14:paraId="22DE8CD9" w14:textId="77777777" w:rsidR="00F84FE4" w:rsidRDefault="00F84FE4" w:rsidP="00ED0C94">
            <w:pPr>
              <w:rPr>
                <w:i/>
              </w:rPr>
            </w:pPr>
            <w:r w:rsidRPr="00E36B6C">
              <w:rPr>
                <w:i/>
              </w:rPr>
              <w:lastRenderedPageBreak/>
              <w:t xml:space="preserve">  </w:t>
            </w:r>
            <w:r w:rsidRPr="00E36B6C">
              <w:rPr>
                <w:i/>
              </w:rPr>
              <w:tab/>
            </w:r>
            <w:r>
              <w:rPr>
                <w:i/>
              </w:rPr>
              <w:t xml:space="preserve">    </w:t>
            </w:r>
            <w:r w:rsidRPr="00E36B6C">
              <w:rPr>
                <w:i/>
              </w:rPr>
              <w:t>- User is a member of that club</w:t>
            </w:r>
          </w:p>
          <w:p w14:paraId="4ECE1787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536986CF" w14:textId="77777777" w:rsidR="00F84FE4" w:rsidRPr="00305956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Pr="00E36B6C">
              <w:rPr>
                <w:i/>
              </w:rPr>
              <w:t>the list of user's club</w:t>
            </w:r>
            <w:r>
              <w:rPr>
                <w:i/>
              </w:rPr>
              <w:t>s</w:t>
            </w:r>
            <w:r w:rsidRPr="00E36B6C">
              <w:rPr>
                <w:i/>
              </w:rPr>
              <w:t xml:space="preserve"> will be</w:t>
            </w:r>
            <w:r>
              <w:rPr>
                <w:i/>
              </w:rPr>
              <w:t xml:space="preserve"> </w:t>
            </w:r>
            <w:r w:rsidRPr="00D60CA0">
              <w:rPr>
                <w:i/>
              </w:rPr>
              <w:t>showed</w:t>
            </w:r>
          </w:p>
          <w:p w14:paraId="12659B34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5EFFD1DC" w14:textId="77777777" w:rsidR="00F84FE4" w:rsidRDefault="00F84FE4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46"/>
              <w:gridCol w:w="4257"/>
            </w:tblGrid>
            <w:tr w:rsidR="00F84FE4" w14:paraId="7BFA7A99" w14:textId="77777777" w:rsidTr="00ED0C94">
              <w:tc>
                <w:tcPr>
                  <w:tcW w:w="4246" w:type="dxa"/>
                </w:tcPr>
                <w:p w14:paraId="1722D910" w14:textId="77777777" w:rsidR="00F84FE4" w:rsidRPr="00556908" w:rsidRDefault="00F84FE4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257" w:type="dxa"/>
                </w:tcPr>
                <w:p w14:paraId="2EEE031F" w14:textId="77777777" w:rsidR="00F84FE4" w:rsidRPr="00556908" w:rsidRDefault="00F84FE4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F84FE4" w14:paraId="3DBDDFAB" w14:textId="77777777" w:rsidTr="00ED0C94">
              <w:tc>
                <w:tcPr>
                  <w:tcW w:w="4246" w:type="dxa"/>
                </w:tcPr>
                <w:p w14:paraId="533E4494" w14:textId="3EA3ECAF" w:rsidR="00F84FE4" w:rsidRDefault="00F84FE4" w:rsidP="00ED0C94">
                  <w:pPr>
                    <w:ind w:left="0"/>
                    <w:rPr>
                      <w:iCs/>
                    </w:rPr>
                  </w:pPr>
                  <w:r w:rsidRPr="00E36B6C">
                    <w:rPr>
                      <w:iCs/>
                    </w:rPr>
                    <w:t>User need to click the p</w:t>
                  </w:r>
                  <w:r w:rsidR="006C54A8">
                    <w:rPr>
                      <w:iCs/>
                    </w:rPr>
                    <w:t>rofile icon on the top-right cor</w:t>
                  </w:r>
                  <w:r w:rsidRPr="00E36B6C">
                    <w:rPr>
                      <w:iCs/>
                    </w:rPr>
                    <w:t>ner of main screen</w:t>
                  </w:r>
                </w:p>
              </w:tc>
              <w:tc>
                <w:tcPr>
                  <w:tcW w:w="4257" w:type="dxa"/>
                </w:tcPr>
                <w:p w14:paraId="16D9CB7E" w14:textId="77777777" w:rsidR="00F84FE4" w:rsidRDefault="00F84FE4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-System redirect to profile screen</w:t>
                  </w:r>
                </w:p>
                <w:p w14:paraId="3C605F90" w14:textId="3324E08F" w:rsidR="00F84FE4" w:rsidRDefault="00F84FE4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-In the profile screen, there are my club section. In my club section, </w:t>
                  </w:r>
                  <w:r w:rsidRPr="00E36B6C">
                    <w:rPr>
                      <w:iCs/>
                    </w:rPr>
                    <w:t>user will view all their clubs</w:t>
                  </w:r>
                  <w:r>
                    <w:rPr>
                      <w:iCs/>
                    </w:rPr>
                    <w:t>.</w:t>
                  </w:r>
                </w:p>
                <w:p w14:paraId="583EF964" w14:textId="77777777" w:rsidR="00F84FE4" w:rsidRPr="00E36B6C" w:rsidRDefault="00F84FE4" w:rsidP="00ED0C94">
                  <w:pPr>
                    <w:ind w:left="0"/>
                    <w:rPr>
                      <w:iCs/>
                    </w:rPr>
                  </w:pPr>
                  <w:r w:rsidRPr="00E36B6C">
                    <w:rPr>
                      <w:iCs/>
                    </w:rPr>
                    <w:t>Each club will have:</w:t>
                  </w:r>
                </w:p>
                <w:p w14:paraId="02F2689E" w14:textId="77777777" w:rsidR="00F84FE4" w:rsidRPr="00E36B6C" w:rsidRDefault="00F84FE4" w:rsidP="00ED0C94">
                  <w:pPr>
                    <w:ind w:left="0"/>
                    <w:rPr>
                      <w:iCs/>
                    </w:rPr>
                  </w:pPr>
                  <w:r w:rsidRPr="00E36B6C">
                    <w:rPr>
                      <w:iCs/>
                    </w:rPr>
                    <w:tab/>
                    <w:t>* Club's logo</w:t>
                  </w:r>
                </w:p>
                <w:p w14:paraId="28A42F78" w14:textId="77777777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 w:rsidRPr="00E36B6C">
                    <w:rPr>
                      <w:iCs/>
                    </w:rPr>
                    <w:tab/>
                    <w:t>* Name</w:t>
                  </w:r>
                </w:p>
              </w:tc>
            </w:tr>
            <w:tr w:rsidR="00F84FE4" w14:paraId="6C86D27A" w14:textId="77777777" w:rsidTr="00ED0C94">
              <w:tc>
                <w:tcPr>
                  <w:tcW w:w="4246" w:type="dxa"/>
                </w:tcPr>
                <w:p w14:paraId="383A8222" w14:textId="77777777" w:rsidR="00F84FE4" w:rsidRPr="00E36B6C" w:rsidRDefault="00F84FE4" w:rsidP="00ED0C94">
                  <w:pPr>
                    <w:ind w:left="0"/>
                    <w:rPr>
                      <w:iCs/>
                    </w:rPr>
                  </w:pPr>
                </w:p>
              </w:tc>
              <w:tc>
                <w:tcPr>
                  <w:tcW w:w="4257" w:type="dxa"/>
                </w:tcPr>
                <w:p w14:paraId="379F121E" w14:textId="77777777" w:rsidR="00F84FE4" w:rsidRDefault="00F84FE4" w:rsidP="00ED0C94">
                  <w:pPr>
                    <w:ind w:left="0"/>
                    <w:rPr>
                      <w:iCs/>
                    </w:rPr>
                  </w:pPr>
                </w:p>
              </w:tc>
            </w:tr>
          </w:tbl>
          <w:p w14:paraId="0B457A66" w14:textId="77777777" w:rsidR="00F84FE4" w:rsidRPr="00556908" w:rsidRDefault="00F84FE4" w:rsidP="00ED0C94">
            <w:pPr>
              <w:rPr>
                <w:iCs/>
              </w:rPr>
            </w:pPr>
          </w:p>
          <w:p w14:paraId="03755A13" w14:textId="77777777" w:rsidR="00F84FE4" w:rsidRDefault="00F84FE4" w:rsidP="00ED0C94">
            <w:pPr>
              <w:rPr>
                <w:i/>
              </w:rPr>
            </w:pPr>
          </w:p>
          <w:p w14:paraId="480D3529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3DBD50D1" w14:textId="77777777" w:rsidR="00F84FE4" w:rsidRPr="00305956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N/A</w:t>
            </w:r>
          </w:p>
          <w:p w14:paraId="22D2437C" w14:textId="77777777" w:rsidR="00F84FE4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7773B28D" w14:textId="77777777" w:rsidR="00F84FE4" w:rsidRPr="00E36B6C" w:rsidRDefault="00F84FE4" w:rsidP="00ED0C94">
            <w:r>
              <w:rPr>
                <w:b/>
                <w:bCs/>
              </w:rPr>
              <w:t xml:space="preserve">            </w:t>
            </w:r>
            <w:r w:rsidRPr="00E36B6C">
              <w:t>NA</w:t>
            </w:r>
          </w:p>
          <w:p w14:paraId="2C95C881" w14:textId="77777777" w:rsidR="00F84FE4" w:rsidRPr="003F687C" w:rsidRDefault="00F84FE4" w:rsidP="00ED0C94">
            <w:pPr>
              <w:rPr>
                <w:b/>
                <w:bCs/>
                <w:sz w:val="21"/>
              </w:rPr>
            </w:pPr>
            <w:r w:rsidRPr="003F687C">
              <w:rPr>
                <w:b/>
                <w:bCs/>
                <w:sz w:val="21"/>
              </w:rPr>
              <w:t xml:space="preserve">Relationships: </w:t>
            </w:r>
          </w:p>
          <w:p w14:paraId="0939CB51" w14:textId="77777777" w:rsidR="00F84FE4" w:rsidRPr="00E36B6C" w:rsidRDefault="00F84FE4" w:rsidP="00ED0C94">
            <w:pPr>
              <w:rPr>
                <w:bCs/>
                <w:i/>
              </w:rPr>
            </w:pPr>
            <w:r w:rsidRPr="00E36B6C">
              <w:rPr>
                <w:bCs/>
                <w:i/>
              </w:rPr>
              <w:t>- Login</w:t>
            </w:r>
          </w:p>
          <w:p w14:paraId="09399CB9" w14:textId="77777777" w:rsidR="00F84FE4" w:rsidRDefault="00F84FE4" w:rsidP="00ED0C94">
            <w:pPr>
              <w:rPr>
                <w:bCs/>
                <w:i/>
              </w:rPr>
            </w:pPr>
            <w:r w:rsidRPr="00E36B6C">
              <w:rPr>
                <w:bCs/>
                <w:i/>
              </w:rPr>
              <w:t>- View Profile</w:t>
            </w:r>
          </w:p>
          <w:p w14:paraId="023E24D3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25176E4C" w14:textId="77777777" w:rsidR="00F84FE4" w:rsidRPr="00305956" w:rsidRDefault="00F84FE4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 xml:space="preserve">   NA</w:t>
            </w:r>
          </w:p>
        </w:tc>
      </w:tr>
    </w:tbl>
    <w:p w14:paraId="12F87679" w14:textId="77777777" w:rsidR="00F84FE4" w:rsidRPr="00F84FE4" w:rsidRDefault="00F84FE4" w:rsidP="00F84FE4"/>
    <w:p w14:paraId="2BF1D5AB" w14:textId="5C18BEA5" w:rsidR="00F84FE4" w:rsidRDefault="00F84FE4" w:rsidP="0060493F">
      <w:pPr>
        <w:pStyle w:val="Heading2"/>
      </w:pPr>
      <w:r>
        <w:t>&lt;Leave club&gt;</w:t>
      </w:r>
    </w:p>
    <w:p w14:paraId="3C56A984" w14:textId="59EFC7FD" w:rsidR="003138EF" w:rsidRPr="003138EF" w:rsidRDefault="003138EF" w:rsidP="003138EF">
      <w:r>
        <w:rPr>
          <w:noProof/>
          <w:lang w:eastAsia="ja-JP"/>
        </w:rPr>
        <w:drawing>
          <wp:inline distT="0" distB="0" distL="0" distR="0" wp14:anchorId="5ED82B12" wp14:editId="25F93C8A">
            <wp:extent cx="4181475" cy="14192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4BC4" w14:textId="77777777" w:rsidR="00DF6ACB" w:rsidRPr="00DF6ACB" w:rsidRDefault="00DF6ACB" w:rsidP="00DF6ACB"/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6"/>
        <w:gridCol w:w="2429"/>
        <w:gridCol w:w="1158"/>
        <w:gridCol w:w="748"/>
        <w:gridCol w:w="2112"/>
      </w:tblGrid>
      <w:tr w:rsidR="00F84FE4" w:rsidRPr="00305956" w14:paraId="78B99B3E" w14:textId="77777777" w:rsidTr="00ED0C94">
        <w:trPr>
          <w:trHeight w:val="1350"/>
        </w:trPr>
        <w:tc>
          <w:tcPr>
            <w:tcW w:w="5000" w:type="pct"/>
            <w:gridSpan w:val="5"/>
            <w:shd w:val="clear" w:color="auto" w:fill="F3F3F3"/>
          </w:tcPr>
          <w:p w14:paraId="01A36417" w14:textId="77777777" w:rsidR="00F84FE4" w:rsidRPr="00305956" w:rsidRDefault="00F84FE4" w:rsidP="00ED0C94"/>
          <w:p w14:paraId="74437B7A" w14:textId="77777777" w:rsidR="00F84FE4" w:rsidRPr="00305956" w:rsidRDefault="00F84FE4" w:rsidP="00ED0C94">
            <w:pPr>
              <w:rPr>
                <w:b/>
              </w:rPr>
            </w:pPr>
            <w:r>
              <w:rPr>
                <w:b/>
              </w:rPr>
              <w:t>USE CASE-7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5BE4EF35" w14:textId="77777777" w:rsidR="00F84FE4" w:rsidRPr="00305956" w:rsidRDefault="00F84FE4" w:rsidP="00ED0C94"/>
        </w:tc>
      </w:tr>
      <w:tr w:rsidR="00F84FE4" w:rsidRPr="00305956" w14:paraId="3E6F02C7" w14:textId="77777777" w:rsidTr="00ED0C94">
        <w:trPr>
          <w:trHeight w:val="440"/>
        </w:trPr>
        <w:tc>
          <w:tcPr>
            <w:tcW w:w="1391" w:type="pct"/>
            <w:shd w:val="clear" w:color="auto" w:fill="F3F3F3"/>
          </w:tcPr>
          <w:p w14:paraId="0385954F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36BDADE0" w14:textId="77777777" w:rsidR="00F84FE4" w:rsidRPr="00305956" w:rsidRDefault="00F84FE4" w:rsidP="00ED0C94">
            <w:r>
              <w:t>UC007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25C42A5E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719A1044" w14:textId="77777777" w:rsidR="00F84FE4" w:rsidRPr="00305956" w:rsidRDefault="00F84FE4" w:rsidP="00ED0C94">
            <w:r w:rsidRPr="00305956">
              <w:t>1.0</w:t>
            </w:r>
            <w:r>
              <w:t>.1</w:t>
            </w:r>
          </w:p>
        </w:tc>
      </w:tr>
      <w:tr w:rsidR="00F84FE4" w:rsidRPr="00305956" w14:paraId="38B95534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43CA72B8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489FE24C" w14:textId="77777777" w:rsidR="00F84FE4" w:rsidRPr="00305956" w:rsidRDefault="00F84FE4" w:rsidP="00ED0C94">
            <w:r w:rsidRPr="004E6E15">
              <w:t>Leave club</w:t>
            </w:r>
          </w:p>
        </w:tc>
      </w:tr>
      <w:tr w:rsidR="00F84FE4" w:rsidRPr="00305956" w14:paraId="734A7DD7" w14:textId="77777777" w:rsidTr="00ED0C94">
        <w:trPr>
          <w:trHeight w:val="1790"/>
        </w:trPr>
        <w:tc>
          <w:tcPr>
            <w:tcW w:w="1391" w:type="pct"/>
            <w:shd w:val="clear" w:color="auto" w:fill="F3F3F3"/>
          </w:tcPr>
          <w:p w14:paraId="39066C54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4676B472" w14:textId="77777777" w:rsidR="00F84FE4" w:rsidRDefault="00F84FE4" w:rsidP="00ED0C94">
            <w:r>
              <w:t>Trần Dương Phúc An</w:t>
            </w:r>
          </w:p>
          <w:p w14:paraId="52F562C3" w14:textId="77777777" w:rsidR="00F84FE4" w:rsidRDefault="00F84FE4" w:rsidP="00ED0C94">
            <w:r>
              <w:t>Nguyễn Văn Hiếu</w:t>
            </w:r>
          </w:p>
          <w:p w14:paraId="2ADABB84" w14:textId="77777777" w:rsidR="00F84FE4" w:rsidRDefault="00F84FE4" w:rsidP="00ED0C94">
            <w:r>
              <w:t>Nguyễn Đình Long</w:t>
            </w:r>
          </w:p>
          <w:p w14:paraId="24588747" w14:textId="77777777" w:rsidR="00F84FE4" w:rsidRPr="00305956" w:rsidRDefault="00F84FE4" w:rsidP="00ED0C94">
            <w:r>
              <w:t>Nguyễn Vũ Long</w:t>
            </w:r>
          </w:p>
        </w:tc>
      </w:tr>
      <w:tr w:rsidR="00F84FE4" w:rsidRPr="00305956" w14:paraId="22E8289A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0BCA9326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757BDDF6" w14:textId="77777777" w:rsidR="00F84FE4" w:rsidRPr="00305956" w:rsidRDefault="00F84FE4" w:rsidP="00ED0C94">
            <w:r>
              <w:t>19/01/2021</w:t>
            </w:r>
          </w:p>
        </w:tc>
        <w:tc>
          <w:tcPr>
            <w:tcW w:w="637" w:type="pct"/>
            <w:shd w:val="clear" w:color="auto" w:fill="F3F3F3"/>
          </w:tcPr>
          <w:p w14:paraId="2BFF194F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747AB7C0" w14:textId="77777777" w:rsidR="00F84FE4" w:rsidRPr="00305956" w:rsidRDefault="00F84FE4" w:rsidP="00ED0C94">
            <w:r>
              <w:t>Hard</w:t>
            </w:r>
          </w:p>
        </w:tc>
      </w:tr>
      <w:tr w:rsidR="00F84FE4" w:rsidRPr="00305956" w14:paraId="64E27D0C" w14:textId="77777777" w:rsidTr="00ED0C94">
        <w:trPr>
          <w:trHeight w:val="1102"/>
        </w:trPr>
        <w:tc>
          <w:tcPr>
            <w:tcW w:w="5000" w:type="pct"/>
            <w:gridSpan w:val="5"/>
            <w:shd w:val="clear" w:color="auto" w:fill="FFFFFF"/>
          </w:tcPr>
          <w:p w14:paraId="3F6A6C7E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70D101BA" w14:textId="77777777" w:rsidR="00F84FE4" w:rsidRPr="00305956" w:rsidRDefault="00F84FE4" w:rsidP="00ED0C94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1D3C2240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26FAB776" w14:textId="77777777" w:rsidR="00F84FE4" w:rsidRPr="00305956" w:rsidRDefault="00F84FE4" w:rsidP="00ED0C94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B5230C">
              <w:rPr>
                <w:i/>
              </w:rPr>
              <w:t>As a member in that club, I want to leave a club, so I don't want to be a member of that club</w:t>
            </w:r>
          </w:p>
          <w:p w14:paraId="7B5CE4E8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35C69D94" w14:textId="77777777" w:rsidR="00F84FE4" w:rsidRPr="00305956" w:rsidRDefault="00F84FE4" w:rsidP="00ED0C94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B5230C">
              <w:rPr>
                <w:i/>
              </w:rPr>
              <w:t>Customer won't be a member of that club anymore</w:t>
            </w:r>
          </w:p>
          <w:p w14:paraId="1F981600" w14:textId="77777777" w:rsidR="00F84FE4" w:rsidRPr="00305956" w:rsidRDefault="00F84FE4" w:rsidP="00ED0C94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2890D2AC" w14:textId="77777777" w:rsidR="00F84FE4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B5230C">
              <w:rPr>
                <w:i/>
              </w:rPr>
              <w:t>Customer want to leave a club</w:t>
            </w:r>
          </w:p>
          <w:p w14:paraId="56EECDB3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2256353B" w14:textId="77777777" w:rsidR="00F84FE4" w:rsidRPr="00B5230C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   </w:t>
            </w:r>
            <w:r w:rsidRPr="00B5230C">
              <w:rPr>
                <w:i/>
              </w:rPr>
              <w:t>- User’s device needs to be connected in the internet</w:t>
            </w:r>
          </w:p>
          <w:p w14:paraId="6044CCCF" w14:textId="77777777" w:rsidR="00F84FE4" w:rsidRPr="00B5230C" w:rsidRDefault="00F84FE4" w:rsidP="00ED0C94">
            <w:pPr>
              <w:rPr>
                <w:i/>
              </w:rPr>
            </w:pPr>
            <w:r w:rsidRPr="00B5230C">
              <w:rPr>
                <w:i/>
              </w:rPr>
              <w:tab/>
            </w:r>
            <w:r>
              <w:rPr>
                <w:i/>
              </w:rPr>
              <w:t xml:space="preserve">    </w:t>
            </w:r>
            <w:r w:rsidRPr="00B5230C">
              <w:rPr>
                <w:i/>
              </w:rPr>
              <w:t>- User successfully logged in this app with customer account</w:t>
            </w:r>
          </w:p>
          <w:p w14:paraId="4A71F9C4" w14:textId="77777777" w:rsidR="00F84FE4" w:rsidRDefault="00F84FE4" w:rsidP="00ED0C94">
            <w:pPr>
              <w:rPr>
                <w:i/>
              </w:rPr>
            </w:pPr>
            <w:r w:rsidRPr="00B5230C">
              <w:rPr>
                <w:i/>
              </w:rPr>
              <w:t xml:space="preserve">  </w:t>
            </w:r>
            <w:r w:rsidRPr="00B5230C">
              <w:rPr>
                <w:i/>
              </w:rPr>
              <w:tab/>
            </w:r>
            <w:r>
              <w:rPr>
                <w:i/>
              </w:rPr>
              <w:t xml:space="preserve">    </w:t>
            </w:r>
            <w:r w:rsidRPr="00B5230C">
              <w:rPr>
                <w:i/>
              </w:rPr>
              <w:t>- User is a member of that club</w:t>
            </w:r>
          </w:p>
          <w:p w14:paraId="1187A282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1B720196" w14:textId="77777777" w:rsidR="00F84FE4" w:rsidRPr="00305956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Pr="00B5230C">
              <w:rPr>
                <w:i/>
              </w:rPr>
              <w:t>Customer is not a member of that club anymore</w:t>
            </w:r>
          </w:p>
          <w:p w14:paraId="7FB39F58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28F4FA97" w14:textId="77777777" w:rsidR="00F84FE4" w:rsidRDefault="00F84FE4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51"/>
              <w:gridCol w:w="4252"/>
            </w:tblGrid>
            <w:tr w:rsidR="00F84FE4" w14:paraId="21443351" w14:textId="77777777" w:rsidTr="00ED0C94">
              <w:tc>
                <w:tcPr>
                  <w:tcW w:w="4341" w:type="dxa"/>
                </w:tcPr>
                <w:p w14:paraId="593E4400" w14:textId="77777777" w:rsidR="00F84FE4" w:rsidRPr="00556908" w:rsidRDefault="00F84FE4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342" w:type="dxa"/>
                </w:tcPr>
                <w:p w14:paraId="44C3A956" w14:textId="77777777" w:rsidR="00F84FE4" w:rsidRPr="00556908" w:rsidRDefault="00F84FE4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F84FE4" w14:paraId="3D9D0AEE" w14:textId="77777777" w:rsidTr="00ED0C94">
              <w:tc>
                <w:tcPr>
                  <w:tcW w:w="4341" w:type="dxa"/>
                </w:tcPr>
                <w:p w14:paraId="5071738E" w14:textId="020543CC" w:rsidR="00F84FE4" w:rsidRDefault="00F84FE4" w:rsidP="00ED0C94">
                  <w:pPr>
                    <w:ind w:left="0"/>
                    <w:rPr>
                      <w:iCs/>
                    </w:rPr>
                  </w:pPr>
                  <w:r w:rsidRPr="00B5230C">
                    <w:rPr>
                      <w:iCs/>
                    </w:rPr>
                    <w:lastRenderedPageBreak/>
                    <w:t>User need to click the p</w:t>
                  </w:r>
                  <w:r w:rsidR="006C54A8">
                    <w:rPr>
                      <w:iCs/>
                    </w:rPr>
                    <w:t>rofile icon on the top-right cor</w:t>
                  </w:r>
                  <w:r w:rsidRPr="00B5230C">
                    <w:rPr>
                      <w:iCs/>
                    </w:rPr>
                    <w:t>ner of main screen</w:t>
                  </w:r>
                </w:p>
              </w:tc>
              <w:tc>
                <w:tcPr>
                  <w:tcW w:w="4342" w:type="dxa"/>
                </w:tcPr>
                <w:p w14:paraId="2B6AF337" w14:textId="77777777" w:rsidR="00F84FE4" w:rsidRDefault="00F84FE4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- System will redirect to the profile screen. </w:t>
                  </w:r>
                </w:p>
                <w:p w14:paraId="41015CA6" w14:textId="7BA5D622" w:rsidR="00F84FE4" w:rsidRDefault="00F84FE4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-In the profile screen, it has my club section.</w:t>
                  </w:r>
                </w:p>
                <w:p w14:paraId="6C4C13B5" w14:textId="77777777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- In my club section, there is a list of user’s clubs</w:t>
                  </w:r>
                </w:p>
              </w:tc>
            </w:tr>
            <w:tr w:rsidR="00F84FE4" w14:paraId="1E696122" w14:textId="77777777" w:rsidTr="00ED0C94">
              <w:tc>
                <w:tcPr>
                  <w:tcW w:w="4341" w:type="dxa"/>
                </w:tcPr>
                <w:p w14:paraId="4CB90FD2" w14:textId="77777777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 w:rsidRPr="00B5230C">
                    <w:rPr>
                      <w:iCs/>
                    </w:rPr>
                    <w:t>user choose specific club</w:t>
                  </w:r>
                </w:p>
              </w:tc>
              <w:tc>
                <w:tcPr>
                  <w:tcW w:w="4342" w:type="dxa"/>
                </w:tcPr>
                <w:p w14:paraId="72A0D071" w14:textId="77777777" w:rsidR="00F84FE4" w:rsidRDefault="00F84FE4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-System will redirect to detail club screen. In the detail club screen, there is a leave club button at the bottom</w:t>
                  </w:r>
                </w:p>
              </w:tc>
            </w:tr>
            <w:tr w:rsidR="00F84FE4" w14:paraId="08AAF840" w14:textId="77777777" w:rsidTr="00ED0C94">
              <w:tc>
                <w:tcPr>
                  <w:tcW w:w="4341" w:type="dxa"/>
                </w:tcPr>
                <w:p w14:paraId="4BC02659" w14:textId="77777777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 w:rsidRPr="00B5230C">
                    <w:rPr>
                      <w:iCs/>
                    </w:rPr>
                    <w:t>user click that button</w:t>
                  </w:r>
                </w:p>
              </w:tc>
              <w:tc>
                <w:tcPr>
                  <w:tcW w:w="4342" w:type="dxa"/>
                </w:tcPr>
                <w:p w14:paraId="258C0BBC" w14:textId="77777777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 w:rsidRPr="00B5230C">
                    <w:rPr>
                      <w:iCs/>
                    </w:rPr>
                    <w:t>the notification will show "Do you want to leave that club"</w:t>
                  </w:r>
                </w:p>
              </w:tc>
            </w:tr>
            <w:tr w:rsidR="00F84FE4" w14:paraId="461ACA68" w14:textId="77777777" w:rsidTr="00ED0C94">
              <w:tc>
                <w:tcPr>
                  <w:tcW w:w="4341" w:type="dxa"/>
                </w:tcPr>
                <w:p w14:paraId="220277A2" w14:textId="77777777" w:rsidR="00F84FE4" w:rsidRDefault="00F84FE4" w:rsidP="00ED0C94">
                  <w:pPr>
                    <w:ind w:left="0"/>
                    <w:rPr>
                      <w:iCs/>
                    </w:rPr>
                  </w:pPr>
                  <w:r w:rsidRPr="00B5230C">
                    <w:rPr>
                      <w:iCs/>
                    </w:rPr>
                    <w:t>user click 'ok'</w:t>
                  </w:r>
                </w:p>
              </w:tc>
              <w:tc>
                <w:tcPr>
                  <w:tcW w:w="4342" w:type="dxa"/>
                </w:tcPr>
                <w:p w14:paraId="53B44729" w14:textId="77777777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 w:rsidRPr="00B5230C">
                    <w:rPr>
                      <w:iCs/>
                    </w:rPr>
                    <w:t>The user will be redirected to the profile and that club will be disabled in the My Clubs section</w:t>
                  </w:r>
                </w:p>
              </w:tc>
            </w:tr>
          </w:tbl>
          <w:p w14:paraId="0CD3E1CF" w14:textId="77777777" w:rsidR="00F84FE4" w:rsidRPr="00556908" w:rsidRDefault="00F84FE4" w:rsidP="00ED0C94">
            <w:pPr>
              <w:rPr>
                <w:iCs/>
              </w:rPr>
            </w:pPr>
          </w:p>
          <w:p w14:paraId="378A7680" w14:textId="77777777" w:rsidR="00F84FE4" w:rsidRDefault="00F84FE4" w:rsidP="00ED0C94">
            <w:pPr>
              <w:rPr>
                <w:i/>
              </w:rPr>
            </w:pPr>
          </w:p>
          <w:p w14:paraId="55F0DE19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14853782" w14:textId="77777777" w:rsidR="00F84FE4" w:rsidRPr="00305956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N/A</w:t>
            </w:r>
          </w:p>
          <w:p w14:paraId="55AF2235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3AC03CFF" w14:textId="77777777" w:rsidR="00F84FE4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The pitch time up</w:t>
            </w:r>
          </w:p>
          <w:p w14:paraId="7BF0D222" w14:textId="77777777" w:rsidR="00F84FE4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The pitch</w:t>
            </w:r>
            <w:r w:rsidRPr="00D85F78">
              <w:rPr>
                <w:i/>
              </w:rPr>
              <w:t xml:space="preserve"> closed unexpectedly</w:t>
            </w:r>
          </w:p>
          <w:p w14:paraId="60BA57D6" w14:textId="77777777" w:rsidR="00F84FE4" w:rsidRPr="001920C2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There is not available pitch</w:t>
            </w:r>
          </w:p>
          <w:p w14:paraId="67C8A5C0" w14:textId="77777777" w:rsidR="00F84FE4" w:rsidRPr="003F687C" w:rsidRDefault="00F84FE4" w:rsidP="00ED0C94">
            <w:pPr>
              <w:rPr>
                <w:b/>
                <w:bCs/>
                <w:sz w:val="21"/>
              </w:rPr>
            </w:pPr>
            <w:r w:rsidRPr="003F687C">
              <w:rPr>
                <w:b/>
                <w:bCs/>
                <w:sz w:val="21"/>
              </w:rPr>
              <w:t xml:space="preserve">Relationships: </w:t>
            </w:r>
          </w:p>
          <w:p w14:paraId="178B9E01" w14:textId="77777777" w:rsidR="00F84FE4" w:rsidRPr="00E57D88" w:rsidRDefault="00F84FE4" w:rsidP="00ED0C9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                 -</w:t>
            </w:r>
            <w:r w:rsidRPr="00E57D88">
              <w:rPr>
                <w:bCs/>
                <w:i/>
              </w:rPr>
              <w:t>Login</w:t>
            </w:r>
          </w:p>
          <w:p w14:paraId="62394B60" w14:textId="77777777" w:rsidR="00F84FE4" w:rsidRPr="00E57D88" w:rsidRDefault="00F84FE4" w:rsidP="00ED0C94">
            <w:pPr>
              <w:rPr>
                <w:bCs/>
                <w:i/>
              </w:rPr>
            </w:pPr>
            <w:r w:rsidRPr="00E57D88">
              <w:rPr>
                <w:bCs/>
                <w:i/>
              </w:rPr>
              <w:tab/>
            </w:r>
            <w:r w:rsidRPr="00E57D88">
              <w:rPr>
                <w:bCs/>
                <w:i/>
              </w:rPr>
              <w:tab/>
            </w:r>
            <w:r w:rsidRPr="00E57D88">
              <w:rPr>
                <w:bCs/>
                <w:i/>
              </w:rPr>
              <w:tab/>
              <w:t>- View Profile</w:t>
            </w:r>
          </w:p>
          <w:p w14:paraId="4B0D98DC" w14:textId="77777777" w:rsidR="00F84FE4" w:rsidRPr="00305956" w:rsidRDefault="00F84FE4" w:rsidP="00ED0C94">
            <w:pPr>
              <w:rPr>
                <w:bCs/>
                <w:i/>
              </w:rPr>
            </w:pPr>
            <w:r w:rsidRPr="00E57D88">
              <w:rPr>
                <w:bCs/>
                <w:i/>
              </w:rPr>
              <w:tab/>
            </w:r>
            <w:r w:rsidRPr="00E57D88">
              <w:rPr>
                <w:bCs/>
                <w:i/>
              </w:rPr>
              <w:tab/>
            </w:r>
            <w:r w:rsidRPr="00E57D88">
              <w:rPr>
                <w:bCs/>
                <w:i/>
              </w:rPr>
              <w:tab/>
              <w:t>- View the specific club</w:t>
            </w:r>
            <w:r w:rsidRPr="00305956">
              <w:tab/>
            </w:r>
          </w:p>
          <w:p w14:paraId="63AE1AD8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2948B207" w14:textId="77777777" w:rsidR="00F84FE4" w:rsidRPr="00305956" w:rsidRDefault="00F84FE4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 xml:space="preserve">   NA</w:t>
            </w:r>
          </w:p>
        </w:tc>
      </w:tr>
    </w:tbl>
    <w:p w14:paraId="6ED9AB67" w14:textId="77777777" w:rsidR="00F84FE4" w:rsidRPr="00F84FE4" w:rsidRDefault="00F84FE4" w:rsidP="00F84FE4"/>
    <w:p w14:paraId="7CD46B20" w14:textId="312706D6" w:rsidR="00F84FE4" w:rsidRDefault="00F84FE4" w:rsidP="0060493F">
      <w:pPr>
        <w:pStyle w:val="Heading2"/>
      </w:pPr>
      <w:r>
        <w:lastRenderedPageBreak/>
        <w:t>&lt;Cancel Booking&gt;</w:t>
      </w:r>
    </w:p>
    <w:p w14:paraId="413E1CCE" w14:textId="324AA25A" w:rsidR="003138EF" w:rsidRPr="003138EF" w:rsidRDefault="003138EF" w:rsidP="003138EF">
      <w:r>
        <w:rPr>
          <w:noProof/>
          <w:lang w:eastAsia="ja-JP"/>
        </w:rPr>
        <w:drawing>
          <wp:inline distT="0" distB="0" distL="0" distR="0" wp14:anchorId="74432777" wp14:editId="4F4DF917">
            <wp:extent cx="4724400" cy="1562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6"/>
        <w:gridCol w:w="2429"/>
        <w:gridCol w:w="1158"/>
        <w:gridCol w:w="748"/>
        <w:gridCol w:w="2112"/>
      </w:tblGrid>
      <w:tr w:rsidR="00F84FE4" w:rsidRPr="00305956" w14:paraId="3492DE4A" w14:textId="77777777" w:rsidTr="00ED0C94">
        <w:trPr>
          <w:trHeight w:val="1350"/>
        </w:trPr>
        <w:tc>
          <w:tcPr>
            <w:tcW w:w="5000" w:type="pct"/>
            <w:gridSpan w:val="5"/>
            <w:shd w:val="clear" w:color="auto" w:fill="F3F3F3"/>
          </w:tcPr>
          <w:p w14:paraId="17BFF8CA" w14:textId="77777777" w:rsidR="00F84FE4" w:rsidRPr="00305956" w:rsidRDefault="00F84FE4" w:rsidP="00ED0C94"/>
          <w:p w14:paraId="3AB81F78" w14:textId="77777777" w:rsidR="00F84FE4" w:rsidRPr="00305956" w:rsidRDefault="00F84FE4" w:rsidP="00ED0C94">
            <w:pPr>
              <w:rPr>
                <w:b/>
              </w:rPr>
            </w:pPr>
            <w:r>
              <w:rPr>
                <w:b/>
              </w:rPr>
              <w:t>USE CASE-7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449C2060" w14:textId="77777777" w:rsidR="00F84FE4" w:rsidRPr="00305956" w:rsidRDefault="00F84FE4" w:rsidP="00ED0C94"/>
        </w:tc>
      </w:tr>
      <w:tr w:rsidR="00F84FE4" w:rsidRPr="00305956" w14:paraId="50E5F7AC" w14:textId="77777777" w:rsidTr="00ED0C94">
        <w:trPr>
          <w:trHeight w:val="440"/>
        </w:trPr>
        <w:tc>
          <w:tcPr>
            <w:tcW w:w="1391" w:type="pct"/>
            <w:shd w:val="clear" w:color="auto" w:fill="F3F3F3"/>
          </w:tcPr>
          <w:p w14:paraId="01668771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5566A343" w14:textId="77777777" w:rsidR="00F84FE4" w:rsidRPr="00305956" w:rsidRDefault="00F84FE4" w:rsidP="00ED0C94">
            <w:r>
              <w:t>UC007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5D92176F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4899D750" w14:textId="77777777" w:rsidR="00F84FE4" w:rsidRPr="00305956" w:rsidRDefault="00F84FE4" w:rsidP="00ED0C94">
            <w:r w:rsidRPr="00305956">
              <w:t>1.0</w:t>
            </w:r>
            <w:r>
              <w:t>.1</w:t>
            </w:r>
          </w:p>
        </w:tc>
      </w:tr>
      <w:tr w:rsidR="00F84FE4" w:rsidRPr="00305956" w14:paraId="43008CBA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215B52A2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477DDFD3" w14:textId="77777777" w:rsidR="00F84FE4" w:rsidRPr="00305956" w:rsidRDefault="00F84FE4" w:rsidP="00ED0C94">
            <w:r w:rsidRPr="00B84141">
              <w:t>Cancel booking</w:t>
            </w:r>
          </w:p>
        </w:tc>
      </w:tr>
      <w:tr w:rsidR="00F84FE4" w:rsidRPr="00305956" w14:paraId="1CDCEF02" w14:textId="77777777" w:rsidTr="00ED0C94">
        <w:trPr>
          <w:trHeight w:val="1790"/>
        </w:trPr>
        <w:tc>
          <w:tcPr>
            <w:tcW w:w="1391" w:type="pct"/>
            <w:shd w:val="clear" w:color="auto" w:fill="F3F3F3"/>
          </w:tcPr>
          <w:p w14:paraId="072384B4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78A6ABA7" w14:textId="77777777" w:rsidR="00F84FE4" w:rsidRDefault="00F84FE4" w:rsidP="00ED0C94">
            <w:r>
              <w:t>Trần Dương Phúc An</w:t>
            </w:r>
          </w:p>
          <w:p w14:paraId="2D1423B3" w14:textId="77777777" w:rsidR="00F84FE4" w:rsidRDefault="00F84FE4" w:rsidP="00ED0C94">
            <w:r>
              <w:t>Nguyễn Văn Hiếu</w:t>
            </w:r>
          </w:p>
          <w:p w14:paraId="78AA5195" w14:textId="77777777" w:rsidR="00F84FE4" w:rsidRDefault="00F84FE4" w:rsidP="00ED0C94">
            <w:r>
              <w:t>Nguyễn Đình Long</w:t>
            </w:r>
          </w:p>
          <w:p w14:paraId="3908ACE0" w14:textId="77777777" w:rsidR="00F84FE4" w:rsidRPr="00305956" w:rsidRDefault="00F84FE4" w:rsidP="00ED0C94">
            <w:r>
              <w:t>Nguyễn Vũ Long</w:t>
            </w:r>
          </w:p>
        </w:tc>
      </w:tr>
      <w:tr w:rsidR="00F84FE4" w:rsidRPr="00305956" w14:paraId="57979544" w14:textId="77777777" w:rsidTr="00ED0C94">
        <w:trPr>
          <w:trHeight w:val="450"/>
        </w:trPr>
        <w:tc>
          <w:tcPr>
            <w:tcW w:w="1391" w:type="pct"/>
            <w:shd w:val="clear" w:color="auto" w:fill="F3F3F3"/>
          </w:tcPr>
          <w:p w14:paraId="62C9ED33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779DB6AF" w14:textId="77777777" w:rsidR="00F84FE4" w:rsidRPr="00305956" w:rsidRDefault="00F84FE4" w:rsidP="00ED0C94">
            <w:r>
              <w:t>19/01/2021</w:t>
            </w:r>
          </w:p>
        </w:tc>
        <w:tc>
          <w:tcPr>
            <w:tcW w:w="637" w:type="pct"/>
            <w:shd w:val="clear" w:color="auto" w:fill="F3F3F3"/>
          </w:tcPr>
          <w:p w14:paraId="78764CC2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6D6BB1F9" w14:textId="77777777" w:rsidR="00F84FE4" w:rsidRPr="00305956" w:rsidRDefault="00F84FE4" w:rsidP="00ED0C94">
            <w:r>
              <w:t>Hard</w:t>
            </w:r>
          </w:p>
        </w:tc>
      </w:tr>
      <w:tr w:rsidR="00F84FE4" w:rsidRPr="00305956" w14:paraId="6F94D623" w14:textId="77777777" w:rsidTr="00ED0C94">
        <w:trPr>
          <w:trHeight w:val="1102"/>
        </w:trPr>
        <w:tc>
          <w:tcPr>
            <w:tcW w:w="5000" w:type="pct"/>
            <w:gridSpan w:val="5"/>
            <w:shd w:val="clear" w:color="auto" w:fill="FFFFFF"/>
          </w:tcPr>
          <w:p w14:paraId="6D463CA0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3A90A7AF" w14:textId="77777777" w:rsidR="00F84FE4" w:rsidRPr="00305956" w:rsidRDefault="00F84FE4" w:rsidP="00ED0C94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5A7DAB3B" w14:textId="77777777" w:rsidR="00F84FE4" w:rsidRPr="00305956" w:rsidRDefault="00F84FE4" w:rsidP="00ED0C94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221EDB4A" w14:textId="77777777" w:rsidR="00F84FE4" w:rsidRPr="00305956" w:rsidRDefault="00F84FE4" w:rsidP="00ED0C94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B84141">
              <w:rPr>
                <w:i/>
              </w:rPr>
              <w:t>As a customer, I want to cancel a booking</w:t>
            </w:r>
            <w:r>
              <w:rPr>
                <w:i/>
              </w:rPr>
              <w:t xml:space="preserve"> </w:t>
            </w:r>
            <w:r w:rsidRPr="00B84141">
              <w:rPr>
                <w:i/>
              </w:rPr>
              <w:t>pitch, so that customer can be safe when they have an unexpected problem</w:t>
            </w:r>
          </w:p>
          <w:p w14:paraId="14CF6C18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74728FC2" w14:textId="77777777" w:rsidR="00F84FE4" w:rsidRPr="00305956" w:rsidRDefault="00F84FE4" w:rsidP="00ED0C94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B84141">
              <w:rPr>
                <w:i/>
              </w:rPr>
              <w:t>The booking pitch is discarded</w:t>
            </w:r>
          </w:p>
          <w:p w14:paraId="6A020AC6" w14:textId="77777777" w:rsidR="00F84FE4" w:rsidRPr="00305956" w:rsidRDefault="00F84FE4" w:rsidP="00ED0C94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6B642D29" w14:textId="77777777" w:rsidR="00F84FE4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 </w:t>
            </w:r>
            <w:r w:rsidRPr="00B84141">
              <w:rPr>
                <w:i/>
              </w:rPr>
              <w:t>Customer want to discard the booked pitch</w:t>
            </w:r>
          </w:p>
          <w:p w14:paraId="7D2578EC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219CFFD4" w14:textId="77777777" w:rsidR="00F84FE4" w:rsidRPr="00B84141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   </w:t>
            </w:r>
            <w:r w:rsidRPr="00B84141">
              <w:rPr>
                <w:i/>
              </w:rPr>
              <w:t>- User’s device needs to be connected in the internet</w:t>
            </w:r>
          </w:p>
          <w:p w14:paraId="1F0F38DE" w14:textId="77777777" w:rsidR="00F84FE4" w:rsidRPr="00B84141" w:rsidRDefault="00F84FE4" w:rsidP="00ED0C94">
            <w:pPr>
              <w:rPr>
                <w:i/>
              </w:rPr>
            </w:pPr>
            <w:r w:rsidRPr="00B84141">
              <w:rPr>
                <w:i/>
              </w:rPr>
              <w:tab/>
            </w:r>
            <w:r>
              <w:rPr>
                <w:i/>
              </w:rPr>
              <w:t xml:space="preserve">    </w:t>
            </w:r>
            <w:r w:rsidRPr="00B84141">
              <w:rPr>
                <w:i/>
              </w:rPr>
              <w:t>- User successfully logged in this app with customer account</w:t>
            </w:r>
          </w:p>
          <w:p w14:paraId="26054FC0" w14:textId="77777777" w:rsidR="00F84FE4" w:rsidRPr="00305956" w:rsidRDefault="00F84FE4" w:rsidP="00ED0C94">
            <w:pPr>
              <w:rPr>
                <w:i/>
              </w:rPr>
            </w:pPr>
            <w:r w:rsidRPr="00B84141">
              <w:rPr>
                <w:i/>
              </w:rPr>
              <w:lastRenderedPageBreak/>
              <w:t xml:space="preserve">  </w:t>
            </w:r>
            <w:r w:rsidRPr="00B84141">
              <w:rPr>
                <w:i/>
              </w:rPr>
              <w:tab/>
            </w:r>
            <w:r>
              <w:rPr>
                <w:i/>
              </w:rPr>
              <w:t xml:space="preserve">    </w:t>
            </w:r>
            <w:r w:rsidRPr="00B84141">
              <w:rPr>
                <w:i/>
              </w:rPr>
              <w:t>- User booked a pitch</w:t>
            </w:r>
          </w:p>
          <w:p w14:paraId="34D14DF2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5CA8048B" w14:textId="77777777" w:rsidR="00F84FE4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Pr="00B84141">
              <w:rPr>
                <w:i/>
              </w:rPr>
              <w:t>- User's booking pitch is discarded</w:t>
            </w:r>
          </w:p>
          <w:p w14:paraId="34C33B36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40C363FA" w14:textId="77777777" w:rsidR="00F84FE4" w:rsidRDefault="00F84FE4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51"/>
              <w:gridCol w:w="4252"/>
            </w:tblGrid>
            <w:tr w:rsidR="00F84FE4" w14:paraId="54CB3F6A" w14:textId="77777777" w:rsidTr="00ED0C94">
              <w:tc>
                <w:tcPr>
                  <w:tcW w:w="4251" w:type="dxa"/>
                </w:tcPr>
                <w:p w14:paraId="22DF5419" w14:textId="77777777" w:rsidR="00F84FE4" w:rsidRPr="00556908" w:rsidRDefault="00F84FE4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252" w:type="dxa"/>
                </w:tcPr>
                <w:p w14:paraId="6CAA1A99" w14:textId="77777777" w:rsidR="00F84FE4" w:rsidRPr="00556908" w:rsidRDefault="00F84FE4" w:rsidP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F84FE4" w14:paraId="1D2534D3" w14:textId="77777777" w:rsidTr="00ED0C94">
              <w:tc>
                <w:tcPr>
                  <w:tcW w:w="4251" w:type="dxa"/>
                </w:tcPr>
                <w:p w14:paraId="144CABA3" w14:textId="77777777" w:rsidR="00F84FE4" w:rsidRDefault="00F84FE4" w:rsidP="00ED0C94">
                  <w:pPr>
                    <w:ind w:left="0"/>
                    <w:rPr>
                      <w:iCs/>
                    </w:rPr>
                  </w:pPr>
                  <w:r w:rsidRPr="00B84141">
                    <w:rPr>
                      <w:iCs/>
                    </w:rPr>
                    <w:t>Customer click on the view history button on main</w:t>
                  </w:r>
                  <w:r>
                    <w:rPr>
                      <w:iCs/>
                    </w:rPr>
                    <w:t xml:space="preserve"> </w:t>
                  </w:r>
                  <w:r w:rsidRPr="00B84141">
                    <w:rPr>
                      <w:iCs/>
                    </w:rPr>
                    <w:t>screen at the bottom</w:t>
                  </w:r>
                </w:p>
              </w:tc>
              <w:tc>
                <w:tcPr>
                  <w:tcW w:w="4252" w:type="dxa"/>
                </w:tcPr>
                <w:p w14:paraId="5C6155CB" w14:textId="77777777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System will redirect to </w:t>
                  </w:r>
                  <w:r w:rsidRPr="004E6E15">
                    <w:rPr>
                      <w:iCs/>
                    </w:rPr>
                    <w:t>view history screen</w:t>
                  </w:r>
                  <w:r>
                    <w:rPr>
                      <w:iCs/>
                    </w:rPr>
                    <w:t xml:space="preserve">, </w:t>
                  </w:r>
                  <w:r w:rsidRPr="004E6E15">
                    <w:rPr>
                      <w:iCs/>
                    </w:rPr>
                    <w:t>there are a list of history booked pitch</w:t>
                  </w:r>
                  <w:r>
                    <w:rPr>
                      <w:iCs/>
                    </w:rPr>
                    <w:t xml:space="preserve">. </w:t>
                  </w:r>
                  <w:r w:rsidRPr="004E6E15">
                    <w:rPr>
                      <w:iCs/>
                    </w:rPr>
                    <w:t>On the side of each pitch there will be a cancel button</w:t>
                  </w:r>
                </w:p>
              </w:tc>
            </w:tr>
            <w:tr w:rsidR="00F84FE4" w14:paraId="3651B30E" w14:textId="77777777" w:rsidTr="00ED0C94">
              <w:tc>
                <w:tcPr>
                  <w:tcW w:w="4251" w:type="dxa"/>
                </w:tcPr>
                <w:p w14:paraId="37684198" w14:textId="77777777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 w:rsidRPr="004E6E15">
                    <w:rPr>
                      <w:iCs/>
                    </w:rPr>
                    <w:t>user click that button</w:t>
                  </w:r>
                </w:p>
              </w:tc>
              <w:tc>
                <w:tcPr>
                  <w:tcW w:w="4252" w:type="dxa"/>
                </w:tcPr>
                <w:p w14:paraId="35A92DE0" w14:textId="77777777" w:rsidR="00F84FE4" w:rsidRDefault="00F84FE4" w:rsidP="00ED0C94">
                  <w:pPr>
                    <w:ind w:left="0"/>
                    <w:rPr>
                      <w:iCs/>
                    </w:rPr>
                  </w:pPr>
                  <w:r w:rsidRPr="004E6E15">
                    <w:rPr>
                      <w:iCs/>
                    </w:rPr>
                    <w:t>The notification will show "Do you want to discard it"</w:t>
                  </w:r>
                </w:p>
              </w:tc>
            </w:tr>
            <w:tr w:rsidR="00F84FE4" w14:paraId="21224A3E" w14:textId="77777777" w:rsidTr="00ED0C94">
              <w:tc>
                <w:tcPr>
                  <w:tcW w:w="4251" w:type="dxa"/>
                </w:tcPr>
                <w:p w14:paraId="774F0144" w14:textId="77777777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 w:rsidRPr="004E6E15">
                    <w:rPr>
                      <w:iCs/>
                    </w:rPr>
                    <w:t>user click 'ok'</w:t>
                  </w:r>
                </w:p>
              </w:tc>
              <w:tc>
                <w:tcPr>
                  <w:tcW w:w="4252" w:type="dxa"/>
                </w:tcPr>
                <w:p w14:paraId="2CF07E19" w14:textId="12286B13" w:rsidR="00F84FE4" w:rsidRPr="001D482C" w:rsidRDefault="00F84FE4" w:rsidP="00ED0C94">
                  <w:pPr>
                    <w:ind w:left="0"/>
                    <w:rPr>
                      <w:iCs/>
                    </w:rPr>
                  </w:pPr>
                  <w:r w:rsidRPr="004E6E15">
                    <w:rPr>
                      <w:iCs/>
                    </w:rPr>
                    <w:t>pitch will be disap</w:t>
                  </w:r>
                  <w:r w:rsidR="00626269">
                    <w:rPr>
                      <w:iCs/>
                    </w:rPr>
                    <w:t>p</w:t>
                  </w:r>
                  <w:r w:rsidRPr="004E6E15">
                    <w:rPr>
                      <w:iCs/>
                    </w:rPr>
                    <w:t>eared in the history</w:t>
                  </w:r>
                </w:p>
              </w:tc>
            </w:tr>
          </w:tbl>
          <w:p w14:paraId="3B86F91A" w14:textId="77777777" w:rsidR="00F84FE4" w:rsidRPr="00556908" w:rsidRDefault="00F84FE4" w:rsidP="00ED0C94">
            <w:pPr>
              <w:rPr>
                <w:iCs/>
              </w:rPr>
            </w:pPr>
          </w:p>
          <w:p w14:paraId="440F2659" w14:textId="77777777" w:rsidR="00F84FE4" w:rsidRDefault="00F84FE4" w:rsidP="00ED0C94">
            <w:pPr>
              <w:rPr>
                <w:i/>
              </w:rPr>
            </w:pPr>
          </w:p>
          <w:p w14:paraId="143EFE40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4FAC8F87" w14:textId="77777777" w:rsidR="00F84FE4" w:rsidRPr="00305956" w:rsidRDefault="00F84FE4" w:rsidP="00ED0C94">
            <w:pPr>
              <w:rPr>
                <w:i/>
              </w:rPr>
            </w:pPr>
            <w:r>
              <w:rPr>
                <w:i/>
              </w:rPr>
              <w:t xml:space="preserve">          N/A</w:t>
            </w:r>
          </w:p>
          <w:p w14:paraId="2A0B0350" w14:textId="77777777" w:rsidR="00F84FE4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038AE2AB" w14:textId="77777777" w:rsidR="00F84FE4" w:rsidRPr="004E6E15" w:rsidRDefault="00F84FE4" w:rsidP="00ED0C94">
            <w:r>
              <w:t xml:space="preserve">       NA</w:t>
            </w:r>
          </w:p>
          <w:p w14:paraId="02265BFE" w14:textId="77777777" w:rsidR="00F84FE4" w:rsidRPr="003F687C" w:rsidRDefault="00F84FE4" w:rsidP="00ED0C94">
            <w:pPr>
              <w:rPr>
                <w:b/>
                <w:bCs/>
                <w:sz w:val="21"/>
              </w:rPr>
            </w:pPr>
            <w:r w:rsidRPr="003F687C">
              <w:rPr>
                <w:b/>
                <w:bCs/>
                <w:sz w:val="21"/>
              </w:rPr>
              <w:t xml:space="preserve">Relationships: </w:t>
            </w:r>
          </w:p>
          <w:p w14:paraId="14A3D6A6" w14:textId="77777777" w:rsidR="00F84FE4" w:rsidRPr="004E6E15" w:rsidRDefault="00F84FE4" w:rsidP="00ED0C94">
            <w:pPr>
              <w:pStyle w:val="ListParagraph"/>
              <w:numPr>
                <w:ilvl w:val="0"/>
                <w:numId w:val="22"/>
              </w:numPr>
              <w:rPr>
                <w:bCs/>
                <w:i/>
              </w:rPr>
            </w:pPr>
            <w:r w:rsidRPr="004E6E15">
              <w:rPr>
                <w:bCs/>
                <w:i/>
              </w:rPr>
              <w:t>Login</w:t>
            </w:r>
          </w:p>
          <w:p w14:paraId="6C6E5AB2" w14:textId="77777777" w:rsidR="00F84FE4" w:rsidRDefault="00F84FE4" w:rsidP="00ED0C94">
            <w:pPr>
              <w:pStyle w:val="ListParagraph"/>
              <w:numPr>
                <w:ilvl w:val="0"/>
                <w:numId w:val="22"/>
              </w:numPr>
              <w:rPr>
                <w:bCs/>
                <w:i/>
              </w:rPr>
            </w:pPr>
            <w:r w:rsidRPr="004E6E15">
              <w:rPr>
                <w:bCs/>
                <w:i/>
              </w:rPr>
              <w:t>View list math</w:t>
            </w:r>
          </w:p>
          <w:p w14:paraId="609A5EF1" w14:textId="77777777" w:rsidR="00F84FE4" w:rsidRPr="004E6E15" w:rsidRDefault="00F84FE4" w:rsidP="00ED0C94">
            <w:pPr>
              <w:pStyle w:val="ListParagraph"/>
              <w:numPr>
                <w:ilvl w:val="0"/>
                <w:numId w:val="22"/>
              </w:numPr>
              <w:rPr>
                <w:bCs/>
                <w:i/>
              </w:rPr>
            </w:pPr>
            <w:r w:rsidRPr="004E6E15">
              <w:rPr>
                <w:bCs/>
                <w:i/>
              </w:rPr>
              <w:t>View specific match</w:t>
            </w:r>
            <w:r>
              <w:rPr>
                <w:bCs/>
                <w:i/>
              </w:rPr>
              <w:t xml:space="preserve"> </w:t>
            </w:r>
          </w:p>
          <w:p w14:paraId="1D391C32" w14:textId="77777777" w:rsidR="00F84FE4" w:rsidRPr="00305956" w:rsidRDefault="00F84FE4" w:rsidP="00ED0C94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32FB5912" w14:textId="77777777" w:rsidR="00F84FE4" w:rsidRPr="00305956" w:rsidRDefault="00F84FE4" w:rsidP="00ED0C94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 xml:space="preserve">   NA</w:t>
            </w:r>
          </w:p>
        </w:tc>
      </w:tr>
    </w:tbl>
    <w:p w14:paraId="781E9F8F" w14:textId="77777777" w:rsidR="00F84FE4" w:rsidRPr="00F84FE4" w:rsidRDefault="00F84FE4" w:rsidP="00F84FE4">
      <w:pPr>
        <w:rPr>
          <w:b/>
        </w:rPr>
      </w:pPr>
    </w:p>
    <w:p w14:paraId="4581E41E" w14:textId="69F59B90" w:rsidR="00ED0C94" w:rsidRDefault="00ED0C94" w:rsidP="0060493F">
      <w:pPr>
        <w:pStyle w:val="Heading2"/>
      </w:pPr>
      <w:r>
        <w:t>&lt;View Attendance&gt;</w:t>
      </w:r>
    </w:p>
    <w:p w14:paraId="0E5DD355" w14:textId="03D1A525" w:rsidR="003138EF" w:rsidRPr="003138EF" w:rsidRDefault="003138EF" w:rsidP="003138EF">
      <w:r>
        <w:rPr>
          <w:noProof/>
          <w:lang w:eastAsia="ja-JP"/>
        </w:rPr>
        <w:drawing>
          <wp:inline distT="0" distB="0" distL="0" distR="0" wp14:anchorId="1CB92714" wp14:editId="061CEB4F">
            <wp:extent cx="4610100" cy="12858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29" w:type="dxa"/>
          <w:left w:w="58" w:type="dxa"/>
          <w:bottom w:w="29" w:type="dxa"/>
          <w:right w:w="58" w:type="dxa"/>
        </w:tblCellMar>
        <w:tblLook w:val="01E0" w:firstRow="1" w:lastRow="1" w:firstColumn="1" w:lastColumn="1" w:noHBand="0" w:noVBand="0"/>
      </w:tblPr>
      <w:tblGrid>
        <w:gridCol w:w="2484"/>
        <w:gridCol w:w="2436"/>
        <w:gridCol w:w="1137"/>
        <w:gridCol w:w="753"/>
        <w:gridCol w:w="2117"/>
      </w:tblGrid>
      <w:tr w:rsidR="00ED0C94" w14:paraId="5C5D1A5D" w14:textId="77777777" w:rsidTr="00ED0C94">
        <w:trPr>
          <w:trHeight w:val="688"/>
        </w:trPr>
        <w:tc>
          <w:tcPr>
            <w:tcW w:w="5000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</w:tcPr>
          <w:p w14:paraId="0E90416E" w14:textId="77777777" w:rsidR="00ED0C94" w:rsidRDefault="00ED0C94"/>
          <w:p w14:paraId="4F2ADA73" w14:textId="77777777" w:rsidR="00ED0C94" w:rsidRDefault="00ED0C94">
            <w:pPr>
              <w:rPr>
                <w:b/>
              </w:rPr>
            </w:pPr>
            <w:r>
              <w:rPr>
                <w:b/>
              </w:rPr>
              <w:t>USE CASE-7 SPECIFICATION z</w:t>
            </w:r>
          </w:p>
          <w:p w14:paraId="3A0B3E2D" w14:textId="77777777" w:rsidR="00ED0C94" w:rsidRDefault="00ED0C94"/>
        </w:tc>
      </w:tr>
      <w:tr w:rsidR="00ED0C94" w14:paraId="6689A6FE" w14:textId="77777777" w:rsidTr="00ED0C94">
        <w:trPr>
          <w:trHeight w:val="224"/>
        </w:trPr>
        <w:tc>
          <w:tcPr>
            <w:tcW w:w="1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14:paraId="7AC94FB4" w14:textId="77777777" w:rsidR="00ED0C94" w:rsidRDefault="00ED0C94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18039824" w14:textId="77777777" w:rsidR="00ED0C94" w:rsidRDefault="00ED0C94">
            <w:r>
              <w:t>UC007</w:t>
            </w:r>
          </w:p>
        </w:tc>
        <w:tc>
          <w:tcPr>
            <w:tcW w:w="1059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14:paraId="5CF05858" w14:textId="77777777" w:rsidR="00ED0C94" w:rsidRDefault="00ED0C94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7A1BD0" w14:textId="77777777" w:rsidR="00ED0C94" w:rsidRDefault="00ED0C94">
            <w:r>
              <w:t>1.0.1</w:t>
            </w:r>
          </w:p>
        </w:tc>
      </w:tr>
      <w:tr w:rsidR="00ED0C94" w14:paraId="1B0DFEBD" w14:textId="77777777" w:rsidTr="00ED0C94">
        <w:trPr>
          <w:trHeight w:val="229"/>
        </w:trPr>
        <w:tc>
          <w:tcPr>
            <w:tcW w:w="1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14:paraId="49D85376" w14:textId="77777777" w:rsidR="00ED0C94" w:rsidRDefault="00ED0C9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B06B302" w14:textId="77777777" w:rsidR="00ED0C94" w:rsidRDefault="00ED0C94">
            <w:r>
              <w:t>View attendance</w:t>
            </w:r>
          </w:p>
        </w:tc>
      </w:tr>
      <w:tr w:rsidR="00ED0C94" w14:paraId="4E58274E" w14:textId="77777777" w:rsidTr="00ED0C94">
        <w:trPr>
          <w:trHeight w:val="912"/>
        </w:trPr>
        <w:tc>
          <w:tcPr>
            <w:tcW w:w="1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14:paraId="02F2562E" w14:textId="77777777" w:rsidR="00ED0C94" w:rsidRDefault="00ED0C94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25E0DB0F" w14:textId="77777777" w:rsidR="00ED0C94" w:rsidRDefault="00ED0C94">
            <w:r>
              <w:t>Trần Dương Phúc An</w:t>
            </w:r>
          </w:p>
          <w:p w14:paraId="3E4098B5" w14:textId="77777777" w:rsidR="00ED0C94" w:rsidRDefault="00ED0C94">
            <w:r>
              <w:t>Nguyễn Văn Hiếu</w:t>
            </w:r>
          </w:p>
          <w:p w14:paraId="4F2F2275" w14:textId="77777777" w:rsidR="00ED0C94" w:rsidRDefault="00ED0C94">
            <w:r>
              <w:t>Nguyễn Đình Long</w:t>
            </w:r>
          </w:p>
          <w:p w14:paraId="5E49C003" w14:textId="77777777" w:rsidR="00ED0C94" w:rsidRDefault="00ED0C94">
            <w:r>
              <w:t>Nguyễn Vũ Long</w:t>
            </w:r>
          </w:p>
        </w:tc>
      </w:tr>
      <w:tr w:rsidR="00ED0C94" w14:paraId="52BEB468" w14:textId="77777777" w:rsidTr="00ED0C94">
        <w:trPr>
          <w:trHeight w:val="229"/>
        </w:trPr>
        <w:tc>
          <w:tcPr>
            <w:tcW w:w="1391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14:paraId="26E8AA9D" w14:textId="77777777" w:rsidR="00ED0C94" w:rsidRDefault="00ED0C9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46E60341" w14:textId="77777777" w:rsidR="00ED0C94" w:rsidRDefault="00ED0C94">
            <w:r>
              <w:t>19/01/2021</w:t>
            </w:r>
          </w:p>
        </w:tc>
        <w:tc>
          <w:tcPr>
            <w:tcW w:w="63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3F3F3"/>
            <w:hideMark/>
          </w:tcPr>
          <w:p w14:paraId="0117B3A0" w14:textId="77777777" w:rsidR="00ED0C94" w:rsidRDefault="00ED0C9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14:paraId="0552C0E5" w14:textId="77777777" w:rsidR="00ED0C94" w:rsidRDefault="00ED0C94">
            <w:r>
              <w:t>Hard</w:t>
            </w:r>
          </w:p>
        </w:tc>
      </w:tr>
      <w:tr w:rsidR="00ED0C94" w14:paraId="59FFED63" w14:textId="77777777" w:rsidTr="00ED0C94">
        <w:trPr>
          <w:trHeight w:val="562"/>
        </w:trPr>
        <w:tc>
          <w:tcPr>
            <w:tcW w:w="5000" w:type="pct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</w:tcPr>
          <w:p w14:paraId="791BED5A" w14:textId="77777777" w:rsidR="00ED0C94" w:rsidRDefault="00ED0C94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3F6D820B" w14:textId="77777777" w:rsidR="00ED0C94" w:rsidRDefault="00ED0C94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6722ACA5" w14:textId="77777777" w:rsidR="00ED0C94" w:rsidRDefault="00ED0C94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14:paraId="38462F2D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ab/>
              <w:t xml:space="preserve">As a member in that club, I want to view attendance of this club, so that I can know </w:t>
            </w:r>
          </w:p>
          <w:p w14:paraId="778CA723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>all member's state</w:t>
            </w:r>
          </w:p>
          <w:p w14:paraId="69F4E917" w14:textId="77777777" w:rsidR="00ED0C94" w:rsidRDefault="00ED0C9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739F0F76" w14:textId="77777777" w:rsidR="00ED0C94" w:rsidRDefault="00ED0C94">
            <w:pPr>
              <w:rPr>
                <w:b/>
                <w:i/>
              </w:rPr>
            </w:pPr>
            <w:r>
              <w:rPr>
                <w:i/>
              </w:rPr>
              <w:tab/>
              <w:t>Viewing attendance</w:t>
            </w:r>
          </w:p>
          <w:p w14:paraId="38212897" w14:textId="77777777" w:rsidR="00ED0C94" w:rsidRDefault="00ED0C94">
            <w:pPr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6B1EF31B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 xml:space="preserve">           User want to view attendance of their team</w:t>
            </w:r>
          </w:p>
          <w:p w14:paraId="1D61533D" w14:textId="77777777" w:rsidR="00ED0C94" w:rsidRDefault="00ED0C94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39C30B86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 xml:space="preserve">             - User’s device needs to be connected in the internet</w:t>
            </w:r>
          </w:p>
          <w:p w14:paraId="0A9DEEA5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ab/>
              <w:t xml:space="preserve">    - User successfully logged in this app with customer account</w:t>
            </w:r>
          </w:p>
          <w:p w14:paraId="67D8F70C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 xml:space="preserve">  </w:t>
            </w:r>
            <w:r>
              <w:rPr>
                <w:i/>
              </w:rPr>
              <w:tab/>
              <w:t xml:space="preserve">    - User is a member of club</w:t>
            </w:r>
          </w:p>
          <w:p w14:paraId="098A6FAA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ab/>
              <w:t xml:space="preserve">     - that club must have at least one match</w:t>
            </w:r>
          </w:p>
          <w:p w14:paraId="1EEA7A3E" w14:textId="77777777" w:rsidR="00ED0C94" w:rsidRDefault="00ED0C9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246059D1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 xml:space="preserve">            - The information of attendance team members</w:t>
            </w:r>
          </w:p>
          <w:p w14:paraId="1F6270BC" w14:textId="77777777" w:rsidR="00ED0C94" w:rsidRDefault="00ED0C9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1E8B8C8E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47"/>
              <w:gridCol w:w="4256"/>
            </w:tblGrid>
            <w:tr w:rsidR="00ED0C94" w14:paraId="319A41C0" w14:textId="77777777">
              <w:tc>
                <w:tcPr>
                  <w:tcW w:w="4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A9BD629" w14:textId="77777777" w:rsidR="00ED0C94" w:rsidRDefault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73D408" w14:textId="77777777" w:rsidR="00ED0C94" w:rsidRDefault="00ED0C94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ED0C94" w14:paraId="47ED15D5" w14:textId="77777777">
              <w:tc>
                <w:tcPr>
                  <w:tcW w:w="4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5D92C8F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Customer click on the 2 swords icon located on the bar</w:t>
                  </w:r>
                </w:p>
              </w:tc>
              <w:tc>
                <w:tcPr>
                  <w:tcW w:w="4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78F1A33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System will redirect to the match screen, the list upcoming match will be showed </w:t>
                  </w:r>
                </w:p>
              </w:tc>
            </w:tr>
            <w:tr w:rsidR="00ED0C94" w14:paraId="3E646CDC" w14:textId="77777777">
              <w:tc>
                <w:tcPr>
                  <w:tcW w:w="4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D6B573B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Customer choose a specific pitch</w:t>
                  </w:r>
                </w:p>
              </w:tc>
              <w:tc>
                <w:tcPr>
                  <w:tcW w:w="4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9FE5DE1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redirects to detail match screen and shows button attendance</w:t>
                  </w:r>
                </w:p>
              </w:tc>
            </w:tr>
            <w:tr w:rsidR="00ED0C94" w14:paraId="7996820A" w14:textId="77777777">
              <w:tc>
                <w:tcPr>
                  <w:tcW w:w="42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2DB111E2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lastRenderedPageBreak/>
                    <w:t>Customer click on that button</w:t>
                  </w:r>
                </w:p>
              </w:tc>
              <w:tc>
                <w:tcPr>
                  <w:tcW w:w="425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D07DC65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The screen attendance will be showed:</w:t>
                  </w:r>
                </w:p>
                <w:p w14:paraId="319F11F8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-There are 3 color which represent three state of attendance.</w:t>
                  </w:r>
                </w:p>
                <w:p w14:paraId="3E811390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     - Red means 'I don't join this match'</w:t>
                  </w:r>
                </w:p>
                <w:p w14:paraId="78D84530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ab/>
                    <w:t>-Yellow means 'Maybe I join this match'</w:t>
                  </w:r>
                </w:p>
                <w:p w14:paraId="1BE34664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ab/>
                    <w:t>-Green means 'I will join this match'</w:t>
                  </w:r>
                </w:p>
                <w:p w14:paraId="791018DB" w14:textId="77777777" w:rsidR="00ED0C94" w:rsidRDefault="00ED0C94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ab/>
                    <w:t>-Members' avatars will appear next to the color corresponding to their attendance status</w:t>
                  </w:r>
                </w:p>
              </w:tc>
            </w:tr>
          </w:tbl>
          <w:p w14:paraId="1E07BCD6" w14:textId="77777777" w:rsidR="00ED0C94" w:rsidRDefault="00ED0C94">
            <w:pPr>
              <w:rPr>
                <w:iCs/>
              </w:rPr>
            </w:pPr>
          </w:p>
          <w:p w14:paraId="29E41351" w14:textId="77777777" w:rsidR="00ED0C94" w:rsidRDefault="00ED0C94">
            <w:pPr>
              <w:rPr>
                <w:i/>
              </w:rPr>
            </w:pPr>
          </w:p>
          <w:p w14:paraId="2DC5DF65" w14:textId="77777777" w:rsidR="00ED0C94" w:rsidRDefault="00ED0C9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1B17FEC9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 xml:space="preserve">          N/A</w:t>
            </w:r>
          </w:p>
          <w:p w14:paraId="02961760" w14:textId="77777777" w:rsidR="00ED0C94" w:rsidRDefault="00ED0C94">
            <w:pPr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530B73BF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</w:p>
          <w:p w14:paraId="7964573A" w14:textId="77777777" w:rsidR="00ED0C94" w:rsidRDefault="00ED0C94">
            <w:pPr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Relationships: </w:t>
            </w:r>
          </w:p>
          <w:p w14:paraId="1973520B" w14:textId="77777777" w:rsidR="00ED0C94" w:rsidRDefault="00ED0C9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        - Login</w:t>
            </w:r>
          </w:p>
          <w:p w14:paraId="781F4124" w14:textId="77777777" w:rsidR="00ED0C94" w:rsidRDefault="00ED0C94">
            <w:pPr>
              <w:rPr>
                <w:bCs/>
                <w:i/>
              </w:rPr>
            </w:pPr>
            <w:r>
              <w:rPr>
                <w:bCs/>
                <w:i/>
              </w:rPr>
              <w:tab/>
            </w:r>
            <w:r>
              <w:rPr>
                <w:bCs/>
                <w:i/>
              </w:rPr>
              <w:tab/>
              <w:t>- View list match</w:t>
            </w:r>
          </w:p>
          <w:p w14:paraId="6212F76A" w14:textId="77777777" w:rsidR="00ED0C94" w:rsidRDefault="00ED0C94">
            <w:pPr>
              <w:rPr>
                <w:b/>
                <w:bCs/>
                <w:i/>
              </w:rPr>
            </w:pPr>
            <w:r>
              <w:rPr>
                <w:bCs/>
                <w:i/>
              </w:rPr>
              <w:tab/>
            </w:r>
            <w:r>
              <w:rPr>
                <w:bCs/>
                <w:i/>
              </w:rPr>
              <w:tab/>
              <w:t>- View specific match</w:t>
            </w:r>
            <w:r>
              <w:rPr>
                <w:b/>
                <w:bCs/>
                <w:i/>
              </w:rPr>
              <w:t xml:space="preserve"> </w:t>
            </w:r>
          </w:p>
          <w:p w14:paraId="0CAA88BC" w14:textId="77777777" w:rsidR="00ED0C94" w:rsidRDefault="00ED0C94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054C4501" w14:textId="77777777" w:rsidR="00ED0C94" w:rsidRDefault="00ED0C94">
            <w:pPr>
              <w:rPr>
                <w:i/>
              </w:rPr>
            </w:pPr>
            <w:r>
              <w:rPr>
                <w:i/>
              </w:rPr>
              <w:t xml:space="preserve">          NA</w:t>
            </w:r>
          </w:p>
        </w:tc>
      </w:tr>
    </w:tbl>
    <w:p w14:paraId="5D1B9890" w14:textId="77777777" w:rsidR="00ED0C94" w:rsidRPr="00ED0C94" w:rsidRDefault="00ED0C94" w:rsidP="00ED0C94"/>
    <w:p w14:paraId="30760F60" w14:textId="03AE01A6" w:rsidR="0060493F" w:rsidRDefault="0060493F" w:rsidP="0060493F">
      <w:pPr>
        <w:pStyle w:val="Heading2"/>
      </w:pPr>
      <w:r>
        <w:t>&lt;</w:t>
      </w:r>
      <w:r w:rsidR="00DE3007">
        <w:t>Booking pitch</w:t>
      </w:r>
      <w:r>
        <w:t>&gt;</w:t>
      </w:r>
      <w:bookmarkEnd w:id="36"/>
      <w:r>
        <w:t xml:space="preserve"> </w:t>
      </w:r>
    </w:p>
    <w:p w14:paraId="666DBDDA" w14:textId="26CBF59D" w:rsidR="00DE3007" w:rsidRDefault="00DE3007" w:rsidP="00DE3007">
      <w:r>
        <w:rPr>
          <w:noProof/>
          <w:lang w:eastAsia="ja-JP"/>
        </w:rPr>
        <w:drawing>
          <wp:inline distT="0" distB="0" distL="0" distR="0" wp14:anchorId="355D4383" wp14:editId="55F3D101">
            <wp:extent cx="2667000" cy="866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5"/>
        <w:gridCol w:w="2429"/>
        <w:gridCol w:w="1158"/>
        <w:gridCol w:w="748"/>
        <w:gridCol w:w="2113"/>
      </w:tblGrid>
      <w:tr w:rsidR="00DD20B6" w:rsidRPr="00305956" w14:paraId="771E31EB" w14:textId="77777777" w:rsidTr="00DD20B6">
        <w:trPr>
          <w:trHeight w:val="1350"/>
        </w:trPr>
        <w:tc>
          <w:tcPr>
            <w:tcW w:w="5000" w:type="pct"/>
            <w:gridSpan w:val="5"/>
            <w:shd w:val="clear" w:color="auto" w:fill="F3F3F3"/>
          </w:tcPr>
          <w:p w14:paraId="293D39FC" w14:textId="77777777" w:rsidR="00DD20B6" w:rsidRPr="00305956" w:rsidRDefault="00DD20B6" w:rsidP="00DD20B6"/>
          <w:p w14:paraId="2CE63EFB" w14:textId="77777777" w:rsidR="00DD20B6" w:rsidRPr="00305956" w:rsidRDefault="00DD20B6" w:rsidP="00DD20B6">
            <w:pPr>
              <w:rPr>
                <w:b/>
              </w:rPr>
            </w:pPr>
            <w:r>
              <w:rPr>
                <w:b/>
              </w:rPr>
              <w:t>USE CASE-7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180AF323" w14:textId="77777777" w:rsidR="00DD20B6" w:rsidRPr="00305956" w:rsidRDefault="00DD20B6" w:rsidP="00DD20B6"/>
        </w:tc>
      </w:tr>
      <w:tr w:rsidR="00DD20B6" w:rsidRPr="00305956" w14:paraId="3B31D9B9" w14:textId="77777777" w:rsidTr="00DD20B6">
        <w:trPr>
          <w:trHeight w:val="440"/>
        </w:trPr>
        <w:tc>
          <w:tcPr>
            <w:tcW w:w="1387" w:type="pct"/>
            <w:shd w:val="clear" w:color="auto" w:fill="F3F3F3"/>
          </w:tcPr>
          <w:p w14:paraId="5C6E0B04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1" w:type="pct"/>
          </w:tcPr>
          <w:p w14:paraId="04A98208" w14:textId="77777777" w:rsidR="00DD20B6" w:rsidRPr="00305956" w:rsidRDefault="00DD20B6" w:rsidP="00DD20B6">
            <w:r>
              <w:t>UC007</w:t>
            </w:r>
          </w:p>
        </w:tc>
        <w:tc>
          <w:tcPr>
            <w:tcW w:w="1068" w:type="pct"/>
            <w:gridSpan w:val="2"/>
            <w:shd w:val="clear" w:color="auto" w:fill="F3F3F3"/>
          </w:tcPr>
          <w:p w14:paraId="75EE1DC2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3" w:type="pct"/>
          </w:tcPr>
          <w:p w14:paraId="4AF885CD" w14:textId="77777777" w:rsidR="00DD20B6" w:rsidRPr="00305956" w:rsidRDefault="00DD20B6" w:rsidP="00DD20B6">
            <w:r w:rsidRPr="00305956">
              <w:t>1.0</w:t>
            </w:r>
            <w:r>
              <w:t>.1</w:t>
            </w:r>
          </w:p>
        </w:tc>
      </w:tr>
      <w:tr w:rsidR="00DD20B6" w:rsidRPr="00305956" w14:paraId="6C851235" w14:textId="77777777" w:rsidTr="00DD20B6">
        <w:trPr>
          <w:trHeight w:val="450"/>
        </w:trPr>
        <w:tc>
          <w:tcPr>
            <w:tcW w:w="1387" w:type="pct"/>
            <w:shd w:val="clear" w:color="auto" w:fill="F3F3F3"/>
          </w:tcPr>
          <w:p w14:paraId="027A564B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lastRenderedPageBreak/>
              <w:t>Use-case Name</w:t>
            </w:r>
          </w:p>
        </w:tc>
        <w:tc>
          <w:tcPr>
            <w:tcW w:w="3613" w:type="pct"/>
            <w:gridSpan w:val="4"/>
          </w:tcPr>
          <w:p w14:paraId="2A4D24AF" w14:textId="77777777" w:rsidR="00DD20B6" w:rsidRPr="00305956" w:rsidRDefault="00DD20B6" w:rsidP="00DD20B6">
            <w:r>
              <w:t>Booking pitch</w:t>
            </w:r>
          </w:p>
        </w:tc>
      </w:tr>
      <w:tr w:rsidR="00DD20B6" w:rsidRPr="00305956" w14:paraId="136C54AF" w14:textId="77777777" w:rsidTr="00DD20B6">
        <w:trPr>
          <w:trHeight w:val="1790"/>
        </w:trPr>
        <w:tc>
          <w:tcPr>
            <w:tcW w:w="1387" w:type="pct"/>
            <w:shd w:val="clear" w:color="auto" w:fill="F3F3F3"/>
          </w:tcPr>
          <w:p w14:paraId="48187AC8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13" w:type="pct"/>
            <w:gridSpan w:val="4"/>
          </w:tcPr>
          <w:p w14:paraId="6E2B2A7D" w14:textId="77777777" w:rsidR="00DD20B6" w:rsidRDefault="00DD20B6" w:rsidP="00DD20B6">
            <w:r>
              <w:t>Trần Dương Phúc An</w:t>
            </w:r>
          </w:p>
          <w:p w14:paraId="0909E377" w14:textId="77777777" w:rsidR="00DD20B6" w:rsidRDefault="00DD20B6" w:rsidP="00DD20B6">
            <w:r>
              <w:t>Nguyễn Văn Hiếu</w:t>
            </w:r>
          </w:p>
          <w:p w14:paraId="5B680EFD" w14:textId="77777777" w:rsidR="00DD20B6" w:rsidRDefault="00DD20B6" w:rsidP="00DD20B6">
            <w:r>
              <w:t>Nguyễn Đình Long</w:t>
            </w:r>
          </w:p>
          <w:p w14:paraId="4213FA0B" w14:textId="77777777" w:rsidR="00DD20B6" w:rsidRPr="00305956" w:rsidRDefault="00DD20B6" w:rsidP="00DD20B6">
            <w:r>
              <w:t>Nguyễn Vũ Long</w:t>
            </w:r>
          </w:p>
        </w:tc>
      </w:tr>
      <w:tr w:rsidR="00DD20B6" w:rsidRPr="00305956" w14:paraId="195ECE92" w14:textId="77777777" w:rsidTr="00DD20B6">
        <w:trPr>
          <w:trHeight w:val="450"/>
        </w:trPr>
        <w:tc>
          <w:tcPr>
            <w:tcW w:w="1387" w:type="pct"/>
            <w:shd w:val="clear" w:color="auto" w:fill="F3F3F3"/>
          </w:tcPr>
          <w:p w14:paraId="3DF98B80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1" w:type="pct"/>
          </w:tcPr>
          <w:p w14:paraId="296983BF" w14:textId="77777777" w:rsidR="00DD20B6" w:rsidRPr="00305956" w:rsidRDefault="00DD20B6" w:rsidP="00DD20B6">
            <w:r>
              <w:t>19/01/2021</w:t>
            </w:r>
          </w:p>
        </w:tc>
        <w:tc>
          <w:tcPr>
            <w:tcW w:w="649" w:type="pct"/>
            <w:shd w:val="clear" w:color="auto" w:fill="F3F3F3"/>
          </w:tcPr>
          <w:p w14:paraId="4FEFEC7C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3" w:type="pct"/>
            <w:gridSpan w:val="2"/>
          </w:tcPr>
          <w:p w14:paraId="4250306E" w14:textId="77777777" w:rsidR="00DD20B6" w:rsidRPr="00305956" w:rsidRDefault="00DD20B6" w:rsidP="00DD20B6">
            <w:r>
              <w:t>Hard</w:t>
            </w:r>
          </w:p>
        </w:tc>
      </w:tr>
      <w:tr w:rsidR="00DD20B6" w:rsidRPr="00305956" w14:paraId="3B460838" w14:textId="77777777" w:rsidTr="00DD20B6">
        <w:trPr>
          <w:trHeight w:val="1102"/>
        </w:trPr>
        <w:tc>
          <w:tcPr>
            <w:tcW w:w="5000" w:type="pct"/>
            <w:gridSpan w:val="5"/>
            <w:shd w:val="clear" w:color="auto" w:fill="FFFFFF"/>
          </w:tcPr>
          <w:p w14:paraId="65276C03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3467990A" w14:textId="77777777" w:rsidR="00DD20B6" w:rsidRPr="00305956" w:rsidRDefault="00DD20B6" w:rsidP="00DD20B6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0566E855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57EBB43C" w14:textId="77777777" w:rsidR="00DD20B6" w:rsidRPr="00305956" w:rsidRDefault="00DD20B6" w:rsidP="00DD20B6">
            <w:pPr>
              <w:rPr>
                <w:b/>
                <w:i/>
              </w:rPr>
            </w:pPr>
            <w:r>
              <w:rPr>
                <w:i/>
              </w:rPr>
              <w:tab/>
            </w:r>
            <w:r w:rsidRPr="00B05B7B">
              <w:rPr>
                <w:i/>
              </w:rPr>
              <w:t>As a customer,</w:t>
            </w:r>
            <w:r>
              <w:rPr>
                <w:i/>
              </w:rPr>
              <w:t xml:space="preserve"> </w:t>
            </w:r>
            <w:r w:rsidRPr="00B05B7B">
              <w:rPr>
                <w:i/>
              </w:rPr>
              <w:t>I want to book a pitch</w:t>
            </w:r>
          </w:p>
          <w:p w14:paraId="086E33D9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06C7BB57" w14:textId="77777777" w:rsidR="00DD20B6" w:rsidRPr="00305956" w:rsidRDefault="00DD20B6" w:rsidP="00DD20B6">
            <w:pPr>
              <w:rPr>
                <w:b/>
                <w:i/>
              </w:rPr>
            </w:pPr>
            <w:r>
              <w:rPr>
                <w:i/>
              </w:rPr>
              <w:tab/>
              <w:t>Booking pitch</w:t>
            </w:r>
          </w:p>
          <w:p w14:paraId="376AB23A" w14:textId="77777777" w:rsidR="00DD20B6" w:rsidRPr="00305956" w:rsidRDefault="00DD20B6" w:rsidP="00DD20B6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134428B3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 Customers want to book pitches</w:t>
            </w:r>
          </w:p>
          <w:p w14:paraId="38DA1566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2173B0A4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   </w:t>
            </w:r>
            <w:r w:rsidRPr="004F50C5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4F50C5">
              <w:rPr>
                <w:i/>
              </w:rPr>
              <w:t>ed in this app as a customer</w:t>
            </w:r>
          </w:p>
          <w:p w14:paraId="6E4C3B19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Pr="00FF5661">
              <w:rPr>
                <w:i/>
              </w:rPr>
              <w:t>The user's device was connected to the internet when logging in</w:t>
            </w:r>
          </w:p>
          <w:p w14:paraId="7D841EC5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509D72F6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  </w:t>
            </w:r>
            <w:r w:rsidRPr="00FF5661">
              <w:rPr>
                <w:i/>
              </w:rPr>
              <w:t xml:space="preserve">The user has successfully </w:t>
            </w:r>
            <w:r>
              <w:rPr>
                <w:i/>
              </w:rPr>
              <w:t>ordered pitch</w:t>
            </w:r>
          </w:p>
          <w:p w14:paraId="435029E6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756430EC" w14:textId="77777777" w:rsidR="00DD20B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46"/>
              <w:gridCol w:w="4257"/>
            </w:tblGrid>
            <w:tr w:rsidR="00DD20B6" w14:paraId="0C2034A5" w14:textId="77777777" w:rsidTr="00DD20B6">
              <w:tc>
                <w:tcPr>
                  <w:tcW w:w="4341" w:type="dxa"/>
                </w:tcPr>
                <w:p w14:paraId="1FB5BBCE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342" w:type="dxa"/>
                </w:tcPr>
                <w:p w14:paraId="19F2A13C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D20B6" w14:paraId="3AFD7434" w14:textId="77777777" w:rsidTr="00DD20B6">
              <w:tc>
                <w:tcPr>
                  <w:tcW w:w="4341" w:type="dxa"/>
                </w:tcPr>
                <w:p w14:paraId="4A905A1C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 w:rsidRPr="001D482C">
                    <w:rPr>
                      <w:iCs/>
                    </w:rPr>
                    <w:t>The customer chooses the pitch by search or choose a pitch on the view all pitch on the main screen</w:t>
                  </w:r>
                </w:p>
              </w:tc>
              <w:tc>
                <w:tcPr>
                  <w:tcW w:w="4342" w:type="dxa"/>
                </w:tcPr>
                <w:p w14:paraId="1EDDB88B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System will redirect to the detail pitch screen, </w:t>
                  </w:r>
                  <w:r w:rsidRPr="001D482C">
                    <w:rPr>
                      <w:iCs/>
                    </w:rPr>
                    <w:t>the button pitch booking displayed at bottom</w:t>
                  </w:r>
                </w:p>
              </w:tc>
            </w:tr>
            <w:tr w:rsidR="00DD20B6" w14:paraId="4158350C" w14:textId="77777777" w:rsidTr="00DD20B6">
              <w:tc>
                <w:tcPr>
                  <w:tcW w:w="4341" w:type="dxa"/>
                </w:tcPr>
                <w:p w14:paraId="285FC236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U</w:t>
                  </w:r>
                  <w:r w:rsidRPr="001D482C">
                    <w:rPr>
                      <w:iCs/>
                    </w:rPr>
                    <w:t>ser click that button</w:t>
                  </w:r>
                </w:p>
              </w:tc>
              <w:tc>
                <w:tcPr>
                  <w:tcW w:w="4342" w:type="dxa"/>
                </w:tcPr>
                <w:p w14:paraId="7CAA6ADA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 w:rsidRPr="001D482C">
                    <w:rPr>
                      <w:iCs/>
                    </w:rPr>
                    <w:t>the booking pitch screen will be displayed</w:t>
                  </w:r>
                  <w:r>
                    <w:rPr>
                      <w:iCs/>
                    </w:rPr>
                    <w:t>:</w:t>
                  </w:r>
                </w:p>
                <w:p w14:paraId="30D23A36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 w:rsidRPr="001D482C">
                    <w:rPr>
                      <w:iCs/>
                    </w:rPr>
                    <w:t>•</w:t>
                  </w:r>
                  <w:r w:rsidRPr="001D482C">
                    <w:rPr>
                      <w:iCs/>
                    </w:rPr>
                    <w:tab/>
                    <w:t>Textbox of date</w:t>
                  </w:r>
                </w:p>
                <w:p w14:paraId="0C0FFDC4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 w:rsidRPr="001D482C">
                    <w:rPr>
                      <w:iCs/>
                    </w:rPr>
                    <w:t>•</w:t>
                  </w:r>
                  <w:r w:rsidRPr="001D482C">
                    <w:rPr>
                      <w:iCs/>
                    </w:rPr>
                    <w:tab/>
                    <w:t>Textbox of Time Start</w:t>
                  </w:r>
                </w:p>
                <w:p w14:paraId="5C86FB01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 w:rsidRPr="001D482C">
                    <w:rPr>
                      <w:iCs/>
                    </w:rPr>
                    <w:t>•</w:t>
                  </w:r>
                  <w:r w:rsidRPr="001D482C">
                    <w:rPr>
                      <w:iCs/>
                    </w:rPr>
                    <w:tab/>
                    <w:t xml:space="preserve"> Textbox of Time End</w:t>
                  </w:r>
                </w:p>
              </w:tc>
            </w:tr>
            <w:tr w:rsidR="00DD20B6" w14:paraId="5AE33781" w14:textId="77777777" w:rsidTr="00DD20B6">
              <w:tc>
                <w:tcPr>
                  <w:tcW w:w="4341" w:type="dxa"/>
                </w:tcPr>
                <w:p w14:paraId="6FF7E579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U</w:t>
                  </w:r>
                  <w:r w:rsidRPr="001D482C">
                    <w:rPr>
                      <w:iCs/>
                    </w:rPr>
                    <w:t>ser fill all this information</w:t>
                  </w:r>
                </w:p>
              </w:tc>
              <w:tc>
                <w:tcPr>
                  <w:tcW w:w="4342" w:type="dxa"/>
                </w:tcPr>
                <w:p w14:paraId="142B442D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 w:rsidRPr="001D482C">
                    <w:rPr>
                      <w:iCs/>
                    </w:rPr>
                    <w:t>the total price will show</w:t>
                  </w:r>
                </w:p>
              </w:tc>
            </w:tr>
            <w:tr w:rsidR="00DD20B6" w14:paraId="4024A00B" w14:textId="77777777" w:rsidTr="00DD20B6">
              <w:tc>
                <w:tcPr>
                  <w:tcW w:w="4341" w:type="dxa"/>
                </w:tcPr>
                <w:p w14:paraId="59D542CD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 w:rsidRPr="001D482C">
                    <w:rPr>
                      <w:iCs/>
                    </w:rPr>
                    <w:t>On the below, the customer clicks the button booking to book a pitch</w:t>
                  </w:r>
                </w:p>
              </w:tc>
              <w:tc>
                <w:tcPr>
                  <w:tcW w:w="4342" w:type="dxa"/>
                </w:tcPr>
                <w:p w14:paraId="6570A4BD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- </w:t>
                  </w:r>
                  <w:r w:rsidRPr="001D482C">
                    <w:rPr>
                      <w:iCs/>
                    </w:rPr>
                    <w:t>The system shows the successful book pitch message</w:t>
                  </w:r>
                </w:p>
                <w:p w14:paraId="2D6CC093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lastRenderedPageBreak/>
                    <w:t xml:space="preserve">- </w:t>
                  </w:r>
                  <w:r w:rsidRPr="001D482C">
                    <w:rPr>
                      <w:iCs/>
                    </w:rPr>
                    <w:t>User will be redirected to the main screen</w:t>
                  </w:r>
                </w:p>
              </w:tc>
            </w:tr>
          </w:tbl>
          <w:p w14:paraId="581C9B43" w14:textId="77777777" w:rsidR="00DD20B6" w:rsidRPr="00556908" w:rsidRDefault="00DD20B6" w:rsidP="00DD20B6">
            <w:pPr>
              <w:rPr>
                <w:iCs/>
              </w:rPr>
            </w:pPr>
          </w:p>
          <w:p w14:paraId="5C7D4E4D" w14:textId="77777777" w:rsidR="00DD20B6" w:rsidRDefault="00DD20B6" w:rsidP="00DD20B6">
            <w:pPr>
              <w:rPr>
                <w:i/>
              </w:rPr>
            </w:pPr>
          </w:p>
          <w:p w14:paraId="4E31CE91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67CE6E69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N/A</w:t>
            </w:r>
          </w:p>
          <w:p w14:paraId="756E94E6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2E5324D5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The pitch time up</w:t>
            </w:r>
          </w:p>
          <w:p w14:paraId="46B8BACC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The pitch</w:t>
            </w:r>
            <w:r w:rsidRPr="00D85F78">
              <w:rPr>
                <w:i/>
              </w:rPr>
              <w:t xml:space="preserve"> closed unexpectedly</w:t>
            </w:r>
          </w:p>
          <w:p w14:paraId="37E2FF86" w14:textId="77777777" w:rsidR="00DD20B6" w:rsidRPr="001920C2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There is not available pitch</w:t>
            </w:r>
          </w:p>
          <w:p w14:paraId="1A71823C" w14:textId="77777777" w:rsidR="00DD20B6" w:rsidRPr="003F687C" w:rsidRDefault="00DD20B6" w:rsidP="00DD20B6">
            <w:pPr>
              <w:rPr>
                <w:b/>
                <w:bCs/>
                <w:sz w:val="21"/>
              </w:rPr>
            </w:pPr>
            <w:r w:rsidRPr="003F687C">
              <w:rPr>
                <w:b/>
                <w:bCs/>
                <w:sz w:val="21"/>
              </w:rPr>
              <w:t xml:space="preserve">Relationships: </w:t>
            </w:r>
          </w:p>
          <w:p w14:paraId="0F9E0760" w14:textId="77777777" w:rsidR="00DD20B6" w:rsidRDefault="00DD20B6" w:rsidP="00DD20B6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Login</w:t>
            </w:r>
          </w:p>
          <w:p w14:paraId="3C8D9D9B" w14:textId="77777777" w:rsidR="00DD20B6" w:rsidRPr="00305956" w:rsidRDefault="00DD20B6" w:rsidP="00DD20B6">
            <w:pPr>
              <w:rPr>
                <w:bCs/>
                <w:i/>
              </w:rPr>
            </w:pPr>
            <w:r>
              <w:t xml:space="preserve">          View a pitch on detail</w:t>
            </w:r>
            <w:r w:rsidRPr="00305956">
              <w:tab/>
            </w:r>
          </w:p>
          <w:p w14:paraId="1FE411D6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0B8D0002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 xml:space="preserve">   NA</w:t>
            </w:r>
          </w:p>
        </w:tc>
      </w:tr>
    </w:tbl>
    <w:p w14:paraId="7159E194" w14:textId="77777777" w:rsidR="00DD20B6" w:rsidRPr="00DE3007" w:rsidRDefault="00DD20B6" w:rsidP="00DD20B6"/>
    <w:p w14:paraId="202FD850" w14:textId="5D2E0812" w:rsidR="00DD20B6" w:rsidRDefault="00DD20B6" w:rsidP="00DD20B6">
      <w:pPr>
        <w:pStyle w:val="Heading2"/>
      </w:pPr>
      <w:bookmarkStart w:id="37" w:name="_Toc66906821"/>
      <w:r>
        <w:t>&lt;Create football club&gt;</w:t>
      </w:r>
      <w:bookmarkEnd w:id="37"/>
      <w:r>
        <w:t xml:space="preserve"> </w:t>
      </w:r>
    </w:p>
    <w:p w14:paraId="668A3E1E" w14:textId="77777777" w:rsidR="00DD20B6" w:rsidRDefault="00DD20B6" w:rsidP="00DD20B6">
      <w:r>
        <w:rPr>
          <w:noProof/>
          <w:lang w:eastAsia="ja-JP"/>
        </w:rPr>
        <w:drawing>
          <wp:inline distT="0" distB="0" distL="0" distR="0" wp14:anchorId="0A116C71" wp14:editId="5979DD54">
            <wp:extent cx="2752725" cy="857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70" w:type="pct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28"/>
        <w:gridCol w:w="2395"/>
        <w:gridCol w:w="1159"/>
        <w:gridCol w:w="734"/>
        <w:gridCol w:w="2081"/>
      </w:tblGrid>
      <w:tr w:rsidR="00DD20B6" w:rsidRPr="00305956" w14:paraId="28A137A2" w14:textId="77777777" w:rsidTr="00DD20B6">
        <w:tc>
          <w:tcPr>
            <w:tcW w:w="5000" w:type="pct"/>
            <w:gridSpan w:val="5"/>
            <w:shd w:val="clear" w:color="auto" w:fill="F3F3F3"/>
          </w:tcPr>
          <w:p w14:paraId="607DE28F" w14:textId="77777777" w:rsidR="00DD20B6" w:rsidRPr="00305956" w:rsidRDefault="00DD20B6" w:rsidP="00DD20B6"/>
          <w:p w14:paraId="586963BC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8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5E2410B1" w14:textId="77777777" w:rsidR="00DD20B6" w:rsidRPr="00305956" w:rsidRDefault="00DD20B6" w:rsidP="00DD20B6"/>
        </w:tc>
      </w:tr>
      <w:tr w:rsidR="00DD20B6" w:rsidRPr="00305956" w14:paraId="7E5A18F9" w14:textId="77777777" w:rsidTr="00DD20B6">
        <w:tc>
          <w:tcPr>
            <w:tcW w:w="1208" w:type="pct"/>
            <w:shd w:val="clear" w:color="auto" w:fill="F3F3F3"/>
          </w:tcPr>
          <w:p w14:paraId="4BE019D1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426" w:type="pct"/>
          </w:tcPr>
          <w:p w14:paraId="6F4B4A34" w14:textId="77777777" w:rsidR="00DD20B6" w:rsidRPr="00305956" w:rsidRDefault="00DD20B6" w:rsidP="00DD20B6">
            <w:r w:rsidRPr="00305956">
              <w:t>UC00</w:t>
            </w:r>
            <w:r>
              <w:t>8</w:t>
            </w:r>
          </w:p>
        </w:tc>
        <w:tc>
          <w:tcPr>
            <w:tcW w:w="1127" w:type="pct"/>
            <w:gridSpan w:val="2"/>
            <w:shd w:val="clear" w:color="auto" w:fill="F3F3F3"/>
          </w:tcPr>
          <w:p w14:paraId="366AA095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240" w:type="pct"/>
          </w:tcPr>
          <w:p w14:paraId="339F38FD" w14:textId="77777777" w:rsidR="00DD20B6" w:rsidRPr="00305956" w:rsidRDefault="00DD20B6" w:rsidP="00DD20B6">
            <w:r w:rsidRPr="00305956">
              <w:t>1.</w:t>
            </w:r>
            <w:r>
              <w:t>0</w:t>
            </w:r>
            <w:r>
              <w:rPr>
                <w:lang w:val="vi-VN"/>
              </w:rPr>
              <w:t>.1</w:t>
            </w:r>
          </w:p>
        </w:tc>
      </w:tr>
      <w:tr w:rsidR="00DD20B6" w:rsidRPr="00305956" w14:paraId="18D90EB9" w14:textId="77777777" w:rsidTr="00DD20B6">
        <w:tc>
          <w:tcPr>
            <w:tcW w:w="1208" w:type="pct"/>
            <w:shd w:val="clear" w:color="auto" w:fill="F3F3F3"/>
          </w:tcPr>
          <w:p w14:paraId="617D0B35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792" w:type="pct"/>
            <w:gridSpan w:val="4"/>
          </w:tcPr>
          <w:p w14:paraId="1523C8BF" w14:textId="77777777" w:rsidR="00DD20B6" w:rsidRPr="00305956" w:rsidRDefault="00DD20B6" w:rsidP="00DD20B6">
            <w:r>
              <w:t>Create</w:t>
            </w:r>
            <w:r>
              <w:rPr>
                <w:lang w:val="vi-VN"/>
              </w:rPr>
              <w:t xml:space="preserve"> Football Club</w:t>
            </w:r>
          </w:p>
        </w:tc>
      </w:tr>
      <w:tr w:rsidR="00DD20B6" w:rsidRPr="00305956" w14:paraId="3E2300C2" w14:textId="77777777" w:rsidTr="00DD20B6">
        <w:tc>
          <w:tcPr>
            <w:tcW w:w="1208" w:type="pct"/>
            <w:shd w:val="clear" w:color="auto" w:fill="F3F3F3"/>
          </w:tcPr>
          <w:p w14:paraId="5A167FAF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792" w:type="pct"/>
            <w:gridSpan w:val="4"/>
          </w:tcPr>
          <w:p w14:paraId="2C2D4A6C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Trần Dương Phúc An</w:t>
            </w:r>
          </w:p>
          <w:p w14:paraId="608CCFA6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Nguyễn Vũ Long</w:t>
            </w:r>
          </w:p>
          <w:p w14:paraId="1506F8E9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Nguyễn Đình Long</w:t>
            </w:r>
          </w:p>
          <w:p w14:paraId="4787C1CF" w14:textId="77777777" w:rsidR="00DD20B6" w:rsidRPr="00305956" w:rsidRDefault="00DD20B6" w:rsidP="00DD20B6">
            <w:r>
              <w:rPr>
                <w:lang w:val="vi-VN"/>
              </w:rPr>
              <w:t xml:space="preserve">Nguyễn Văn Hiếu </w:t>
            </w:r>
          </w:p>
        </w:tc>
      </w:tr>
      <w:tr w:rsidR="00DD20B6" w:rsidRPr="00305956" w14:paraId="3ECD195E" w14:textId="77777777" w:rsidTr="00DD20B6">
        <w:tc>
          <w:tcPr>
            <w:tcW w:w="1208" w:type="pct"/>
            <w:shd w:val="clear" w:color="auto" w:fill="F3F3F3"/>
          </w:tcPr>
          <w:p w14:paraId="5FE0F528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426" w:type="pct"/>
          </w:tcPr>
          <w:p w14:paraId="5429E1D6" w14:textId="77777777" w:rsidR="00DD20B6" w:rsidRPr="00305956" w:rsidRDefault="00DD20B6" w:rsidP="00DD20B6">
            <w:r>
              <w:t>19</w:t>
            </w:r>
            <w:r w:rsidRPr="00305956">
              <w:t>/</w:t>
            </w:r>
            <w:r>
              <w:t>01</w:t>
            </w:r>
            <w:r w:rsidRPr="00305956">
              <w:t>/</w:t>
            </w:r>
            <w:r>
              <w:t>2021</w:t>
            </w:r>
          </w:p>
        </w:tc>
        <w:tc>
          <w:tcPr>
            <w:tcW w:w="690" w:type="pct"/>
            <w:shd w:val="clear" w:color="auto" w:fill="F3F3F3"/>
          </w:tcPr>
          <w:p w14:paraId="65C9B491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77" w:type="pct"/>
            <w:gridSpan w:val="2"/>
          </w:tcPr>
          <w:p w14:paraId="0621191D" w14:textId="77777777" w:rsidR="00DD20B6" w:rsidRPr="00305956" w:rsidRDefault="00DD20B6" w:rsidP="00DD20B6">
            <w:r w:rsidRPr="00305956">
              <w:t xml:space="preserve"> Low</w:t>
            </w:r>
          </w:p>
        </w:tc>
      </w:tr>
      <w:tr w:rsidR="00DD20B6" w:rsidRPr="00305956" w14:paraId="6BA3E83D" w14:textId="77777777" w:rsidTr="00DD20B6">
        <w:trPr>
          <w:trHeight w:val="2722"/>
        </w:trPr>
        <w:tc>
          <w:tcPr>
            <w:tcW w:w="5000" w:type="pct"/>
            <w:gridSpan w:val="5"/>
            <w:shd w:val="clear" w:color="auto" w:fill="FFFFFF"/>
          </w:tcPr>
          <w:p w14:paraId="5D530EF4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lastRenderedPageBreak/>
              <w:t>Actor:</w:t>
            </w:r>
          </w:p>
          <w:p w14:paraId="56717E61" w14:textId="77777777" w:rsidR="00DD20B6" w:rsidRPr="00B558C4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Customer</w:t>
            </w:r>
          </w:p>
          <w:p w14:paraId="5B0A43FA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33DEA783" w14:textId="77777777" w:rsidR="00DD20B6" w:rsidRPr="007C365A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ab/>
            </w:r>
            <w:r w:rsidRPr="00713A2F">
              <w:rPr>
                <w:i/>
              </w:rPr>
              <w:t>As a cu</w:t>
            </w:r>
            <w:r>
              <w:rPr>
                <w:i/>
              </w:rPr>
              <w:t>stomer, I want to create a new f</w:t>
            </w:r>
            <w:r w:rsidRPr="00713A2F">
              <w:rPr>
                <w:i/>
              </w:rPr>
              <w:t>ootball club so that people could join and plan for football match</w:t>
            </w:r>
            <w:r>
              <w:rPr>
                <w:i/>
              </w:rPr>
              <w:t>es</w:t>
            </w:r>
          </w:p>
          <w:p w14:paraId="7FCD1052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78F821C8" w14:textId="77777777" w:rsidR="00DD20B6" w:rsidRPr="00713A2F" w:rsidRDefault="00DD20B6" w:rsidP="00DD20B6">
            <w:pPr>
              <w:rPr>
                <w:b/>
                <w:i/>
                <w:lang w:val="vi-VN"/>
              </w:rPr>
            </w:pPr>
            <w:r>
              <w:rPr>
                <w:i/>
              </w:rPr>
              <w:t xml:space="preserve">      </w:t>
            </w:r>
            <w:r w:rsidRPr="00713A2F">
              <w:rPr>
                <w:i/>
                <w:lang w:val="vi-VN"/>
              </w:rPr>
              <w:t>Creat</w:t>
            </w:r>
            <w:r>
              <w:rPr>
                <w:i/>
              </w:rPr>
              <w:t>e</w:t>
            </w:r>
            <w:r w:rsidRPr="00713A2F">
              <w:rPr>
                <w:i/>
                <w:lang w:val="vi-VN"/>
              </w:rPr>
              <w:t xml:space="preserve"> a new club</w:t>
            </w:r>
          </w:p>
          <w:p w14:paraId="6234E992" w14:textId="77777777" w:rsidR="00DD20B6" w:rsidRPr="00305956" w:rsidRDefault="00DD20B6" w:rsidP="00DD20B6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22F15FE1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Customer</w:t>
            </w:r>
            <w:r>
              <w:rPr>
                <w:i/>
                <w:lang w:val="vi-VN"/>
              </w:rPr>
              <w:t xml:space="preserve"> want</w:t>
            </w:r>
            <w:r>
              <w:rPr>
                <w:i/>
              </w:rPr>
              <w:t>s</w:t>
            </w:r>
            <w:r>
              <w:rPr>
                <w:i/>
                <w:lang w:val="vi-VN"/>
              </w:rPr>
              <w:t xml:space="preserve"> to create a new football Club</w:t>
            </w:r>
            <w:r w:rsidRPr="00305956">
              <w:rPr>
                <w:i/>
              </w:rPr>
              <w:tab/>
            </w:r>
            <w:r>
              <w:rPr>
                <w:i/>
              </w:rPr>
              <w:t xml:space="preserve">             </w:t>
            </w:r>
          </w:p>
          <w:p w14:paraId="20F80C6A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6700F188" w14:textId="77777777" w:rsidR="00DD20B6" w:rsidRPr="00713A2F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 w:rsidRPr="00713A2F">
              <w:rPr>
                <w:i/>
              </w:rPr>
              <w:t>User’s device needs to be connected in the internet</w:t>
            </w:r>
          </w:p>
          <w:p w14:paraId="2A3EE2FF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 w:rsidRPr="00713A2F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713A2F">
              <w:rPr>
                <w:i/>
              </w:rPr>
              <w:t>ed in this app with customer account</w:t>
            </w:r>
          </w:p>
          <w:p w14:paraId="49971C64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4528F44E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A</w:t>
            </w:r>
            <w:r w:rsidRPr="00713A2F">
              <w:rPr>
                <w:i/>
              </w:rPr>
              <w:t xml:space="preserve"> new club is created</w:t>
            </w:r>
          </w:p>
          <w:p w14:paraId="4F313538" w14:textId="77777777" w:rsidR="00DD20B6" w:rsidRPr="00713A2F" w:rsidRDefault="00DD20B6" w:rsidP="00DD20B6">
            <w:pPr>
              <w:rPr>
                <w:i/>
                <w:lang w:val="vi-VN"/>
              </w:rPr>
            </w:pPr>
            <w:r>
              <w:rPr>
                <w:i/>
              </w:rPr>
              <w:t xml:space="preserve">      </w:t>
            </w:r>
            <w:r>
              <w:rPr>
                <w:i/>
                <w:lang w:val="vi-VN"/>
              </w:rPr>
              <w:t>The system will anounce for creating a new club successfully</w:t>
            </w:r>
          </w:p>
          <w:p w14:paraId="2DD379DD" w14:textId="77777777" w:rsidR="00DD20B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23"/>
              <w:gridCol w:w="4054"/>
            </w:tblGrid>
            <w:tr w:rsidR="00DD20B6" w14:paraId="143E3120" w14:textId="77777777" w:rsidTr="00DD20B6">
              <w:tc>
                <w:tcPr>
                  <w:tcW w:w="3923" w:type="dxa"/>
                </w:tcPr>
                <w:p w14:paraId="24F6E8EE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054" w:type="dxa"/>
                </w:tcPr>
                <w:p w14:paraId="2F52BD8A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D20B6" w14:paraId="617A58DE" w14:textId="77777777" w:rsidTr="00DD20B6">
              <w:tc>
                <w:tcPr>
                  <w:tcW w:w="3923" w:type="dxa"/>
                </w:tcPr>
                <w:p w14:paraId="30EF51DF" w14:textId="77777777" w:rsidR="00DD20B6" w:rsidRPr="00681D5D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>User click i</w:t>
                  </w:r>
                  <w:r>
                    <w:rPr>
                      <w:i/>
                    </w:rPr>
                    <w:t xml:space="preserve">con profile on the bottom-right corner of the </w:t>
                  </w:r>
                  <w:r w:rsidRPr="00BF70EA">
                    <w:rPr>
                      <w:i/>
                    </w:rPr>
                    <w:t>screen</w:t>
                  </w:r>
                </w:p>
              </w:tc>
              <w:tc>
                <w:tcPr>
                  <w:tcW w:w="4054" w:type="dxa"/>
                </w:tcPr>
                <w:p w14:paraId="6824A928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will show user’s profile</w:t>
                  </w:r>
                </w:p>
              </w:tc>
            </w:tr>
            <w:tr w:rsidR="00DD20B6" w14:paraId="04B5DE6B" w14:textId="77777777" w:rsidTr="00DD20B6">
              <w:tc>
                <w:tcPr>
                  <w:tcW w:w="3923" w:type="dxa"/>
                </w:tcPr>
                <w:p w14:paraId="2DB027B9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>In the profile screen, user click the create club button</w:t>
                  </w:r>
                </w:p>
              </w:tc>
              <w:tc>
                <w:tcPr>
                  <w:tcW w:w="4054" w:type="dxa"/>
                </w:tcPr>
                <w:p w14:paraId="59F0AD56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A club creation form </w:t>
                  </w:r>
                  <w:r w:rsidRPr="001D482C">
                    <w:rPr>
                      <w:iCs/>
                    </w:rPr>
                    <w:t>will be displayed</w:t>
                  </w:r>
                  <w:r>
                    <w:rPr>
                      <w:iCs/>
                    </w:rPr>
                    <w:t>:</w:t>
                  </w:r>
                </w:p>
                <w:p w14:paraId="0136A0E0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Name:</w:t>
                  </w:r>
                  <w:r>
                    <w:rPr>
                      <w:i/>
                    </w:rPr>
                    <w:t>(required)</w:t>
                  </w:r>
                </w:p>
                <w:p w14:paraId="27C662AE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Logo Image:</w:t>
                  </w:r>
                </w:p>
                <w:p w14:paraId="00C4749F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Description:</w:t>
                  </w:r>
                </w:p>
                <w:p w14:paraId="0BBABAB7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Average age of member:</w:t>
                  </w:r>
                  <w:r>
                    <w:rPr>
                      <w:i/>
                    </w:rPr>
                    <w:t xml:space="preserve"> (required)</w:t>
                  </w:r>
                </w:p>
                <w:p w14:paraId="1599AA21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Home Pitch:</w:t>
                  </w:r>
                  <w:r>
                    <w:rPr>
                      <w:i/>
                    </w:rPr>
                    <w:t xml:space="preserve"> (required)</w:t>
                  </w:r>
                </w:p>
                <w:p w14:paraId="43207EB1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Skills:</w:t>
                  </w:r>
                </w:p>
                <w:p w14:paraId="50A929D0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</w:p>
              </w:tc>
            </w:tr>
            <w:tr w:rsidR="00DD20B6" w14:paraId="2E0182C0" w14:textId="77777777" w:rsidTr="00DD20B6">
              <w:tc>
                <w:tcPr>
                  <w:tcW w:w="3923" w:type="dxa"/>
                </w:tcPr>
                <w:p w14:paraId="502257C8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 xml:space="preserve">User enters </w:t>
                  </w:r>
                  <w:r>
                    <w:rPr>
                      <w:i/>
                    </w:rPr>
                    <w:t>required information of football club and c</w:t>
                  </w:r>
                  <w:r w:rsidRPr="00BF70EA">
                    <w:rPr>
                      <w:i/>
                    </w:rPr>
                    <w:t>licks Create button at the bottom</w:t>
                  </w:r>
                </w:p>
                <w:p w14:paraId="508E743D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</w:p>
              </w:tc>
              <w:tc>
                <w:tcPr>
                  <w:tcW w:w="4054" w:type="dxa"/>
                </w:tcPr>
                <w:p w14:paraId="040E272C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>The system will create a new club if the validation of information is correct</w:t>
                  </w:r>
                </w:p>
              </w:tc>
            </w:tr>
          </w:tbl>
          <w:p w14:paraId="0B01C955" w14:textId="77777777" w:rsidR="00DD20B6" w:rsidRDefault="00DD20B6" w:rsidP="00DD20B6">
            <w:pPr>
              <w:ind w:left="0"/>
              <w:rPr>
                <w:i/>
              </w:rPr>
            </w:pPr>
          </w:p>
          <w:p w14:paraId="5E958397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28E61D29" w14:textId="77777777" w:rsidR="00DD20B6" w:rsidRPr="00D668E7" w:rsidRDefault="00DD20B6" w:rsidP="00DD20B6">
            <w:pPr>
              <w:rPr>
                <w:i/>
                <w:lang w:val="vi-VN"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NA</w:t>
            </w:r>
            <w:r w:rsidRPr="00305956">
              <w:rPr>
                <w:i/>
              </w:rPr>
              <w:t xml:space="preserve"> </w:t>
            </w:r>
          </w:p>
          <w:p w14:paraId="1EF9778D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636C24E7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lastRenderedPageBreak/>
              <w:t xml:space="preserve">          </w:t>
            </w:r>
            <w:r>
              <w:rPr>
                <w:i/>
              </w:rPr>
              <w:t>The system will display a message if user doesn’t enter some important information</w:t>
            </w:r>
          </w:p>
          <w:p w14:paraId="46D0931A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4AA81679" w14:textId="77777777" w:rsidR="00DD20B6" w:rsidRPr="00305956" w:rsidRDefault="00DD20B6" w:rsidP="00DD20B6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NA</w:t>
            </w:r>
          </w:p>
          <w:p w14:paraId="2D730B7B" w14:textId="77777777" w:rsidR="00DD20B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318C3A43" w14:textId="77777777" w:rsidR="00DD20B6" w:rsidRPr="00724682" w:rsidRDefault="00DD20B6" w:rsidP="00DD20B6">
            <w:pPr>
              <w:rPr>
                <w:b/>
                <w:bCs/>
              </w:rPr>
            </w:pPr>
            <w:r>
              <w:rPr>
                <w:i/>
              </w:rPr>
              <w:t xml:space="preserve">  NA</w:t>
            </w:r>
          </w:p>
        </w:tc>
      </w:tr>
    </w:tbl>
    <w:p w14:paraId="1BB32CF2" w14:textId="77777777" w:rsidR="00DD20B6" w:rsidRPr="00DE3007" w:rsidRDefault="00DD20B6" w:rsidP="00DD20B6">
      <w:pPr>
        <w:ind w:left="0"/>
      </w:pPr>
    </w:p>
    <w:p w14:paraId="43CFF530" w14:textId="198BB0D3" w:rsidR="00DD20B6" w:rsidRDefault="00DD20B6" w:rsidP="00DD20B6">
      <w:pPr>
        <w:pStyle w:val="Heading2"/>
      </w:pPr>
      <w:bookmarkStart w:id="38" w:name="_Toc66906822"/>
      <w:r>
        <w:t>&lt;Update your profile&gt;</w:t>
      </w:r>
      <w:bookmarkEnd w:id="38"/>
      <w:r>
        <w:t xml:space="preserve"> </w:t>
      </w:r>
    </w:p>
    <w:p w14:paraId="1BFE11E6" w14:textId="77777777" w:rsidR="00DD20B6" w:rsidRDefault="00DD20B6" w:rsidP="00DD20B6">
      <w:r>
        <w:rPr>
          <w:noProof/>
          <w:lang w:eastAsia="ja-JP"/>
        </w:rPr>
        <w:drawing>
          <wp:inline distT="0" distB="0" distL="0" distR="0" wp14:anchorId="60CC3E66" wp14:editId="1682B69C">
            <wp:extent cx="5257800" cy="10953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DD20B6" w:rsidRPr="00305956" w14:paraId="772BFE56" w14:textId="77777777" w:rsidTr="00DD20B6">
        <w:tc>
          <w:tcPr>
            <w:tcW w:w="5000" w:type="pct"/>
            <w:gridSpan w:val="5"/>
            <w:shd w:val="clear" w:color="auto" w:fill="F3F3F3"/>
          </w:tcPr>
          <w:p w14:paraId="7D0167C3" w14:textId="77777777" w:rsidR="00DD20B6" w:rsidRPr="00305956" w:rsidRDefault="00DD20B6" w:rsidP="00DD20B6"/>
          <w:p w14:paraId="39F6A16C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9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459B7032" w14:textId="77777777" w:rsidR="00DD20B6" w:rsidRPr="00305956" w:rsidRDefault="00DD20B6" w:rsidP="00DD20B6"/>
        </w:tc>
      </w:tr>
      <w:tr w:rsidR="00DD20B6" w:rsidRPr="00305956" w14:paraId="2EB91D18" w14:textId="77777777" w:rsidTr="00DD20B6">
        <w:tc>
          <w:tcPr>
            <w:tcW w:w="1391" w:type="pct"/>
            <w:shd w:val="clear" w:color="auto" w:fill="F3F3F3"/>
          </w:tcPr>
          <w:p w14:paraId="6DC910B7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559336D6" w14:textId="77777777" w:rsidR="00DD20B6" w:rsidRPr="00305956" w:rsidRDefault="00DD20B6" w:rsidP="00DD20B6">
            <w:r w:rsidRPr="00305956">
              <w:t>UC00</w:t>
            </w:r>
            <w:r>
              <w:t>9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0BABA169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525C01AD" w14:textId="77777777" w:rsidR="00DD20B6" w:rsidRPr="00305956" w:rsidRDefault="00DD20B6" w:rsidP="00DD20B6">
            <w:r w:rsidRPr="00305956">
              <w:t>1.</w:t>
            </w:r>
            <w:r>
              <w:t>0</w:t>
            </w:r>
            <w:r>
              <w:rPr>
                <w:lang w:val="vi-VN"/>
              </w:rPr>
              <w:t>.1</w:t>
            </w:r>
          </w:p>
        </w:tc>
      </w:tr>
      <w:tr w:rsidR="00DD20B6" w:rsidRPr="00305956" w14:paraId="6B80DC31" w14:textId="77777777" w:rsidTr="00DD20B6">
        <w:tc>
          <w:tcPr>
            <w:tcW w:w="1391" w:type="pct"/>
            <w:shd w:val="clear" w:color="auto" w:fill="F3F3F3"/>
          </w:tcPr>
          <w:p w14:paraId="0E9DF3FE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5CA61BAE" w14:textId="77777777" w:rsidR="00DD20B6" w:rsidRPr="00305956" w:rsidRDefault="00DD20B6" w:rsidP="00DD20B6">
            <w:r>
              <w:t>Update</w:t>
            </w:r>
            <w:r>
              <w:rPr>
                <w:lang w:val="vi-VN"/>
              </w:rPr>
              <w:t xml:space="preserve"> your personal information (your profile)</w:t>
            </w:r>
          </w:p>
        </w:tc>
      </w:tr>
      <w:tr w:rsidR="00DD20B6" w:rsidRPr="00305956" w14:paraId="1B57CF26" w14:textId="77777777" w:rsidTr="00DD20B6">
        <w:tc>
          <w:tcPr>
            <w:tcW w:w="1391" w:type="pct"/>
            <w:shd w:val="clear" w:color="auto" w:fill="F3F3F3"/>
          </w:tcPr>
          <w:p w14:paraId="498C38EA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23703F41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Trần Dương Phúc An</w:t>
            </w:r>
          </w:p>
          <w:p w14:paraId="243756B7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Nguyễn Vũ Long</w:t>
            </w:r>
          </w:p>
          <w:p w14:paraId="7A06637F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Nguyễn Đình Long</w:t>
            </w:r>
          </w:p>
          <w:p w14:paraId="6224081B" w14:textId="77777777" w:rsidR="00DD20B6" w:rsidRPr="00305956" w:rsidRDefault="00DD20B6" w:rsidP="00DD20B6">
            <w:r>
              <w:rPr>
                <w:lang w:val="vi-VN"/>
              </w:rPr>
              <w:t xml:space="preserve">Nguyễn Văn Hiếu </w:t>
            </w:r>
          </w:p>
        </w:tc>
      </w:tr>
      <w:tr w:rsidR="00DD20B6" w:rsidRPr="00305956" w14:paraId="3D7C79D1" w14:textId="77777777" w:rsidTr="00DD20B6">
        <w:tc>
          <w:tcPr>
            <w:tcW w:w="1391" w:type="pct"/>
            <w:shd w:val="clear" w:color="auto" w:fill="F3F3F3"/>
          </w:tcPr>
          <w:p w14:paraId="12B2A865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6AF2D805" w14:textId="77777777" w:rsidR="00DD20B6" w:rsidRPr="00305956" w:rsidRDefault="00DD20B6" w:rsidP="00DD20B6">
            <w:r>
              <w:t>19</w:t>
            </w:r>
            <w:r w:rsidRPr="00305956">
              <w:t>/</w:t>
            </w:r>
            <w:r>
              <w:t>01</w:t>
            </w:r>
            <w:r w:rsidRPr="00305956">
              <w:t>/</w:t>
            </w:r>
            <w:r>
              <w:t>2021</w:t>
            </w:r>
          </w:p>
        </w:tc>
        <w:tc>
          <w:tcPr>
            <w:tcW w:w="637" w:type="pct"/>
            <w:shd w:val="clear" w:color="auto" w:fill="F3F3F3"/>
          </w:tcPr>
          <w:p w14:paraId="015633E7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6311D099" w14:textId="77777777" w:rsidR="00DD20B6" w:rsidRPr="00305956" w:rsidRDefault="00DD20B6" w:rsidP="00DD20B6">
            <w:r>
              <w:t>normal</w:t>
            </w:r>
          </w:p>
        </w:tc>
      </w:tr>
      <w:tr w:rsidR="00DD20B6" w:rsidRPr="00305956" w14:paraId="0CB11690" w14:textId="77777777" w:rsidTr="00DD20B6">
        <w:tc>
          <w:tcPr>
            <w:tcW w:w="5000" w:type="pct"/>
            <w:gridSpan w:val="5"/>
            <w:shd w:val="clear" w:color="auto" w:fill="FFFFFF"/>
          </w:tcPr>
          <w:p w14:paraId="6B5A0C02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788B94B2" w14:textId="77777777" w:rsidR="00DD20B6" w:rsidRPr="00305956" w:rsidRDefault="00DD20B6" w:rsidP="00DD20B6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1DD46721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78851734" w14:textId="77777777" w:rsidR="00DD20B6" w:rsidRPr="00305956" w:rsidRDefault="00DD20B6" w:rsidP="00DD20B6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As a user, I want to update my profile so that my personal information would be valid</w:t>
            </w:r>
          </w:p>
          <w:p w14:paraId="24D82B44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14008F78" w14:textId="77777777" w:rsidR="00DD20B6" w:rsidRPr="001F7F6E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lastRenderedPageBreak/>
              <w:tab/>
            </w:r>
            <w:r>
              <w:rPr>
                <w:i/>
              </w:rPr>
              <w:t>Update my profile</w:t>
            </w:r>
          </w:p>
          <w:p w14:paraId="748CB82C" w14:textId="77777777" w:rsidR="00DD20B6" w:rsidRPr="00305956" w:rsidRDefault="00DD20B6" w:rsidP="00DD20B6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5582580F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Users want to update their profiles      </w:t>
            </w:r>
          </w:p>
          <w:p w14:paraId="04791CD5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3553C1A4" w14:textId="77777777" w:rsidR="00DD20B6" w:rsidRPr="00713A2F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</w:t>
            </w:r>
            <w:r w:rsidRPr="00713A2F">
              <w:rPr>
                <w:i/>
              </w:rPr>
              <w:t>User’s device needs to be connected in the internet</w:t>
            </w:r>
          </w:p>
          <w:p w14:paraId="69387523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</w:t>
            </w:r>
            <w:r w:rsidRPr="00713A2F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713A2F">
              <w:rPr>
                <w:i/>
              </w:rPr>
              <w:t>ed in this app with customer account</w:t>
            </w:r>
          </w:p>
          <w:p w14:paraId="35F2A146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3821C0F0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 User’s profile will be updated</w:t>
            </w:r>
          </w:p>
          <w:p w14:paraId="01F38E1C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 </w:t>
            </w:r>
            <w:r>
              <w:rPr>
                <w:i/>
                <w:lang w:val="vi-VN"/>
              </w:rPr>
              <w:t xml:space="preserve">The system will anounce for </w:t>
            </w:r>
            <w:r>
              <w:rPr>
                <w:i/>
              </w:rPr>
              <w:t>updating</w:t>
            </w:r>
            <w:r>
              <w:rPr>
                <w:i/>
                <w:lang w:val="vi-VN"/>
              </w:rPr>
              <w:t xml:space="preserve"> </w:t>
            </w:r>
            <w:r>
              <w:rPr>
                <w:i/>
              </w:rPr>
              <w:t>new information</w:t>
            </w:r>
            <w:r>
              <w:rPr>
                <w:i/>
                <w:lang w:val="vi-VN"/>
              </w:rPr>
              <w:t xml:space="preserve"> successfully</w:t>
            </w:r>
          </w:p>
          <w:p w14:paraId="779F7041" w14:textId="77777777" w:rsidR="00DD20B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23"/>
              <w:gridCol w:w="4054"/>
            </w:tblGrid>
            <w:tr w:rsidR="00DD20B6" w14:paraId="04DC0F32" w14:textId="77777777" w:rsidTr="00DD20B6">
              <w:tc>
                <w:tcPr>
                  <w:tcW w:w="3923" w:type="dxa"/>
                </w:tcPr>
                <w:p w14:paraId="3AA274A3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054" w:type="dxa"/>
                </w:tcPr>
                <w:p w14:paraId="056167E9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D20B6" w14:paraId="594C01A1" w14:textId="77777777" w:rsidTr="00DD20B6">
              <w:tc>
                <w:tcPr>
                  <w:tcW w:w="3923" w:type="dxa"/>
                </w:tcPr>
                <w:p w14:paraId="093F9176" w14:textId="77777777" w:rsidR="00DD20B6" w:rsidRPr="00681D5D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>User click icon P</w:t>
                  </w:r>
                  <w:r w:rsidRPr="00BF70EA">
                    <w:rPr>
                      <w:i/>
                    </w:rPr>
                    <w:t xml:space="preserve">rofile on the </w:t>
                  </w:r>
                  <w:r>
                    <w:rPr>
                      <w:i/>
                    </w:rPr>
                    <w:t>bottom-right cor</w:t>
                  </w:r>
                  <w:r w:rsidRPr="00BF70EA">
                    <w:rPr>
                      <w:i/>
                    </w:rPr>
                    <w:t>ner of the main screen</w:t>
                  </w:r>
                </w:p>
              </w:tc>
              <w:tc>
                <w:tcPr>
                  <w:tcW w:w="4054" w:type="dxa"/>
                </w:tcPr>
                <w:p w14:paraId="66BC1A5B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will show user’s profile</w:t>
                  </w:r>
                </w:p>
              </w:tc>
            </w:tr>
            <w:tr w:rsidR="00DD20B6" w14:paraId="44DAFF0D" w14:textId="77777777" w:rsidTr="00DD20B6">
              <w:tc>
                <w:tcPr>
                  <w:tcW w:w="3923" w:type="dxa"/>
                </w:tcPr>
                <w:p w14:paraId="53E75EE5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>User</w:t>
                  </w:r>
                  <w:r>
                    <w:rPr>
                      <w:i/>
                      <w:lang w:val="vi-VN"/>
                    </w:rPr>
                    <w:t xml:space="preserve"> clicks in</w:t>
                  </w:r>
                  <w:r>
                    <w:rPr>
                      <w:i/>
                    </w:rPr>
                    <w:t xml:space="preserve"> Update Profile</w:t>
                  </w:r>
                  <w:r>
                    <w:rPr>
                      <w:i/>
                      <w:lang w:val="vi-VN"/>
                    </w:rPr>
                    <w:t xml:space="preserve"> button</w:t>
                  </w:r>
                </w:p>
              </w:tc>
              <w:tc>
                <w:tcPr>
                  <w:tcW w:w="4054" w:type="dxa"/>
                </w:tcPr>
                <w:p w14:paraId="6E305620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A profile update form </w:t>
                  </w:r>
                  <w:r w:rsidRPr="001D482C">
                    <w:rPr>
                      <w:iCs/>
                    </w:rPr>
                    <w:t>will be displayed</w:t>
                  </w:r>
                  <w:r>
                    <w:rPr>
                      <w:iCs/>
                    </w:rPr>
                    <w:t>:</w:t>
                  </w:r>
                </w:p>
                <w:p w14:paraId="4F64E8C9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Name</w:t>
                  </w:r>
                </w:p>
                <w:p w14:paraId="6D4334DE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Age</w:t>
                  </w:r>
                </w:p>
                <w:p w14:paraId="46501E49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Phone Number</w:t>
                  </w:r>
                </w:p>
                <w:p w14:paraId="0AA6B741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Address</w:t>
                  </w:r>
                </w:p>
                <w:p w14:paraId="38D0FF32" w14:textId="77777777" w:rsidR="00DD20B6" w:rsidRPr="000138B7" w:rsidRDefault="00DD20B6" w:rsidP="00DD20B6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Avatar Image</w:t>
                  </w:r>
                </w:p>
              </w:tc>
            </w:tr>
            <w:tr w:rsidR="00DD20B6" w14:paraId="50A60F70" w14:textId="77777777" w:rsidTr="00DD20B6">
              <w:tc>
                <w:tcPr>
                  <w:tcW w:w="3923" w:type="dxa"/>
                </w:tcPr>
                <w:p w14:paraId="2077600E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 xml:space="preserve">User enters </w:t>
                  </w:r>
                  <w:r>
                    <w:rPr>
                      <w:i/>
                    </w:rPr>
                    <w:t>information and c</w:t>
                  </w:r>
                  <w:r w:rsidRPr="00BF70EA">
                    <w:rPr>
                      <w:i/>
                    </w:rPr>
                    <w:t xml:space="preserve">licks </w:t>
                  </w:r>
                  <w:r>
                    <w:rPr>
                      <w:i/>
                    </w:rPr>
                    <w:t>Update</w:t>
                  </w:r>
                  <w:r w:rsidRPr="00BF70EA">
                    <w:rPr>
                      <w:i/>
                    </w:rPr>
                    <w:t xml:space="preserve"> button at the bottom</w:t>
                  </w:r>
                </w:p>
                <w:p w14:paraId="1EACB3C2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</w:p>
              </w:tc>
              <w:tc>
                <w:tcPr>
                  <w:tcW w:w="4054" w:type="dxa"/>
                </w:tcPr>
                <w:p w14:paraId="6278D591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 xml:space="preserve">The system will </w:t>
                  </w:r>
                  <w:r>
                    <w:rPr>
                      <w:i/>
                    </w:rPr>
                    <w:t>update</w:t>
                  </w:r>
                  <w:r w:rsidRPr="00BF70EA">
                    <w:rPr>
                      <w:i/>
                    </w:rPr>
                    <w:t xml:space="preserve"> </w:t>
                  </w:r>
                  <w:r>
                    <w:rPr>
                      <w:i/>
                    </w:rPr>
                    <w:t xml:space="preserve">user’s profile </w:t>
                  </w:r>
                  <w:r w:rsidRPr="00BF70EA">
                    <w:rPr>
                      <w:i/>
                    </w:rPr>
                    <w:t>if the validation of information is correct</w:t>
                  </w:r>
                </w:p>
              </w:tc>
            </w:tr>
          </w:tbl>
          <w:p w14:paraId="0DAB2DE2" w14:textId="77777777" w:rsidR="00DD20B6" w:rsidRPr="00305956" w:rsidRDefault="00DD20B6" w:rsidP="00DD20B6">
            <w:pPr>
              <w:ind w:left="0"/>
              <w:rPr>
                <w:i/>
              </w:rPr>
            </w:pPr>
          </w:p>
          <w:p w14:paraId="7B0BE3AE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122A8D57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NA</w:t>
            </w:r>
          </w:p>
          <w:p w14:paraId="057CF14A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25415D94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The system will check the validation of updating profile and display announcements if user’s inputs are not valid</w:t>
            </w:r>
          </w:p>
          <w:p w14:paraId="57AFCB5C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0E196509" w14:textId="77777777" w:rsidR="00DD20B6" w:rsidRPr="00305956" w:rsidRDefault="00DD20B6" w:rsidP="00DD20B6">
            <w:pPr>
              <w:rPr>
                <w:bCs/>
                <w:i/>
              </w:rPr>
            </w:pPr>
            <w:r w:rsidRPr="00305956">
              <w:tab/>
            </w:r>
            <w:r>
              <w:t>NA</w:t>
            </w:r>
          </w:p>
          <w:p w14:paraId="7F45D139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3478786F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>NA</w:t>
            </w:r>
          </w:p>
        </w:tc>
      </w:tr>
      <w:tr w:rsidR="00DD20B6" w:rsidRPr="00305956" w14:paraId="2EE3A05A" w14:textId="77777777" w:rsidTr="00DD20B6">
        <w:tc>
          <w:tcPr>
            <w:tcW w:w="5000" w:type="pct"/>
            <w:gridSpan w:val="5"/>
            <w:shd w:val="clear" w:color="auto" w:fill="FFFFFF"/>
          </w:tcPr>
          <w:p w14:paraId="00BB5CCC" w14:textId="77777777" w:rsidR="00DD20B6" w:rsidRPr="00305956" w:rsidRDefault="00DD20B6" w:rsidP="00DD20B6">
            <w:pPr>
              <w:rPr>
                <w:b/>
              </w:rPr>
            </w:pPr>
          </w:p>
        </w:tc>
      </w:tr>
    </w:tbl>
    <w:p w14:paraId="6D8B76E8" w14:textId="77777777" w:rsidR="00DD20B6" w:rsidRPr="00DE3007" w:rsidRDefault="00DD20B6" w:rsidP="00DD20B6"/>
    <w:p w14:paraId="1A5DA24D" w14:textId="0CC83624" w:rsidR="00DD20B6" w:rsidRDefault="00DD20B6" w:rsidP="00DD20B6">
      <w:pPr>
        <w:pStyle w:val="Heading2"/>
      </w:pPr>
      <w:bookmarkStart w:id="39" w:name="_Toc66906823"/>
      <w:r>
        <w:lastRenderedPageBreak/>
        <w:t>&lt;Create an external match&gt;</w:t>
      </w:r>
      <w:bookmarkEnd w:id="39"/>
    </w:p>
    <w:p w14:paraId="15281128" w14:textId="77777777" w:rsidR="00DD20B6" w:rsidRDefault="00DD20B6" w:rsidP="00DD20B6">
      <w:r>
        <w:rPr>
          <w:noProof/>
          <w:lang w:eastAsia="ja-JP"/>
        </w:rPr>
        <w:drawing>
          <wp:inline distT="0" distB="0" distL="0" distR="0" wp14:anchorId="2FA43333" wp14:editId="494CEBAA">
            <wp:extent cx="3505200" cy="1028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DD20B6" w:rsidRPr="00305956" w14:paraId="4A980D97" w14:textId="77777777" w:rsidTr="00DD20B6">
        <w:tc>
          <w:tcPr>
            <w:tcW w:w="5000" w:type="pct"/>
            <w:gridSpan w:val="5"/>
            <w:shd w:val="clear" w:color="auto" w:fill="F3F3F3"/>
          </w:tcPr>
          <w:p w14:paraId="3D26F350" w14:textId="77777777" w:rsidR="00DD20B6" w:rsidRPr="00C0070C" w:rsidRDefault="00DD20B6" w:rsidP="00DD20B6">
            <w:pPr>
              <w:rPr>
                <w:b/>
              </w:rPr>
            </w:pPr>
          </w:p>
          <w:p w14:paraId="1A511E5B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10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350637D1" w14:textId="77777777" w:rsidR="00DD20B6" w:rsidRPr="00305956" w:rsidRDefault="00DD20B6" w:rsidP="00DD20B6"/>
        </w:tc>
      </w:tr>
      <w:tr w:rsidR="00DD20B6" w:rsidRPr="00DE43A8" w14:paraId="3FAFF7F8" w14:textId="77777777" w:rsidTr="00DD20B6">
        <w:tc>
          <w:tcPr>
            <w:tcW w:w="1391" w:type="pct"/>
            <w:shd w:val="clear" w:color="auto" w:fill="F3F3F3"/>
          </w:tcPr>
          <w:p w14:paraId="464E2A54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3FBAB581" w14:textId="77777777" w:rsidR="00DD20B6" w:rsidRPr="000313AE" w:rsidRDefault="00DD20B6" w:rsidP="00DD20B6">
            <w:r>
              <w:rPr>
                <w:lang w:val="vi-VN"/>
              </w:rPr>
              <w:t>UC00</w:t>
            </w:r>
            <w:r>
              <w:t>10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78D1D94C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Use-case </w:t>
            </w:r>
            <w:r>
              <w:rPr>
                <w:b/>
              </w:rPr>
              <w:t>Version</w:t>
            </w:r>
          </w:p>
        </w:tc>
        <w:tc>
          <w:tcPr>
            <w:tcW w:w="1186" w:type="pct"/>
          </w:tcPr>
          <w:p w14:paraId="258A24BC" w14:textId="77777777" w:rsidR="00DD20B6" w:rsidRPr="00DE43A8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1.0.1</w:t>
            </w:r>
          </w:p>
        </w:tc>
      </w:tr>
      <w:tr w:rsidR="00DD20B6" w:rsidRPr="00305956" w14:paraId="77F339D2" w14:textId="77777777" w:rsidTr="00DD20B6">
        <w:tc>
          <w:tcPr>
            <w:tcW w:w="1391" w:type="pct"/>
            <w:shd w:val="clear" w:color="auto" w:fill="F3F3F3"/>
          </w:tcPr>
          <w:p w14:paraId="5CC8BD5C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1C154B37" w14:textId="77777777" w:rsidR="00DD20B6" w:rsidRPr="00305956" w:rsidRDefault="00DD20B6" w:rsidP="00DD20B6">
            <w:r>
              <w:t xml:space="preserve">Create </w:t>
            </w:r>
            <w:r>
              <w:rPr>
                <w:lang w:val="vi-VN"/>
              </w:rPr>
              <w:t xml:space="preserve">an </w:t>
            </w:r>
            <w:r>
              <w:t>external</w:t>
            </w:r>
            <w:r>
              <w:rPr>
                <w:lang w:val="vi-VN"/>
              </w:rPr>
              <w:t xml:space="preserve"> </w:t>
            </w:r>
            <w:r>
              <w:t>match (out of football club)</w:t>
            </w:r>
          </w:p>
        </w:tc>
      </w:tr>
      <w:tr w:rsidR="00DD20B6" w:rsidRPr="00305956" w14:paraId="027D7E5A" w14:textId="77777777" w:rsidTr="00DD20B6">
        <w:tc>
          <w:tcPr>
            <w:tcW w:w="1391" w:type="pct"/>
            <w:shd w:val="clear" w:color="auto" w:fill="F3F3F3"/>
          </w:tcPr>
          <w:p w14:paraId="48FE1A03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5738AE25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347D9F1A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Vũ Long</w:t>
            </w:r>
          </w:p>
          <w:p w14:paraId="524D843B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Đình Long</w:t>
            </w:r>
          </w:p>
          <w:p w14:paraId="02D6B8D5" w14:textId="77777777" w:rsidR="00DD20B6" w:rsidRPr="00305956" w:rsidRDefault="00DD20B6" w:rsidP="00DD20B6">
            <w:r>
              <w:rPr>
                <w:lang w:val="vi-VN"/>
              </w:rPr>
              <w:t xml:space="preserve"> Nguyễn Văn Hiếu </w:t>
            </w:r>
          </w:p>
        </w:tc>
      </w:tr>
      <w:tr w:rsidR="00DD20B6" w:rsidRPr="00DE43A8" w14:paraId="723D09B8" w14:textId="77777777" w:rsidTr="00DD20B6">
        <w:tc>
          <w:tcPr>
            <w:tcW w:w="1391" w:type="pct"/>
            <w:shd w:val="clear" w:color="auto" w:fill="F3F3F3"/>
          </w:tcPr>
          <w:p w14:paraId="2364F44D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72FD01E3" w14:textId="77777777" w:rsidR="00DD20B6" w:rsidRPr="00DE43A8" w:rsidRDefault="00DD20B6" w:rsidP="00DD20B6">
            <w:pPr>
              <w:rPr>
                <w:lang w:val="vi-VN"/>
              </w:rPr>
            </w:pPr>
            <w:r>
              <w:t>19</w:t>
            </w:r>
            <w:r>
              <w:rPr>
                <w:lang w:val="vi-VN"/>
              </w:rPr>
              <w:t>/01/2021</w:t>
            </w:r>
          </w:p>
        </w:tc>
        <w:tc>
          <w:tcPr>
            <w:tcW w:w="637" w:type="pct"/>
            <w:shd w:val="clear" w:color="auto" w:fill="F3F3F3"/>
          </w:tcPr>
          <w:p w14:paraId="6F3E4471" w14:textId="77777777" w:rsidR="00DD20B6" w:rsidRPr="00305956" w:rsidRDefault="00DD20B6" w:rsidP="00DD20B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42D4A14E" w14:textId="77777777" w:rsidR="00DD20B6" w:rsidRPr="00DE43A8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</w:tr>
      <w:tr w:rsidR="00DD20B6" w:rsidRPr="00305956" w14:paraId="204CAD42" w14:textId="77777777" w:rsidTr="00DD20B6">
        <w:tc>
          <w:tcPr>
            <w:tcW w:w="5000" w:type="pct"/>
            <w:gridSpan w:val="5"/>
            <w:shd w:val="clear" w:color="auto" w:fill="FFFFFF"/>
          </w:tcPr>
          <w:p w14:paraId="2AAAD6A0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76F8787C" w14:textId="77777777" w:rsidR="00DD20B6" w:rsidRPr="00305956" w:rsidRDefault="00DD20B6" w:rsidP="00DD20B6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35332E60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0786E023" w14:textId="77777777" w:rsidR="00DD20B6" w:rsidRPr="00305956" w:rsidRDefault="00DD20B6" w:rsidP="00DD20B6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As a user, I want to find opponent teams so that my team could have a football match with them</w:t>
            </w:r>
          </w:p>
          <w:p w14:paraId="5C514839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354CA4AD" w14:textId="77777777" w:rsidR="00DD20B6" w:rsidRPr="001F7F6E" w:rsidRDefault="00DD20B6" w:rsidP="00DD20B6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Finding opponent teams for a football match</w:t>
            </w:r>
          </w:p>
          <w:p w14:paraId="58563EE3" w14:textId="77777777" w:rsidR="00DD20B6" w:rsidRPr="00305956" w:rsidRDefault="00DD20B6" w:rsidP="00DD20B6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7FB77396" w14:textId="77777777" w:rsidR="00DD20B6" w:rsidRPr="00E0464E" w:rsidRDefault="00DD20B6" w:rsidP="00DD20B6">
            <w:pPr>
              <w:rPr>
                <w:i/>
                <w:lang w:val="vi-VN"/>
              </w:rPr>
            </w:pPr>
            <w:r>
              <w:rPr>
                <w:i/>
              </w:rPr>
              <w:t xml:space="preserve">       Users</w:t>
            </w:r>
            <w:r>
              <w:rPr>
                <w:i/>
                <w:lang w:val="vi-VN"/>
              </w:rPr>
              <w:t xml:space="preserve"> want to find an opponent team for a football match</w:t>
            </w:r>
          </w:p>
          <w:p w14:paraId="3BDA3BA0" w14:textId="77777777" w:rsidR="00DD20B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3E2E45F6" w14:textId="77777777" w:rsidR="00DD20B6" w:rsidRPr="00713A2F" w:rsidRDefault="00DD20B6" w:rsidP="00DD20B6">
            <w:pPr>
              <w:rPr>
                <w:i/>
              </w:rPr>
            </w:pPr>
            <w:r>
              <w:rPr>
                <w:b/>
                <w:bCs/>
              </w:rPr>
              <w:t xml:space="preserve">       </w:t>
            </w:r>
            <w:r w:rsidRPr="00713A2F">
              <w:rPr>
                <w:i/>
              </w:rPr>
              <w:t>User’s device needs to be connected in the internet</w:t>
            </w:r>
          </w:p>
          <w:p w14:paraId="103ECA3C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 w:rsidRPr="00713A2F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713A2F">
              <w:rPr>
                <w:i/>
              </w:rPr>
              <w:t>ed in this app with customer account</w:t>
            </w:r>
          </w:p>
          <w:p w14:paraId="53E1076F" w14:textId="77777777" w:rsidR="00DD20B6" w:rsidRPr="00854ADE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Customer has their own club</w:t>
            </w:r>
          </w:p>
          <w:p w14:paraId="7AE70A88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0C8C021D" w14:textId="77777777" w:rsidR="00DD20B6" w:rsidRPr="00F70277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</w:t>
            </w:r>
            <w:r>
              <w:rPr>
                <w:i/>
                <w:lang w:val="vi-VN"/>
              </w:rPr>
              <w:t xml:space="preserve">The system will </w:t>
            </w:r>
            <w:r>
              <w:rPr>
                <w:i/>
              </w:rPr>
              <w:t xml:space="preserve">put your schedule in the list of finding opponent team </w:t>
            </w:r>
          </w:p>
          <w:p w14:paraId="7239CC01" w14:textId="77777777" w:rsidR="00DD20B6" w:rsidRPr="00F70277" w:rsidRDefault="00DD20B6" w:rsidP="00DD20B6">
            <w:pPr>
              <w:rPr>
                <w:i/>
              </w:rPr>
            </w:pPr>
            <w:r>
              <w:rPr>
                <w:i/>
                <w:lang w:val="vi-VN"/>
              </w:rPr>
              <w:t xml:space="preserve">      The system will anounce</w:t>
            </w:r>
            <w:r>
              <w:rPr>
                <w:i/>
              </w:rPr>
              <w:t xml:space="preserve"> your team that there is an opponent team which matches yours</w:t>
            </w:r>
          </w:p>
          <w:p w14:paraId="2E54286B" w14:textId="77777777" w:rsidR="00DD20B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23"/>
              <w:gridCol w:w="4054"/>
            </w:tblGrid>
            <w:tr w:rsidR="00DD20B6" w14:paraId="18DA4D9A" w14:textId="77777777" w:rsidTr="00DD20B6">
              <w:tc>
                <w:tcPr>
                  <w:tcW w:w="3923" w:type="dxa"/>
                </w:tcPr>
                <w:p w14:paraId="6D9F53A1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054" w:type="dxa"/>
                </w:tcPr>
                <w:p w14:paraId="145841A0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D20B6" w14:paraId="797624F6" w14:textId="77777777" w:rsidTr="00DD20B6">
              <w:tc>
                <w:tcPr>
                  <w:tcW w:w="3923" w:type="dxa"/>
                </w:tcPr>
                <w:p w14:paraId="09DFC273" w14:textId="77777777" w:rsidR="00DD20B6" w:rsidRPr="00681D5D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>U</w:t>
                  </w:r>
                  <w:r w:rsidRPr="00B160B5">
                    <w:rPr>
                      <w:i/>
                    </w:rPr>
                    <w:t>ser clicks on the create match button, the second icon is in the nav bar at the bottom</w:t>
                  </w:r>
                </w:p>
              </w:tc>
              <w:tc>
                <w:tcPr>
                  <w:tcW w:w="4054" w:type="dxa"/>
                </w:tcPr>
                <w:p w14:paraId="68335D6A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will show creation match form</w:t>
                  </w:r>
                </w:p>
                <w:p w14:paraId="159388B9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Team (drop list) (required)</w:t>
                  </w:r>
                </w:p>
                <w:p w14:paraId="57F0D32F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Radio button (choose internal or external) (required)</w:t>
                  </w:r>
                </w:p>
                <w:p w14:paraId="4CE291D5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Pitch (required)</w:t>
                  </w:r>
                </w:p>
                <w:p w14:paraId="2B017777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Time (required)</w:t>
                  </w:r>
                </w:p>
                <w:p w14:paraId="7250D6F6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Phone (required)</w:t>
                  </w:r>
                </w:p>
                <w:p w14:paraId="22538731" w14:textId="77777777" w:rsidR="00DD20B6" w:rsidRPr="00B160B5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 xml:space="preserve">Minimum number of player(option) </w:t>
                  </w:r>
                </w:p>
              </w:tc>
            </w:tr>
            <w:tr w:rsidR="00DD20B6" w14:paraId="2DDB4A79" w14:textId="77777777" w:rsidTr="00DD20B6">
              <w:tc>
                <w:tcPr>
                  <w:tcW w:w="3923" w:type="dxa"/>
                </w:tcPr>
                <w:p w14:paraId="4474DA1E" w14:textId="77777777" w:rsidR="00DD20B6" w:rsidRPr="004C5DDA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>User</w:t>
                  </w:r>
                  <w:r>
                    <w:rPr>
                      <w:i/>
                      <w:lang w:val="vi-VN"/>
                    </w:rPr>
                    <w:t xml:space="preserve"> </w:t>
                  </w:r>
                  <w:r>
                    <w:rPr>
                      <w:i/>
                    </w:rPr>
                    <w:t>input required information, choose external button and then click Create button</w:t>
                  </w:r>
                </w:p>
              </w:tc>
              <w:tc>
                <w:tcPr>
                  <w:tcW w:w="4054" w:type="dxa"/>
                </w:tcPr>
                <w:p w14:paraId="51E08857" w14:textId="77777777" w:rsidR="00DD20B6" w:rsidRPr="004C5DDA" w:rsidRDefault="00DD20B6" w:rsidP="00DD20B6">
                  <w:pPr>
                    <w:ind w:left="0"/>
                    <w:rPr>
                      <w:i/>
                    </w:rPr>
                  </w:pPr>
                  <w:r w:rsidRPr="00BF70EA">
                    <w:rPr>
                      <w:i/>
                    </w:rPr>
                    <w:t xml:space="preserve">The system will </w:t>
                  </w:r>
                  <w:r>
                    <w:rPr>
                      <w:i/>
                    </w:rPr>
                    <w:t xml:space="preserve">create external match </w:t>
                  </w:r>
                  <w:r w:rsidRPr="00BF70EA">
                    <w:rPr>
                      <w:i/>
                    </w:rPr>
                    <w:t>if the validation of information is correct</w:t>
                  </w:r>
                </w:p>
              </w:tc>
            </w:tr>
          </w:tbl>
          <w:p w14:paraId="50C4C7C4" w14:textId="77777777" w:rsidR="00DD20B6" w:rsidRPr="00305956" w:rsidRDefault="00DD20B6" w:rsidP="00DD20B6">
            <w:pPr>
              <w:rPr>
                <w:b/>
                <w:bCs/>
              </w:rPr>
            </w:pPr>
          </w:p>
          <w:p w14:paraId="283092CE" w14:textId="77777777" w:rsidR="00DD20B6" w:rsidRPr="00305956" w:rsidRDefault="00DD20B6" w:rsidP="00DD20B6">
            <w:pPr>
              <w:ind w:left="0"/>
              <w:rPr>
                <w:b/>
                <w:bCs/>
              </w:rPr>
            </w:pPr>
            <w:r>
              <w:rPr>
                <w:i/>
              </w:rPr>
              <w:t xml:space="preserve"> </w:t>
            </w:r>
            <w:r w:rsidRPr="00305956">
              <w:rPr>
                <w:b/>
                <w:bCs/>
              </w:rPr>
              <w:t xml:space="preserve">Alternative Scenario: </w:t>
            </w:r>
          </w:p>
          <w:p w14:paraId="6A7CB230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NA</w:t>
            </w:r>
          </w:p>
          <w:p w14:paraId="4CCCD4F9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69131FC2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The system will display a message if user doesn’t enter required field</w:t>
            </w:r>
          </w:p>
          <w:p w14:paraId="1DB6445F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7469C3C1" w14:textId="77777777" w:rsidR="00DD20B6" w:rsidRPr="00305956" w:rsidRDefault="00DD20B6" w:rsidP="00DD20B6">
            <w:pPr>
              <w:rPr>
                <w:bCs/>
                <w:i/>
              </w:rPr>
            </w:pPr>
            <w:r>
              <w:rPr>
                <w:bCs/>
                <w:i/>
              </w:rPr>
              <w:t>NA</w:t>
            </w:r>
          </w:p>
          <w:p w14:paraId="1887BBC0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2A3A7950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>NA</w:t>
            </w:r>
          </w:p>
        </w:tc>
      </w:tr>
    </w:tbl>
    <w:p w14:paraId="389F837C" w14:textId="77777777" w:rsidR="00DD20B6" w:rsidRPr="00DE3007" w:rsidRDefault="00DD20B6" w:rsidP="00DD20B6"/>
    <w:p w14:paraId="5A8402F6" w14:textId="2CE45172" w:rsidR="00DD20B6" w:rsidRDefault="00DD20B6" w:rsidP="00DD20B6">
      <w:pPr>
        <w:pStyle w:val="Heading2"/>
      </w:pPr>
      <w:bookmarkStart w:id="40" w:name="_Toc66906824"/>
      <w:r>
        <w:t>&lt;Create an internal match&gt;</w:t>
      </w:r>
      <w:bookmarkEnd w:id="40"/>
      <w:r>
        <w:t xml:space="preserve"> </w:t>
      </w:r>
    </w:p>
    <w:p w14:paraId="15728C2F" w14:textId="77777777" w:rsidR="00DD20B6" w:rsidRDefault="00DD20B6" w:rsidP="00DD20B6">
      <w:r>
        <w:rPr>
          <w:noProof/>
          <w:lang w:eastAsia="ja-JP"/>
        </w:rPr>
        <w:drawing>
          <wp:inline distT="0" distB="0" distL="0" distR="0" wp14:anchorId="26F9C52E" wp14:editId="570E492E">
            <wp:extent cx="3676650" cy="1247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DD20B6" w:rsidRPr="00305956" w14:paraId="399DEACE" w14:textId="77777777" w:rsidTr="00DD20B6">
        <w:tc>
          <w:tcPr>
            <w:tcW w:w="5000" w:type="pct"/>
            <w:gridSpan w:val="5"/>
            <w:shd w:val="clear" w:color="auto" w:fill="F3F3F3"/>
          </w:tcPr>
          <w:p w14:paraId="6678A15E" w14:textId="77777777" w:rsidR="00DD20B6" w:rsidRPr="00C0070C" w:rsidRDefault="00DD20B6" w:rsidP="00DD20B6">
            <w:pPr>
              <w:rPr>
                <w:b/>
              </w:rPr>
            </w:pPr>
          </w:p>
          <w:p w14:paraId="3CD37920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11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17DAA2A2" w14:textId="77777777" w:rsidR="00DD20B6" w:rsidRPr="00305956" w:rsidRDefault="00DD20B6" w:rsidP="00DD20B6"/>
        </w:tc>
      </w:tr>
      <w:tr w:rsidR="00DD20B6" w:rsidRPr="00DE43A8" w14:paraId="079C0899" w14:textId="77777777" w:rsidTr="00DD20B6">
        <w:tc>
          <w:tcPr>
            <w:tcW w:w="1391" w:type="pct"/>
            <w:shd w:val="clear" w:color="auto" w:fill="F3F3F3"/>
          </w:tcPr>
          <w:p w14:paraId="7A45C563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14:paraId="61B25E06" w14:textId="77777777" w:rsidR="00DD20B6" w:rsidRPr="000313AE" w:rsidRDefault="00DD20B6" w:rsidP="00DD20B6">
            <w:r>
              <w:rPr>
                <w:lang w:val="vi-VN"/>
              </w:rPr>
              <w:t>UC0</w:t>
            </w:r>
            <w:r>
              <w:t>11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12CDFE26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Use-case </w:t>
            </w:r>
            <w:r>
              <w:rPr>
                <w:b/>
              </w:rPr>
              <w:t>Version</w:t>
            </w:r>
          </w:p>
        </w:tc>
        <w:tc>
          <w:tcPr>
            <w:tcW w:w="1186" w:type="pct"/>
          </w:tcPr>
          <w:p w14:paraId="039BB5D9" w14:textId="77777777" w:rsidR="00DD20B6" w:rsidRPr="00DE43A8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1.0.1</w:t>
            </w:r>
          </w:p>
        </w:tc>
      </w:tr>
      <w:tr w:rsidR="00DD20B6" w:rsidRPr="00305956" w14:paraId="27EBBB82" w14:textId="77777777" w:rsidTr="00DD20B6">
        <w:tc>
          <w:tcPr>
            <w:tcW w:w="1391" w:type="pct"/>
            <w:shd w:val="clear" w:color="auto" w:fill="F3F3F3"/>
          </w:tcPr>
          <w:p w14:paraId="080282FE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63680098" w14:textId="77777777" w:rsidR="00DD20B6" w:rsidRPr="00305956" w:rsidRDefault="00DD20B6" w:rsidP="00DD20B6">
            <w:r>
              <w:t>Create</w:t>
            </w:r>
            <w:r>
              <w:rPr>
                <w:lang w:val="vi-VN"/>
              </w:rPr>
              <w:t xml:space="preserve"> an </w:t>
            </w:r>
            <w:r>
              <w:t>internal match (in football club)</w:t>
            </w:r>
          </w:p>
        </w:tc>
      </w:tr>
      <w:tr w:rsidR="00DD20B6" w:rsidRPr="00305956" w14:paraId="5D19E93B" w14:textId="77777777" w:rsidTr="00DD20B6">
        <w:tc>
          <w:tcPr>
            <w:tcW w:w="1391" w:type="pct"/>
            <w:shd w:val="clear" w:color="auto" w:fill="F3F3F3"/>
          </w:tcPr>
          <w:p w14:paraId="19854079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2807180F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3332B079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Vũ Long</w:t>
            </w:r>
          </w:p>
          <w:p w14:paraId="3AA8CE33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Đình Long</w:t>
            </w:r>
          </w:p>
          <w:p w14:paraId="78FB55DD" w14:textId="77777777" w:rsidR="00DD20B6" w:rsidRPr="00305956" w:rsidRDefault="00DD20B6" w:rsidP="00DD20B6">
            <w:r>
              <w:rPr>
                <w:lang w:val="vi-VN"/>
              </w:rPr>
              <w:t xml:space="preserve"> Nguyễn Văn Hiếu </w:t>
            </w:r>
          </w:p>
        </w:tc>
      </w:tr>
      <w:tr w:rsidR="00DD20B6" w:rsidRPr="00DE43A8" w14:paraId="18A15741" w14:textId="77777777" w:rsidTr="00DD20B6">
        <w:tc>
          <w:tcPr>
            <w:tcW w:w="1391" w:type="pct"/>
            <w:shd w:val="clear" w:color="auto" w:fill="F3F3F3"/>
          </w:tcPr>
          <w:p w14:paraId="461576A4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4075553C" w14:textId="77777777" w:rsidR="00DD20B6" w:rsidRPr="00DE43A8" w:rsidRDefault="00DD20B6" w:rsidP="00DD20B6">
            <w:pPr>
              <w:rPr>
                <w:lang w:val="vi-VN"/>
              </w:rPr>
            </w:pPr>
            <w:r>
              <w:t>19</w:t>
            </w:r>
            <w:r>
              <w:rPr>
                <w:lang w:val="vi-VN"/>
              </w:rPr>
              <w:t>/01/2021</w:t>
            </w:r>
          </w:p>
        </w:tc>
        <w:tc>
          <w:tcPr>
            <w:tcW w:w="637" w:type="pct"/>
            <w:shd w:val="clear" w:color="auto" w:fill="F3F3F3"/>
          </w:tcPr>
          <w:p w14:paraId="7053A899" w14:textId="77777777" w:rsidR="00DD20B6" w:rsidRPr="00305956" w:rsidRDefault="00DD20B6" w:rsidP="00DD20B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5477F290" w14:textId="77777777" w:rsidR="00DD20B6" w:rsidRPr="00DE43A8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</w:tr>
      <w:tr w:rsidR="00DD20B6" w:rsidRPr="00305956" w14:paraId="521AD9AB" w14:textId="77777777" w:rsidTr="00DD20B6">
        <w:tc>
          <w:tcPr>
            <w:tcW w:w="5000" w:type="pct"/>
            <w:gridSpan w:val="5"/>
            <w:shd w:val="clear" w:color="auto" w:fill="FFFFFF"/>
          </w:tcPr>
          <w:p w14:paraId="009D2365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276397CF" w14:textId="77777777" w:rsidR="00DD20B6" w:rsidRPr="00305956" w:rsidRDefault="00DD20B6" w:rsidP="00DD20B6">
            <w:pPr>
              <w:ind w:left="720"/>
              <w:rPr>
                <w:i/>
              </w:rPr>
            </w:pPr>
            <w:r>
              <w:rPr>
                <w:i/>
              </w:rPr>
              <w:t>Customer</w:t>
            </w:r>
          </w:p>
          <w:p w14:paraId="32C3A9EE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175AEA9D" w14:textId="77777777" w:rsidR="00DD20B6" w:rsidRPr="00305956" w:rsidRDefault="00DD20B6" w:rsidP="00DD20B6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As a user, I want to find a team in a club so that I could have a football match with other teams in the club</w:t>
            </w:r>
          </w:p>
          <w:p w14:paraId="15E74E62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65B6D06A" w14:textId="77777777" w:rsidR="00DD20B6" w:rsidRPr="00854ADE" w:rsidRDefault="00DD20B6" w:rsidP="00DD20B6">
            <w:pPr>
              <w:rPr>
                <w:b/>
                <w:i/>
              </w:rPr>
            </w:pPr>
            <w:r>
              <w:rPr>
                <w:i/>
              </w:rPr>
              <w:t xml:space="preserve">         Finding a team in a football club for a football match</w:t>
            </w:r>
          </w:p>
          <w:p w14:paraId="31666DA7" w14:textId="77777777" w:rsidR="00DD20B6" w:rsidRPr="00305956" w:rsidRDefault="00DD20B6" w:rsidP="00DD20B6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41897A7B" w14:textId="77777777" w:rsidR="00DD20B6" w:rsidRPr="00854ADE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Users</w:t>
            </w:r>
            <w:r>
              <w:rPr>
                <w:i/>
                <w:lang w:val="vi-VN"/>
              </w:rPr>
              <w:t xml:space="preserve"> want to find a team</w:t>
            </w:r>
            <w:r>
              <w:rPr>
                <w:i/>
              </w:rPr>
              <w:t xml:space="preserve"> in a club</w:t>
            </w:r>
            <w:r>
              <w:rPr>
                <w:i/>
                <w:lang w:val="vi-VN"/>
              </w:rPr>
              <w:t xml:space="preserve"> for football matc</w:t>
            </w:r>
            <w:r>
              <w:rPr>
                <w:i/>
              </w:rPr>
              <w:t>h</w:t>
            </w:r>
          </w:p>
          <w:p w14:paraId="522CA037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150B4E87" w14:textId="77777777" w:rsidR="00DD20B6" w:rsidRPr="00713A2F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</w:t>
            </w:r>
            <w:r>
              <w:rPr>
                <w:b/>
                <w:bCs/>
              </w:rPr>
              <w:t xml:space="preserve">     </w:t>
            </w:r>
            <w:r w:rsidRPr="00713A2F">
              <w:rPr>
                <w:i/>
              </w:rPr>
              <w:t>User’s device needs to be connected in the internet</w:t>
            </w:r>
          </w:p>
          <w:p w14:paraId="6DD03DC6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</w:t>
            </w:r>
            <w:r w:rsidRPr="00713A2F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713A2F">
              <w:rPr>
                <w:i/>
              </w:rPr>
              <w:t>ed in this app with customer account</w:t>
            </w:r>
          </w:p>
          <w:p w14:paraId="68DEBFA0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Customer is required to be a member of a club</w:t>
            </w:r>
          </w:p>
          <w:p w14:paraId="446A5024" w14:textId="77777777" w:rsidR="00DD20B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3D9147F3" w14:textId="77777777" w:rsidR="00DD20B6" w:rsidRPr="00F70277" w:rsidRDefault="00DD20B6" w:rsidP="00DD20B6">
            <w:pPr>
              <w:rPr>
                <w:i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i/>
                <w:lang w:val="vi-VN"/>
              </w:rPr>
              <w:t xml:space="preserve">The system will </w:t>
            </w:r>
            <w:r>
              <w:rPr>
                <w:i/>
              </w:rPr>
              <w:t xml:space="preserve">put your match in the list of finding a team in your club </w:t>
            </w:r>
          </w:p>
          <w:p w14:paraId="09820B13" w14:textId="77777777" w:rsidR="00DD20B6" w:rsidRPr="008032B4" w:rsidRDefault="00DD20B6" w:rsidP="00DD20B6">
            <w:pPr>
              <w:rPr>
                <w:i/>
              </w:rPr>
            </w:pPr>
            <w:r>
              <w:rPr>
                <w:i/>
                <w:lang w:val="vi-VN"/>
              </w:rPr>
              <w:t xml:space="preserve">      </w:t>
            </w:r>
            <w:r>
              <w:rPr>
                <w:i/>
              </w:rPr>
              <w:t xml:space="preserve"> </w:t>
            </w:r>
            <w:r>
              <w:rPr>
                <w:i/>
                <w:lang w:val="vi-VN"/>
              </w:rPr>
              <w:t>The system will anounce</w:t>
            </w:r>
            <w:r>
              <w:rPr>
                <w:i/>
              </w:rPr>
              <w:t xml:space="preserve"> all people who join for the match if it is enough people</w:t>
            </w:r>
          </w:p>
          <w:p w14:paraId="5CEF8A8D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>User would have a football match with a team in a club</w:t>
            </w:r>
          </w:p>
          <w:p w14:paraId="6CA33B55" w14:textId="77777777" w:rsidR="00DD20B6" w:rsidRPr="00585780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23"/>
              <w:gridCol w:w="4054"/>
            </w:tblGrid>
            <w:tr w:rsidR="00DD20B6" w14:paraId="4CB59E92" w14:textId="77777777" w:rsidTr="00DD20B6">
              <w:tc>
                <w:tcPr>
                  <w:tcW w:w="3923" w:type="dxa"/>
                </w:tcPr>
                <w:p w14:paraId="4D280C3C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054" w:type="dxa"/>
                </w:tcPr>
                <w:p w14:paraId="146A4A6B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D20B6" w14:paraId="5339924C" w14:textId="77777777" w:rsidTr="00DD20B6">
              <w:tc>
                <w:tcPr>
                  <w:tcW w:w="3923" w:type="dxa"/>
                </w:tcPr>
                <w:p w14:paraId="6E912D9D" w14:textId="77777777" w:rsidR="00DD20B6" w:rsidRPr="00681D5D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>U</w:t>
                  </w:r>
                  <w:r w:rsidRPr="00B160B5">
                    <w:rPr>
                      <w:i/>
                    </w:rPr>
                    <w:t>ser clicks on the create match button, the second icon is in the nav bar at the bottom</w:t>
                  </w:r>
                </w:p>
              </w:tc>
              <w:tc>
                <w:tcPr>
                  <w:tcW w:w="4054" w:type="dxa"/>
                </w:tcPr>
                <w:p w14:paraId="528FD36D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will show creation match form</w:t>
                  </w:r>
                </w:p>
                <w:p w14:paraId="72AECBF2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Team (drop list) (required)</w:t>
                  </w:r>
                </w:p>
                <w:p w14:paraId="36D2EA77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Radio button (choose internal or external) (required)</w:t>
                  </w:r>
                </w:p>
                <w:p w14:paraId="5479B244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Pitch (required)</w:t>
                  </w:r>
                </w:p>
                <w:p w14:paraId="5BB8CF24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Time (required)</w:t>
                  </w:r>
                </w:p>
                <w:p w14:paraId="5BEF7C42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t>Phone (required)</w:t>
                  </w:r>
                </w:p>
                <w:p w14:paraId="0D7EC433" w14:textId="77777777" w:rsidR="00DD20B6" w:rsidRPr="00B160B5" w:rsidRDefault="00DD20B6" w:rsidP="00DD20B6">
                  <w:pPr>
                    <w:pStyle w:val="ListParagraph"/>
                    <w:numPr>
                      <w:ilvl w:val="0"/>
                      <w:numId w:val="42"/>
                    </w:numPr>
                    <w:rPr>
                      <w:iCs/>
                    </w:rPr>
                  </w:pPr>
                  <w:r>
                    <w:rPr>
                      <w:iCs/>
                    </w:rPr>
                    <w:lastRenderedPageBreak/>
                    <w:t xml:space="preserve">Minimum number of player(option) </w:t>
                  </w:r>
                </w:p>
              </w:tc>
            </w:tr>
            <w:tr w:rsidR="00DD20B6" w14:paraId="718B10A6" w14:textId="77777777" w:rsidTr="00DD20B6">
              <w:tc>
                <w:tcPr>
                  <w:tcW w:w="3923" w:type="dxa"/>
                </w:tcPr>
                <w:p w14:paraId="62AE492C" w14:textId="77777777" w:rsidR="00DD20B6" w:rsidRPr="004C5DDA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lastRenderedPageBreak/>
                    <w:t>User</w:t>
                  </w:r>
                  <w:r>
                    <w:rPr>
                      <w:i/>
                      <w:lang w:val="vi-VN"/>
                    </w:rPr>
                    <w:t xml:space="preserve"> </w:t>
                  </w:r>
                  <w:r>
                    <w:rPr>
                      <w:i/>
                    </w:rPr>
                    <w:t>input required information, choose internal button and then click Create button</w:t>
                  </w:r>
                </w:p>
              </w:tc>
              <w:tc>
                <w:tcPr>
                  <w:tcW w:w="4054" w:type="dxa"/>
                </w:tcPr>
                <w:p w14:paraId="5339F579" w14:textId="77777777" w:rsidR="00DD20B6" w:rsidRPr="004C5DDA" w:rsidRDefault="00DD20B6" w:rsidP="00DD20B6">
                  <w:pPr>
                    <w:ind w:left="0"/>
                    <w:rPr>
                      <w:i/>
                    </w:rPr>
                  </w:pPr>
                  <w:r w:rsidRPr="00BF70EA">
                    <w:rPr>
                      <w:i/>
                    </w:rPr>
                    <w:t xml:space="preserve">The system will </w:t>
                  </w:r>
                  <w:r>
                    <w:rPr>
                      <w:i/>
                    </w:rPr>
                    <w:t xml:space="preserve">create internal match </w:t>
                  </w:r>
                  <w:r w:rsidRPr="00BF70EA">
                    <w:rPr>
                      <w:i/>
                    </w:rPr>
                    <w:t>if the validation of information is correct</w:t>
                  </w:r>
                </w:p>
              </w:tc>
            </w:tr>
          </w:tbl>
          <w:p w14:paraId="7F0AAD82" w14:textId="77777777" w:rsidR="00DD20B6" w:rsidRPr="00585780" w:rsidRDefault="00DD20B6" w:rsidP="00DD20B6">
            <w:pPr>
              <w:rPr>
                <w:i/>
              </w:rPr>
            </w:pPr>
          </w:p>
          <w:p w14:paraId="57AF4225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79897143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NA</w:t>
            </w:r>
          </w:p>
          <w:p w14:paraId="28CAFFCB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0EC3CA51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The system will display a message if user doesn’t enter the time or the name of soccer field</w:t>
            </w:r>
            <w:r w:rsidRPr="00305956">
              <w:rPr>
                <w:i/>
              </w:rPr>
              <w:t xml:space="preserve"> </w:t>
            </w:r>
          </w:p>
          <w:p w14:paraId="0835486A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7F27CCD1" w14:textId="77777777" w:rsidR="00DD20B6" w:rsidRPr="00305956" w:rsidRDefault="00DD20B6" w:rsidP="00DD20B6">
            <w:pPr>
              <w:rPr>
                <w:bCs/>
                <w:i/>
              </w:rPr>
            </w:pPr>
            <w:r w:rsidRPr="00305956">
              <w:tab/>
            </w:r>
            <w:r>
              <w:t>NA</w:t>
            </w:r>
          </w:p>
          <w:p w14:paraId="34E9649D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78C5AA15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>NA</w:t>
            </w:r>
          </w:p>
        </w:tc>
      </w:tr>
    </w:tbl>
    <w:p w14:paraId="6B1D60A4" w14:textId="77777777" w:rsidR="00DD20B6" w:rsidRPr="00987924" w:rsidRDefault="00DD20B6" w:rsidP="00DD20B6"/>
    <w:p w14:paraId="61116684" w14:textId="1BE85B8C" w:rsidR="00DD20B6" w:rsidRDefault="00DD20B6" w:rsidP="00DD20B6">
      <w:pPr>
        <w:pStyle w:val="Heading2"/>
      </w:pPr>
      <w:bookmarkStart w:id="41" w:name="_Toc66906825"/>
      <w:r>
        <w:t>&lt;View booked pitches history&gt;</w:t>
      </w:r>
      <w:bookmarkEnd w:id="41"/>
      <w:r>
        <w:t xml:space="preserve"> </w:t>
      </w:r>
    </w:p>
    <w:p w14:paraId="7396C85E" w14:textId="77777777" w:rsidR="00DD20B6" w:rsidRDefault="00DD20B6" w:rsidP="00DD20B6">
      <w:r>
        <w:rPr>
          <w:noProof/>
          <w:lang w:eastAsia="ja-JP"/>
        </w:rPr>
        <w:drawing>
          <wp:inline distT="0" distB="0" distL="0" distR="0" wp14:anchorId="5A1A50E3" wp14:editId="3E9DF2E0">
            <wp:extent cx="4286250" cy="1181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DD20B6" w:rsidRPr="00305956" w14:paraId="6098251C" w14:textId="77777777" w:rsidTr="00DD20B6">
        <w:tc>
          <w:tcPr>
            <w:tcW w:w="5000" w:type="pct"/>
            <w:gridSpan w:val="5"/>
            <w:shd w:val="clear" w:color="auto" w:fill="F3F3F3"/>
          </w:tcPr>
          <w:p w14:paraId="7A91A5FF" w14:textId="77777777" w:rsidR="00DD20B6" w:rsidRPr="00C0070C" w:rsidRDefault="00DD20B6" w:rsidP="00DD20B6">
            <w:pPr>
              <w:rPr>
                <w:b/>
              </w:rPr>
            </w:pPr>
          </w:p>
          <w:p w14:paraId="409A1E8C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12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7392C4E3" w14:textId="77777777" w:rsidR="00DD20B6" w:rsidRPr="00305956" w:rsidRDefault="00DD20B6" w:rsidP="00DD20B6"/>
        </w:tc>
      </w:tr>
      <w:tr w:rsidR="00DD20B6" w:rsidRPr="00305956" w14:paraId="401F7778" w14:textId="77777777" w:rsidTr="00DD20B6">
        <w:tc>
          <w:tcPr>
            <w:tcW w:w="1391" w:type="pct"/>
            <w:shd w:val="clear" w:color="auto" w:fill="F3F3F3"/>
          </w:tcPr>
          <w:p w14:paraId="47D48BB2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4000146A" w14:textId="77777777" w:rsidR="00DD20B6" w:rsidRPr="000313AE" w:rsidRDefault="00DD20B6" w:rsidP="00DD20B6">
            <w:r>
              <w:rPr>
                <w:lang w:val="vi-VN"/>
              </w:rPr>
              <w:t>UC0</w:t>
            </w:r>
            <w:r>
              <w:t>12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5E1BFDCC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Use-case </w:t>
            </w:r>
            <w:r>
              <w:rPr>
                <w:b/>
              </w:rPr>
              <w:t>Version</w:t>
            </w:r>
          </w:p>
        </w:tc>
        <w:tc>
          <w:tcPr>
            <w:tcW w:w="1186" w:type="pct"/>
          </w:tcPr>
          <w:p w14:paraId="72E46C66" w14:textId="77777777" w:rsidR="00DD20B6" w:rsidRPr="00DE43A8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1.0.1</w:t>
            </w:r>
          </w:p>
        </w:tc>
      </w:tr>
      <w:tr w:rsidR="00DD20B6" w:rsidRPr="00305956" w14:paraId="33B92A79" w14:textId="77777777" w:rsidTr="00DD20B6">
        <w:tc>
          <w:tcPr>
            <w:tcW w:w="1391" w:type="pct"/>
            <w:shd w:val="clear" w:color="auto" w:fill="F3F3F3"/>
          </w:tcPr>
          <w:p w14:paraId="12371E86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679AABAE" w14:textId="77777777" w:rsidR="00DD20B6" w:rsidRPr="00305956" w:rsidRDefault="00DD20B6" w:rsidP="00DD20B6">
            <w:r w:rsidRPr="003C3917">
              <w:t>View history of booked pitches</w:t>
            </w:r>
          </w:p>
        </w:tc>
      </w:tr>
      <w:tr w:rsidR="00DD20B6" w:rsidRPr="00305956" w14:paraId="64598439" w14:textId="77777777" w:rsidTr="00DD20B6">
        <w:tc>
          <w:tcPr>
            <w:tcW w:w="1391" w:type="pct"/>
            <w:shd w:val="clear" w:color="auto" w:fill="F3F3F3"/>
          </w:tcPr>
          <w:p w14:paraId="619F2BE3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32638BB1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Trần Dương Phúc An</w:t>
            </w:r>
          </w:p>
          <w:p w14:paraId="2FF2D22E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Nguyễn Vũ Long</w:t>
            </w:r>
          </w:p>
          <w:p w14:paraId="1175F020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Nguyễn Đình Long</w:t>
            </w:r>
          </w:p>
          <w:p w14:paraId="7489C50D" w14:textId="77777777" w:rsidR="00DD20B6" w:rsidRPr="00305956" w:rsidRDefault="00DD20B6" w:rsidP="00DD20B6">
            <w:r>
              <w:rPr>
                <w:lang w:val="vi-VN"/>
              </w:rPr>
              <w:t xml:space="preserve">Nguyễn Văn Hiếu </w:t>
            </w:r>
          </w:p>
        </w:tc>
      </w:tr>
      <w:tr w:rsidR="00DD20B6" w:rsidRPr="00305956" w14:paraId="016FE649" w14:textId="77777777" w:rsidTr="00DD20B6">
        <w:tc>
          <w:tcPr>
            <w:tcW w:w="1391" w:type="pct"/>
            <w:shd w:val="clear" w:color="auto" w:fill="F3F3F3"/>
          </w:tcPr>
          <w:p w14:paraId="59326C53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lastRenderedPageBreak/>
              <w:t>Date</w:t>
            </w:r>
          </w:p>
        </w:tc>
        <w:tc>
          <w:tcPr>
            <w:tcW w:w="1364" w:type="pct"/>
          </w:tcPr>
          <w:p w14:paraId="7E72A263" w14:textId="77777777" w:rsidR="00DD20B6" w:rsidRPr="00DE43A8" w:rsidRDefault="00DD20B6" w:rsidP="00DD20B6">
            <w:pPr>
              <w:rPr>
                <w:lang w:val="vi-VN"/>
              </w:rPr>
            </w:pPr>
            <w:r>
              <w:t>01</w:t>
            </w:r>
            <w:r>
              <w:rPr>
                <w:lang w:val="vi-VN"/>
              </w:rPr>
              <w:t>/0</w:t>
            </w:r>
            <w:r>
              <w:t>3</w:t>
            </w:r>
            <w:r>
              <w:rPr>
                <w:lang w:val="vi-VN"/>
              </w:rPr>
              <w:t>/2021</w:t>
            </w:r>
          </w:p>
        </w:tc>
        <w:tc>
          <w:tcPr>
            <w:tcW w:w="637" w:type="pct"/>
            <w:shd w:val="clear" w:color="auto" w:fill="F3F3F3"/>
          </w:tcPr>
          <w:p w14:paraId="0ECCA1EF" w14:textId="77777777" w:rsidR="00DD20B6" w:rsidRPr="00305956" w:rsidRDefault="00DD20B6" w:rsidP="00DD20B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5B6D0BF0" w14:textId="77777777" w:rsidR="00DD20B6" w:rsidRPr="00DE43A8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Normal</w:t>
            </w:r>
          </w:p>
        </w:tc>
      </w:tr>
      <w:tr w:rsidR="00DD20B6" w:rsidRPr="00305956" w14:paraId="07A3C304" w14:textId="77777777" w:rsidTr="00DD20B6">
        <w:tc>
          <w:tcPr>
            <w:tcW w:w="5000" w:type="pct"/>
            <w:gridSpan w:val="5"/>
            <w:shd w:val="clear" w:color="auto" w:fill="FFFFFF"/>
          </w:tcPr>
          <w:p w14:paraId="3CE227CE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4B1DE6E6" w14:textId="77777777" w:rsidR="00DD20B6" w:rsidRDefault="00DD20B6" w:rsidP="00DD20B6">
            <w:pPr>
              <w:rPr>
                <w:b/>
              </w:rPr>
            </w:pPr>
            <w:r>
              <w:rPr>
                <w:b/>
              </w:rPr>
              <w:t xml:space="preserve">        Customer</w:t>
            </w:r>
          </w:p>
          <w:p w14:paraId="552FDB6C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28019E38" w14:textId="77777777" w:rsidR="00DD20B6" w:rsidRPr="00305956" w:rsidRDefault="00DD20B6" w:rsidP="00DD20B6">
            <w:pPr>
              <w:rPr>
                <w:b/>
                <w:i/>
              </w:rPr>
            </w:pPr>
            <w:r>
              <w:rPr>
                <w:i/>
              </w:rPr>
              <w:t xml:space="preserve">         As a customer, I want to view a history of booked pitch</w:t>
            </w:r>
          </w:p>
          <w:p w14:paraId="611F97F8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1415E5D4" w14:textId="77777777" w:rsidR="00DD20B6" w:rsidRPr="00854ADE" w:rsidRDefault="00DD20B6" w:rsidP="00DD20B6">
            <w:pPr>
              <w:rPr>
                <w:b/>
                <w:i/>
              </w:rPr>
            </w:pPr>
            <w:r>
              <w:rPr>
                <w:i/>
              </w:rPr>
              <w:t xml:space="preserve">        Viewing customer’s booked pitches</w:t>
            </w:r>
          </w:p>
          <w:p w14:paraId="271EBC9A" w14:textId="77777777" w:rsidR="00DD20B6" w:rsidRPr="00305956" w:rsidRDefault="00DD20B6" w:rsidP="00DD20B6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61361777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Customer wants to view </w:t>
            </w:r>
            <w:r w:rsidRPr="003C3917">
              <w:t>history of booked pitches</w:t>
            </w:r>
          </w:p>
          <w:p w14:paraId="732F20EB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720EDEC4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</w:t>
            </w:r>
            <w:r w:rsidRPr="00713A2F">
              <w:rPr>
                <w:i/>
              </w:rPr>
              <w:t>User’s device needs to be connected in the internet</w:t>
            </w:r>
          </w:p>
          <w:p w14:paraId="3F84E7BC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</w:t>
            </w:r>
            <w:r w:rsidRPr="00713A2F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713A2F">
              <w:rPr>
                <w:i/>
              </w:rPr>
              <w:t>ed in this app with customer account</w:t>
            </w:r>
          </w:p>
          <w:p w14:paraId="68BAEBBD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65F2A6B2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NA</w:t>
            </w:r>
          </w:p>
          <w:p w14:paraId="28F1F03A" w14:textId="77777777" w:rsidR="00DD20B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23"/>
              <w:gridCol w:w="4054"/>
            </w:tblGrid>
            <w:tr w:rsidR="00DD20B6" w14:paraId="078A1526" w14:textId="77777777" w:rsidTr="00DD20B6">
              <w:tc>
                <w:tcPr>
                  <w:tcW w:w="3923" w:type="dxa"/>
                </w:tcPr>
                <w:p w14:paraId="6499BAAF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4054" w:type="dxa"/>
                </w:tcPr>
                <w:p w14:paraId="789BAEB4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D20B6" w14:paraId="1BA925C7" w14:textId="77777777" w:rsidTr="00DD20B6">
              <w:tc>
                <w:tcPr>
                  <w:tcW w:w="3923" w:type="dxa"/>
                </w:tcPr>
                <w:p w14:paraId="5759F9B1" w14:textId="77777777" w:rsidR="00DD20B6" w:rsidRPr="00681D5D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 xml:space="preserve">User clicks Calendar icon on </w:t>
                  </w:r>
                  <w:r w:rsidRPr="00BF70EA">
                    <w:rPr>
                      <w:i/>
                    </w:rPr>
                    <w:t xml:space="preserve">the </w:t>
                  </w:r>
                  <w:r>
                    <w:rPr>
                      <w:i/>
                    </w:rPr>
                    <w:t>main</w:t>
                  </w:r>
                  <w:r w:rsidRPr="00BF70EA">
                    <w:rPr>
                      <w:i/>
                    </w:rPr>
                    <w:t xml:space="preserve"> screen</w:t>
                  </w:r>
                </w:p>
              </w:tc>
              <w:tc>
                <w:tcPr>
                  <w:tcW w:w="4054" w:type="dxa"/>
                </w:tcPr>
                <w:p w14:paraId="31CCDF8E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System will show customer’s list of booking pitch </w:t>
                  </w:r>
                </w:p>
              </w:tc>
            </w:tr>
            <w:tr w:rsidR="00DD20B6" w14:paraId="36820B7B" w14:textId="77777777" w:rsidTr="00DD20B6">
              <w:tc>
                <w:tcPr>
                  <w:tcW w:w="3923" w:type="dxa"/>
                </w:tcPr>
                <w:p w14:paraId="431AF8F1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 xml:space="preserve">User clicks Time icon on </w:t>
                  </w:r>
                  <w:r w:rsidRPr="00BF70EA">
                    <w:rPr>
                      <w:i/>
                    </w:rPr>
                    <w:t xml:space="preserve">the </w:t>
                  </w:r>
                  <w:r>
                    <w:rPr>
                      <w:i/>
                    </w:rPr>
                    <w:t>booking pitch</w:t>
                  </w:r>
                  <w:r w:rsidRPr="00BF70EA">
                    <w:rPr>
                      <w:i/>
                    </w:rPr>
                    <w:t xml:space="preserve"> screen</w:t>
                  </w:r>
                </w:p>
              </w:tc>
              <w:tc>
                <w:tcPr>
                  <w:tcW w:w="4054" w:type="dxa"/>
                </w:tcPr>
                <w:p w14:paraId="7CCD117C" w14:textId="77777777" w:rsidR="00DD20B6" w:rsidRPr="008F5505" w:rsidRDefault="00DD20B6" w:rsidP="00DD20B6">
                  <w:pPr>
                    <w:ind w:left="0"/>
                    <w:rPr>
                      <w:i/>
                    </w:rPr>
                  </w:pPr>
                  <w:r w:rsidRPr="00105351">
                    <w:rPr>
                      <w:i/>
                    </w:rPr>
                    <w:t xml:space="preserve">The system will retrieve a list of </w:t>
                  </w:r>
                  <w:r>
                    <w:rPr>
                      <w:i/>
                    </w:rPr>
                    <w:t>pitches</w:t>
                  </w:r>
                  <w:r w:rsidRPr="00105351">
                    <w:rPr>
                      <w:i/>
                    </w:rPr>
                    <w:t xml:space="preserve"> that the user has booked.</w:t>
                  </w:r>
                </w:p>
                <w:p w14:paraId="6224BD61" w14:textId="77777777" w:rsidR="00DD20B6" w:rsidRPr="00783845" w:rsidRDefault="00DD20B6" w:rsidP="00DD20B6">
                  <w:pPr>
                    <w:ind w:left="0"/>
                    <w:rPr>
                      <w:i/>
                    </w:rPr>
                  </w:pPr>
                </w:p>
              </w:tc>
            </w:tr>
            <w:tr w:rsidR="00DD20B6" w14:paraId="6BC7B6A3" w14:textId="77777777" w:rsidTr="00DD20B6">
              <w:tc>
                <w:tcPr>
                  <w:tcW w:w="3923" w:type="dxa"/>
                </w:tcPr>
                <w:p w14:paraId="35FF2DF9" w14:textId="77777777" w:rsidR="00DD20B6" w:rsidRDefault="00DD20B6" w:rsidP="00DD20B6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 xml:space="preserve">User clicks one of that list </w:t>
                  </w:r>
                </w:p>
              </w:tc>
              <w:tc>
                <w:tcPr>
                  <w:tcW w:w="4054" w:type="dxa"/>
                </w:tcPr>
                <w:p w14:paraId="19937D74" w14:textId="77777777" w:rsidR="00DD20B6" w:rsidRDefault="00DD20B6" w:rsidP="00DD20B6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The system will show form:</w:t>
                  </w:r>
                </w:p>
                <w:p w14:paraId="4A40965E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Pitch name:</w:t>
                  </w:r>
                </w:p>
                <w:p w14:paraId="2AD57C13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Address:</w:t>
                  </w:r>
                </w:p>
                <w:p w14:paraId="5B05BC44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Phone:</w:t>
                  </w:r>
                </w:p>
                <w:p w14:paraId="061474F8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Start time:</w:t>
                  </w:r>
                </w:p>
                <w:p w14:paraId="59D7EFA9" w14:textId="77777777" w:rsidR="00DD20B6" w:rsidRDefault="00DD20B6" w:rsidP="00DD20B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End time:</w:t>
                  </w:r>
                </w:p>
                <w:p w14:paraId="4C120E9F" w14:textId="77777777" w:rsidR="00DD20B6" w:rsidRPr="00A2152F" w:rsidRDefault="00DD20B6" w:rsidP="00DD20B6">
                  <w:pPr>
                    <w:pStyle w:val="ListParagraph"/>
                    <w:numPr>
                      <w:ilvl w:val="0"/>
                      <w:numId w:val="43"/>
                    </w:numPr>
                    <w:rPr>
                      <w:i/>
                    </w:rPr>
                  </w:pPr>
                  <w:r>
                    <w:rPr>
                      <w:i/>
                    </w:rPr>
                    <w:t>Total:</w:t>
                  </w:r>
                </w:p>
              </w:tc>
            </w:tr>
          </w:tbl>
          <w:p w14:paraId="67B672FD" w14:textId="77777777" w:rsidR="00DD20B6" w:rsidRPr="008F5505" w:rsidRDefault="00DD20B6" w:rsidP="00DD20B6">
            <w:pPr>
              <w:ind w:left="0"/>
              <w:rPr>
                <w:i/>
              </w:rPr>
            </w:pPr>
          </w:p>
          <w:p w14:paraId="5D6643C7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37430A67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NA</w:t>
            </w:r>
          </w:p>
          <w:p w14:paraId="21F2D47B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7BCE3BF6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NA</w:t>
            </w:r>
            <w:r w:rsidRPr="00305956">
              <w:rPr>
                <w:i/>
              </w:rPr>
              <w:t xml:space="preserve"> </w:t>
            </w:r>
          </w:p>
          <w:p w14:paraId="31DF3EEF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5C7E2652" w14:textId="77777777" w:rsidR="00DD20B6" w:rsidRPr="00305956" w:rsidRDefault="00DD20B6" w:rsidP="00DD20B6">
            <w:pPr>
              <w:rPr>
                <w:bCs/>
                <w:i/>
              </w:rPr>
            </w:pPr>
            <w:r w:rsidRPr="00305956">
              <w:tab/>
            </w:r>
            <w:r>
              <w:t>Login</w:t>
            </w:r>
          </w:p>
          <w:p w14:paraId="6E910D46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4DB72F70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lastRenderedPageBreak/>
              <w:t xml:space="preserve">       </w:t>
            </w:r>
            <w:r>
              <w:rPr>
                <w:i/>
              </w:rPr>
              <w:t>NA</w:t>
            </w:r>
          </w:p>
        </w:tc>
      </w:tr>
    </w:tbl>
    <w:p w14:paraId="307D3670" w14:textId="77777777" w:rsidR="00DD20B6" w:rsidRPr="00987924" w:rsidRDefault="00DD20B6" w:rsidP="00DD20B6"/>
    <w:p w14:paraId="4E9E3330" w14:textId="36C0371F" w:rsidR="00DD20B6" w:rsidRDefault="00DD20B6" w:rsidP="00DD20B6">
      <w:pPr>
        <w:pStyle w:val="Heading2"/>
      </w:pPr>
      <w:bookmarkStart w:id="42" w:name="_Toc66906826"/>
      <w:r>
        <w:t>&lt;</w:t>
      </w:r>
      <w:r w:rsidRPr="00802B24">
        <w:t>Rate, comment other clubs</w:t>
      </w:r>
      <w:r>
        <w:t>&gt;</w:t>
      </w:r>
      <w:bookmarkEnd w:id="42"/>
      <w:r>
        <w:t xml:space="preserve"> </w:t>
      </w:r>
    </w:p>
    <w:p w14:paraId="261EA3BD" w14:textId="77777777" w:rsidR="00DD20B6" w:rsidRDefault="00DD20B6" w:rsidP="00DD20B6">
      <w:r>
        <w:rPr>
          <w:noProof/>
          <w:lang w:eastAsia="ja-JP"/>
        </w:rPr>
        <w:drawing>
          <wp:inline distT="0" distB="0" distL="0" distR="0" wp14:anchorId="4C7B501E" wp14:editId="31BD7973">
            <wp:extent cx="5715000" cy="147928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7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DD20B6" w:rsidRPr="00305956" w14:paraId="28E85C1B" w14:textId="77777777" w:rsidTr="00DD20B6">
        <w:tc>
          <w:tcPr>
            <w:tcW w:w="5000" w:type="pct"/>
            <w:gridSpan w:val="5"/>
            <w:shd w:val="clear" w:color="auto" w:fill="F3F3F3"/>
          </w:tcPr>
          <w:p w14:paraId="007C4156" w14:textId="77777777" w:rsidR="00DD20B6" w:rsidRPr="00C0070C" w:rsidRDefault="00DD20B6" w:rsidP="00DD20B6">
            <w:pPr>
              <w:rPr>
                <w:b/>
              </w:rPr>
            </w:pPr>
          </w:p>
          <w:p w14:paraId="39E33225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13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5C078E3B" w14:textId="77777777" w:rsidR="00DD20B6" w:rsidRPr="00305956" w:rsidRDefault="00DD20B6" w:rsidP="00DD20B6"/>
        </w:tc>
      </w:tr>
      <w:tr w:rsidR="00DD20B6" w:rsidRPr="00DE43A8" w14:paraId="15A46AB2" w14:textId="77777777" w:rsidTr="00DD20B6">
        <w:tc>
          <w:tcPr>
            <w:tcW w:w="1391" w:type="pct"/>
            <w:shd w:val="clear" w:color="auto" w:fill="F3F3F3"/>
          </w:tcPr>
          <w:p w14:paraId="75223625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3C842E71" w14:textId="77777777" w:rsidR="00DD20B6" w:rsidRPr="00B71873" w:rsidRDefault="00DD20B6" w:rsidP="00DD20B6">
            <w:r>
              <w:rPr>
                <w:lang w:val="vi-VN"/>
              </w:rPr>
              <w:t>UC0</w:t>
            </w:r>
            <w:r>
              <w:t>13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35F6686A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Use-case </w:t>
            </w:r>
            <w:r>
              <w:rPr>
                <w:b/>
              </w:rPr>
              <w:t>Version</w:t>
            </w:r>
          </w:p>
        </w:tc>
        <w:tc>
          <w:tcPr>
            <w:tcW w:w="1186" w:type="pct"/>
          </w:tcPr>
          <w:p w14:paraId="4910694C" w14:textId="77777777" w:rsidR="00DD20B6" w:rsidRPr="00DE43A8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1.0.1</w:t>
            </w:r>
          </w:p>
        </w:tc>
      </w:tr>
      <w:tr w:rsidR="00DD20B6" w:rsidRPr="00305956" w14:paraId="22E07627" w14:textId="77777777" w:rsidTr="00DD20B6">
        <w:tc>
          <w:tcPr>
            <w:tcW w:w="1391" w:type="pct"/>
            <w:shd w:val="clear" w:color="auto" w:fill="F3F3F3"/>
          </w:tcPr>
          <w:p w14:paraId="5F9DD939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45A34024" w14:textId="77777777" w:rsidR="00DD20B6" w:rsidRPr="00305956" w:rsidRDefault="00DD20B6" w:rsidP="00DD20B6">
            <w:bookmarkStart w:id="43" w:name="_Hlk66810779"/>
            <w:r w:rsidRPr="00802B24">
              <w:t>Rate, comment other clubs</w:t>
            </w:r>
            <w:bookmarkEnd w:id="43"/>
          </w:p>
        </w:tc>
      </w:tr>
      <w:tr w:rsidR="00DD20B6" w:rsidRPr="00305956" w14:paraId="6E798B1F" w14:textId="77777777" w:rsidTr="00DD20B6">
        <w:tc>
          <w:tcPr>
            <w:tcW w:w="1391" w:type="pct"/>
            <w:shd w:val="clear" w:color="auto" w:fill="F3F3F3"/>
          </w:tcPr>
          <w:p w14:paraId="18217E2D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57F24D2D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0587A678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Vũ Long</w:t>
            </w:r>
          </w:p>
          <w:p w14:paraId="400A0B62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Đình Long</w:t>
            </w:r>
          </w:p>
          <w:p w14:paraId="5C637482" w14:textId="77777777" w:rsidR="00DD20B6" w:rsidRPr="00305956" w:rsidRDefault="00DD20B6" w:rsidP="00DD20B6">
            <w:r>
              <w:rPr>
                <w:lang w:val="vi-VN"/>
              </w:rPr>
              <w:t xml:space="preserve"> Nguyễn Văn Hiếu </w:t>
            </w:r>
          </w:p>
        </w:tc>
      </w:tr>
      <w:tr w:rsidR="00DD20B6" w:rsidRPr="00802B24" w14:paraId="1ED8D266" w14:textId="77777777" w:rsidTr="00DD20B6">
        <w:tc>
          <w:tcPr>
            <w:tcW w:w="1391" w:type="pct"/>
            <w:shd w:val="clear" w:color="auto" w:fill="F3F3F3"/>
          </w:tcPr>
          <w:p w14:paraId="47DB13AE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3A8ED7F2" w14:textId="77777777" w:rsidR="00DD20B6" w:rsidRPr="00DE43A8" w:rsidRDefault="00DD20B6" w:rsidP="00DD20B6">
            <w:pPr>
              <w:rPr>
                <w:lang w:val="vi-VN"/>
              </w:rPr>
            </w:pPr>
            <w:r>
              <w:t>01</w:t>
            </w:r>
            <w:r>
              <w:rPr>
                <w:lang w:val="vi-VN"/>
              </w:rPr>
              <w:t>/0</w:t>
            </w:r>
            <w:r>
              <w:t>3</w:t>
            </w:r>
            <w:r>
              <w:rPr>
                <w:lang w:val="vi-VN"/>
              </w:rPr>
              <w:t>/2021</w:t>
            </w:r>
          </w:p>
        </w:tc>
        <w:tc>
          <w:tcPr>
            <w:tcW w:w="637" w:type="pct"/>
            <w:shd w:val="clear" w:color="auto" w:fill="F3F3F3"/>
          </w:tcPr>
          <w:p w14:paraId="14FF41AC" w14:textId="77777777" w:rsidR="00DD20B6" w:rsidRPr="00305956" w:rsidRDefault="00DD20B6" w:rsidP="00DD20B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1F872666" w14:textId="77777777" w:rsidR="00DD20B6" w:rsidRPr="00802B24" w:rsidRDefault="00DD20B6" w:rsidP="00DD20B6">
            <w:r>
              <w:t>Low</w:t>
            </w:r>
          </w:p>
        </w:tc>
      </w:tr>
      <w:tr w:rsidR="00DD20B6" w:rsidRPr="00305956" w14:paraId="30FCD783" w14:textId="77777777" w:rsidTr="00DD20B6">
        <w:tc>
          <w:tcPr>
            <w:tcW w:w="5000" w:type="pct"/>
            <w:gridSpan w:val="5"/>
            <w:shd w:val="clear" w:color="auto" w:fill="FFFFFF"/>
          </w:tcPr>
          <w:p w14:paraId="7F0C677F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19EB682D" w14:textId="77777777" w:rsidR="00DD20B6" w:rsidRDefault="00DD20B6" w:rsidP="00DD20B6">
            <w:pPr>
              <w:rPr>
                <w:b/>
              </w:rPr>
            </w:pPr>
            <w:r>
              <w:rPr>
                <w:b/>
              </w:rPr>
              <w:t xml:space="preserve">        Customer</w:t>
            </w:r>
          </w:p>
          <w:p w14:paraId="770855B2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15CC7538" w14:textId="77777777" w:rsidR="00DD20B6" w:rsidRPr="00305956" w:rsidRDefault="00DD20B6" w:rsidP="00DD20B6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As a customer, I want to rate or comment other clubs so that everyone will know better about that club</w:t>
            </w:r>
          </w:p>
          <w:p w14:paraId="5FB99A04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6E567FE4" w14:textId="77777777" w:rsidR="00DD20B6" w:rsidRPr="00854ADE" w:rsidRDefault="00DD20B6" w:rsidP="00DD20B6">
            <w:pPr>
              <w:rPr>
                <w:b/>
                <w:i/>
              </w:rPr>
            </w:pPr>
            <w:r>
              <w:rPr>
                <w:i/>
              </w:rPr>
              <w:t xml:space="preserve">       Customer rates and comments to other clubs</w:t>
            </w:r>
          </w:p>
          <w:p w14:paraId="07753203" w14:textId="77777777" w:rsidR="00DD20B6" w:rsidRPr="00305956" w:rsidRDefault="00DD20B6" w:rsidP="00DD20B6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360C4B06" w14:textId="77777777" w:rsidR="00DD20B6" w:rsidRDefault="00DD20B6" w:rsidP="00DD20B6">
            <w:r>
              <w:rPr>
                <w:i/>
              </w:rPr>
              <w:t xml:space="preserve">       Customer want to rate, comment </w:t>
            </w:r>
          </w:p>
          <w:p w14:paraId="10A6E5EC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6DCF3FCF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lastRenderedPageBreak/>
              <w:t xml:space="preserve">       </w:t>
            </w:r>
            <w:r w:rsidRPr="00713A2F">
              <w:rPr>
                <w:i/>
              </w:rPr>
              <w:t>User’s device needs to be connected in the internet</w:t>
            </w:r>
          </w:p>
          <w:p w14:paraId="42CFE76D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</w:t>
            </w:r>
            <w:r w:rsidRPr="00713A2F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713A2F">
              <w:rPr>
                <w:i/>
              </w:rPr>
              <w:t>ed in this app with customer account</w:t>
            </w:r>
          </w:p>
          <w:p w14:paraId="3CEE2AEC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17F16FE9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Create a rate or comment for 1 club</w:t>
            </w:r>
          </w:p>
          <w:p w14:paraId="245EFEC2" w14:textId="77777777" w:rsidR="00DD20B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23"/>
              <w:gridCol w:w="3962"/>
            </w:tblGrid>
            <w:tr w:rsidR="00DD20B6" w14:paraId="41362E2F" w14:textId="77777777" w:rsidTr="00DD20B6">
              <w:tc>
                <w:tcPr>
                  <w:tcW w:w="3923" w:type="dxa"/>
                </w:tcPr>
                <w:p w14:paraId="6B602C65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3962" w:type="dxa"/>
                </w:tcPr>
                <w:p w14:paraId="63940950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D20B6" w14:paraId="5A29B096" w14:textId="77777777" w:rsidTr="00DD20B6">
              <w:tc>
                <w:tcPr>
                  <w:tcW w:w="3923" w:type="dxa"/>
                </w:tcPr>
                <w:p w14:paraId="56969F09" w14:textId="77777777" w:rsidR="00DD20B6" w:rsidRPr="00681D5D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>User click i</w:t>
                  </w:r>
                  <w:r>
                    <w:rPr>
                      <w:i/>
                    </w:rPr>
                    <w:t xml:space="preserve">con profile on the bottom-right corner of the </w:t>
                  </w:r>
                  <w:r w:rsidRPr="00BF70EA">
                    <w:rPr>
                      <w:i/>
                    </w:rPr>
                    <w:t>screen</w:t>
                  </w:r>
                </w:p>
              </w:tc>
              <w:tc>
                <w:tcPr>
                  <w:tcW w:w="3962" w:type="dxa"/>
                </w:tcPr>
                <w:p w14:paraId="6B5FED90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will show user’s profile</w:t>
                  </w:r>
                </w:p>
              </w:tc>
            </w:tr>
            <w:tr w:rsidR="00DD20B6" w14:paraId="6391977D" w14:textId="77777777" w:rsidTr="00DD20B6">
              <w:tc>
                <w:tcPr>
                  <w:tcW w:w="3923" w:type="dxa"/>
                </w:tcPr>
                <w:p w14:paraId="0C684D53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 xml:space="preserve">In the profile screen, </w:t>
                  </w:r>
                  <w:r>
                    <w:rPr>
                      <w:i/>
                    </w:rPr>
                    <w:t xml:space="preserve">user clicks on </w:t>
                  </w:r>
                  <w:r w:rsidRPr="009A26BF">
                    <w:rPr>
                      <w:i/>
                    </w:rPr>
                    <w:t>the magnifying glass icon</w:t>
                  </w:r>
                  <w:r>
                    <w:rPr>
                      <w:i/>
                    </w:rPr>
                    <w:t xml:space="preserve"> to search club and input name of club</w:t>
                  </w:r>
                </w:p>
              </w:tc>
              <w:tc>
                <w:tcPr>
                  <w:tcW w:w="3962" w:type="dxa"/>
                </w:tcPr>
                <w:p w14:paraId="186B3309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will show list of club</w:t>
                  </w:r>
                </w:p>
              </w:tc>
            </w:tr>
            <w:tr w:rsidR="00DD20B6" w14:paraId="62C70078" w14:textId="77777777" w:rsidTr="00DD20B6">
              <w:tc>
                <w:tcPr>
                  <w:tcW w:w="3923" w:type="dxa"/>
                </w:tcPr>
                <w:p w14:paraId="636D9197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>User chooses one to view detail club</w:t>
                  </w:r>
                  <w:r w:rsidRPr="001D482C">
                    <w:rPr>
                      <w:iCs/>
                    </w:rPr>
                    <w:t xml:space="preserve"> </w:t>
                  </w:r>
                </w:p>
              </w:tc>
              <w:tc>
                <w:tcPr>
                  <w:tcW w:w="3962" w:type="dxa"/>
                </w:tcPr>
                <w:p w14:paraId="7D773F5E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>System will show detail of club. There are textbox for comment and rating</w:t>
                  </w:r>
                </w:p>
              </w:tc>
            </w:tr>
            <w:tr w:rsidR="00DD20B6" w14:paraId="2F0F7F2B" w14:textId="77777777" w:rsidTr="00DD20B6">
              <w:tc>
                <w:tcPr>
                  <w:tcW w:w="3923" w:type="dxa"/>
                </w:tcPr>
                <w:p w14:paraId="0769D73C" w14:textId="77777777" w:rsidR="00DD20B6" w:rsidRDefault="00DD20B6" w:rsidP="00DD20B6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In the detail club, user could type the comment in textbox and choose stars for rating a club and clicks submit to create a comment and rate</w:t>
                  </w:r>
                </w:p>
                <w:p w14:paraId="0272D1E5" w14:textId="77777777" w:rsidR="00DD20B6" w:rsidRDefault="00DD20B6" w:rsidP="00DD20B6">
                  <w:pPr>
                    <w:ind w:left="0"/>
                    <w:rPr>
                      <w:i/>
                    </w:rPr>
                  </w:pPr>
                </w:p>
              </w:tc>
              <w:tc>
                <w:tcPr>
                  <w:tcW w:w="3962" w:type="dxa"/>
                </w:tcPr>
                <w:p w14:paraId="09EB0168" w14:textId="77777777" w:rsidR="00DD20B6" w:rsidRDefault="00DD20B6" w:rsidP="00DD20B6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insert that comment and rating into that club.</w:t>
                  </w:r>
                </w:p>
                <w:p w14:paraId="17A1A3A4" w14:textId="77777777" w:rsidR="00DD20B6" w:rsidRDefault="00DD20B6" w:rsidP="00DD20B6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-Then it will show customer’s comment and rating at the below of detail club</w:t>
                  </w:r>
                </w:p>
              </w:tc>
            </w:tr>
          </w:tbl>
          <w:p w14:paraId="008E72D9" w14:textId="77777777" w:rsidR="00DD20B6" w:rsidRPr="007C365A" w:rsidRDefault="00DD20B6" w:rsidP="00DD20B6">
            <w:pPr>
              <w:ind w:left="0"/>
              <w:rPr>
                <w:b/>
                <w:bCs/>
              </w:rPr>
            </w:pPr>
          </w:p>
          <w:p w14:paraId="73D89EF8" w14:textId="77777777" w:rsidR="00DD20B6" w:rsidRPr="00305956" w:rsidRDefault="00DD20B6" w:rsidP="00DD20B6">
            <w:pPr>
              <w:ind w:left="0"/>
              <w:rPr>
                <w:b/>
                <w:bCs/>
              </w:rPr>
            </w:pPr>
            <w:r>
              <w:rPr>
                <w:i/>
              </w:rPr>
              <w:t xml:space="preserve">  </w:t>
            </w:r>
            <w:r w:rsidRPr="00305956">
              <w:rPr>
                <w:b/>
                <w:bCs/>
              </w:rPr>
              <w:t xml:space="preserve">Alternative Scenario: </w:t>
            </w:r>
          </w:p>
          <w:p w14:paraId="58579820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NA</w:t>
            </w:r>
          </w:p>
          <w:p w14:paraId="3373F358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024B4A25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Customer do not type anything in the textbox comment before click submit button.</w:t>
            </w:r>
          </w:p>
          <w:p w14:paraId="1D681262" w14:textId="77777777" w:rsidR="00DD20B6" w:rsidRPr="0030595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The notification will be showed with message “Please type something in here”</w:t>
            </w:r>
            <w:r w:rsidRPr="00305956">
              <w:rPr>
                <w:i/>
              </w:rPr>
              <w:t xml:space="preserve"> </w:t>
            </w:r>
          </w:p>
          <w:p w14:paraId="3C960223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61DCBC99" w14:textId="77777777" w:rsidR="00DD20B6" w:rsidRDefault="00DD20B6" w:rsidP="00DD20B6">
            <w:r w:rsidRPr="00305956">
              <w:tab/>
            </w:r>
            <w:r>
              <w:t>Login</w:t>
            </w:r>
          </w:p>
          <w:p w14:paraId="6C3C2926" w14:textId="77777777" w:rsidR="00DD20B6" w:rsidRPr="00305956" w:rsidRDefault="00DD20B6" w:rsidP="00DD20B6">
            <w:pPr>
              <w:ind w:left="0"/>
              <w:rPr>
                <w:bCs/>
                <w:i/>
              </w:rPr>
            </w:pPr>
            <w:r>
              <w:rPr>
                <w:bCs/>
                <w:i/>
              </w:rPr>
              <w:t xml:space="preserve">           Search club</w:t>
            </w:r>
          </w:p>
          <w:p w14:paraId="5B038266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30AE7CF7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>NA</w:t>
            </w:r>
          </w:p>
        </w:tc>
      </w:tr>
    </w:tbl>
    <w:p w14:paraId="6EE496E0" w14:textId="77777777" w:rsidR="00DD20B6" w:rsidRPr="00987924" w:rsidRDefault="00DD20B6" w:rsidP="00DD20B6"/>
    <w:p w14:paraId="527D0ADB" w14:textId="2D04D653" w:rsidR="00DD20B6" w:rsidRDefault="00805C64" w:rsidP="00DD20B6">
      <w:pPr>
        <w:pStyle w:val="Heading2"/>
      </w:pPr>
      <w:bookmarkStart w:id="44" w:name="_Toc66906827"/>
      <w:r>
        <w:lastRenderedPageBreak/>
        <w:t>&lt;</w:t>
      </w:r>
      <w:r w:rsidR="00DD20B6">
        <w:t>Search club&gt;</w:t>
      </w:r>
      <w:bookmarkEnd w:id="44"/>
      <w:r w:rsidR="00DD20B6">
        <w:t xml:space="preserve"> </w:t>
      </w:r>
    </w:p>
    <w:p w14:paraId="22165A96" w14:textId="77777777" w:rsidR="00DD20B6" w:rsidRDefault="00DD20B6" w:rsidP="00DD20B6">
      <w:r>
        <w:rPr>
          <w:noProof/>
          <w:lang w:eastAsia="ja-JP"/>
        </w:rPr>
        <w:drawing>
          <wp:inline distT="0" distB="0" distL="0" distR="0" wp14:anchorId="4CE8EF7E" wp14:editId="1F388FE3">
            <wp:extent cx="5715000" cy="1026990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DD20B6" w:rsidRPr="00305956" w14:paraId="6C0199EA" w14:textId="77777777" w:rsidTr="00DD20B6">
        <w:tc>
          <w:tcPr>
            <w:tcW w:w="5000" w:type="pct"/>
            <w:gridSpan w:val="5"/>
            <w:shd w:val="clear" w:color="auto" w:fill="F3F3F3"/>
          </w:tcPr>
          <w:p w14:paraId="4E9DFCF7" w14:textId="77777777" w:rsidR="00DD20B6" w:rsidRPr="00C0070C" w:rsidRDefault="00DD20B6" w:rsidP="00DD20B6">
            <w:pPr>
              <w:rPr>
                <w:b/>
              </w:rPr>
            </w:pPr>
          </w:p>
          <w:p w14:paraId="1DFE6CB8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14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449D9247" w14:textId="77777777" w:rsidR="00DD20B6" w:rsidRPr="00305956" w:rsidRDefault="00DD20B6" w:rsidP="00DD20B6"/>
        </w:tc>
      </w:tr>
      <w:tr w:rsidR="00DD20B6" w:rsidRPr="00DE43A8" w14:paraId="548DE38F" w14:textId="77777777" w:rsidTr="00DD20B6">
        <w:tc>
          <w:tcPr>
            <w:tcW w:w="1391" w:type="pct"/>
            <w:shd w:val="clear" w:color="auto" w:fill="F3F3F3"/>
          </w:tcPr>
          <w:p w14:paraId="147A83F9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3B25928B" w14:textId="77777777" w:rsidR="00DD20B6" w:rsidRPr="000313AE" w:rsidRDefault="00DD20B6" w:rsidP="00DD20B6">
            <w:r>
              <w:rPr>
                <w:lang w:val="vi-VN"/>
              </w:rPr>
              <w:t>UC01</w:t>
            </w:r>
            <w:r>
              <w:t>4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2B73A2FB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Use-case </w:t>
            </w:r>
            <w:r>
              <w:rPr>
                <w:b/>
              </w:rPr>
              <w:t>Version</w:t>
            </w:r>
          </w:p>
        </w:tc>
        <w:tc>
          <w:tcPr>
            <w:tcW w:w="1186" w:type="pct"/>
          </w:tcPr>
          <w:p w14:paraId="0E4051C6" w14:textId="77777777" w:rsidR="00DD20B6" w:rsidRPr="00DE43A8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1.0.1</w:t>
            </w:r>
          </w:p>
        </w:tc>
      </w:tr>
      <w:tr w:rsidR="00DD20B6" w:rsidRPr="00305956" w14:paraId="1978484A" w14:textId="77777777" w:rsidTr="00DD20B6">
        <w:tc>
          <w:tcPr>
            <w:tcW w:w="1391" w:type="pct"/>
            <w:shd w:val="clear" w:color="auto" w:fill="F3F3F3"/>
          </w:tcPr>
          <w:p w14:paraId="625FBB7D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0DA8A2C0" w14:textId="77777777" w:rsidR="00DD20B6" w:rsidRPr="00305956" w:rsidRDefault="00DD20B6" w:rsidP="00DD20B6">
            <w:r w:rsidRPr="007F357E">
              <w:t>Search club</w:t>
            </w:r>
            <w:r>
              <w:t>s</w:t>
            </w:r>
          </w:p>
        </w:tc>
      </w:tr>
      <w:tr w:rsidR="00DD20B6" w:rsidRPr="00305956" w14:paraId="31367E93" w14:textId="77777777" w:rsidTr="00DD20B6">
        <w:tc>
          <w:tcPr>
            <w:tcW w:w="1391" w:type="pct"/>
            <w:shd w:val="clear" w:color="auto" w:fill="F3F3F3"/>
          </w:tcPr>
          <w:p w14:paraId="3679FCA0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00DD5361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45D46E21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Vũ Long</w:t>
            </w:r>
          </w:p>
          <w:p w14:paraId="0191C32E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Đình Long</w:t>
            </w:r>
          </w:p>
          <w:p w14:paraId="4FF97CD3" w14:textId="77777777" w:rsidR="00DD20B6" w:rsidRPr="00305956" w:rsidRDefault="00DD20B6" w:rsidP="00DD20B6">
            <w:r>
              <w:rPr>
                <w:lang w:val="vi-VN"/>
              </w:rPr>
              <w:t xml:space="preserve"> Nguyễn Văn Hiếu </w:t>
            </w:r>
          </w:p>
        </w:tc>
      </w:tr>
      <w:tr w:rsidR="00DD20B6" w:rsidRPr="00802B24" w14:paraId="20573781" w14:textId="77777777" w:rsidTr="00DD20B6">
        <w:tc>
          <w:tcPr>
            <w:tcW w:w="1391" w:type="pct"/>
            <w:shd w:val="clear" w:color="auto" w:fill="F3F3F3"/>
          </w:tcPr>
          <w:p w14:paraId="12A29D21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4" w:type="pct"/>
          </w:tcPr>
          <w:p w14:paraId="0372B8A9" w14:textId="77777777" w:rsidR="00DD20B6" w:rsidRPr="00DE43A8" w:rsidRDefault="00DD20B6" w:rsidP="00DD20B6">
            <w:pPr>
              <w:rPr>
                <w:lang w:val="vi-VN"/>
              </w:rPr>
            </w:pPr>
            <w:r>
              <w:t>01</w:t>
            </w:r>
            <w:r>
              <w:rPr>
                <w:lang w:val="vi-VN"/>
              </w:rPr>
              <w:t>/0</w:t>
            </w:r>
            <w:r>
              <w:t>3</w:t>
            </w:r>
            <w:r>
              <w:rPr>
                <w:lang w:val="vi-VN"/>
              </w:rPr>
              <w:t>/2021</w:t>
            </w:r>
          </w:p>
        </w:tc>
        <w:tc>
          <w:tcPr>
            <w:tcW w:w="637" w:type="pct"/>
            <w:shd w:val="clear" w:color="auto" w:fill="F3F3F3"/>
          </w:tcPr>
          <w:p w14:paraId="6322CB50" w14:textId="77777777" w:rsidR="00DD20B6" w:rsidRPr="00305956" w:rsidRDefault="00DD20B6" w:rsidP="00DD20B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48DEA470" w14:textId="77777777" w:rsidR="00DD20B6" w:rsidRPr="00802B24" w:rsidRDefault="00DD20B6" w:rsidP="00DD20B6">
            <w:r>
              <w:t>High</w:t>
            </w:r>
          </w:p>
        </w:tc>
      </w:tr>
      <w:tr w:rsidR="00DD20B6" w:rsidRPr="00305956" w14:paraId="6DC77E41" w14:textId="77777777" w:rsidTr="00DD20B6">
        <w:tc>
          <w:tcPr>
            <w:tcW w:w="5000" w:type="pct"/>
            <w:gridSpan w:val="5"/>
            <w:shd w:val="clear" w:color="auto" w:fill="FFFFFF"/>
          </w:tcPr>
          <w:p w14:paraId="4CF90908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08DC6874" w14:textId="77777777" w:rsidR="00DD20B6" w:rsidRPr="00A022FB" w:rsidRDefault="00DD20B6" w:rsidP="00DD20B6">
            <w:pPr>
              <w:rPr>
                <w:bCs/>
              </w:rPr>
            </w:pPr>
            <w:r>
              <w:rPr>
                <w:b/>
              </w:rPr>
              <w:t xml:space="preserve">        </w:t>
            </w:r>
            <w:r w:rsidRPr="00A022FB">
              <w:rPr>
                <w:bCs/>
              </w:rPr>
              <w:t>Customer</w:t>
            </w:r>
          </w:p>
          <w:p w14:paraId="0A9FD6E0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310313B6" w14:textId="77777777" w:rsidR="00DD20B6" w:rsidRPr="00305956" w:rsidRDefault="00DD20B6" w:rsidP="00DD20B6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As a customer, I want to search other clubs</w:t>
            </w:r>
          </w:p>
          <w:p w14:paraId="5E17F9C4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58D5CD70" w14:textId="77777777" w:rsidR="00DD20B6" w:rsidRPr="00854ADE" w:rsidRDefault="00DD20B6" w:rsidP="00DD20B6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Searching clubs</w:t>
            </w:r>
          </w:p>
          <w:p w14:paraId="1D37177C" w14:textId="77777777" w:rsidR="00DD20B6" w:rsidRDefault="00DD20B6" w:rsidP="00DD20B6">
            <w:pPr>
              <w:rPr>
                <w:b/>
                <w:bCs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658CA2B2" w14:textId="77777777" w:rsidR="00DD20B6" w:rsidRDefault="00DD20B6" w:rsidP="00DD20B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>
              <w:rPr>
                <w:i/>
              </w:rPr>
              <w:t>Customer wants to search clubs</w:t>
            </w:r>
          </w:p>
          <w:p w14:paraId="5F4A7EC6" w14:textId="77777777" w:rsidR="00DD20B6" w:rsidRPr="00A022FB" w:rsidRDefault="00DD20B6" w:rsidP="00DD20B6">
            <w:pPr>
              <w:rPr>
                <w:b/>
                <w:u w:val="single"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47EE524A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</w:t>
            </w:r>
            <w:r w:rsidRPr="00713A2F">
              <w:rPr>
                <w:i/>
              </w:rPr>
              <w:t>User’s device needs to be connected in the internet</w:t>
            </w:r>
          </w:p>
          <w:p w14:paraId="1CD7AAFD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</w:t>
            </w:r>
            <w:r w:rsidRPr="00713A2F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713A2F">
              <w:rPr>
                <w:i/>
              </w:rPr>
              <w:t>ed in this app with customer account</w:t>
            </w:r>
          </w:p>
          <w:p w14:paraId="18C7780A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3754E017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Searched clubs will be displayed on the screen</w:t>
            </w:r>
          </w:p>
          <w:p w14:paraId="4E259EA2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1443833F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23"/>
              <w:gridCol w:w="3962"/>
            </w:tblGrid>
            <w:tr w:rsidR="00DD20B6" w14:paraId="34E5BBCE" w14:textId="77777777" w:rsidTr="00DD20B6">
              <w:tc>
                <w:tcPr>
                  <w:tcW w:w="3923" w:type="dxa"/>
                </w:tcPr>
                <w:p w14:paraId="7D0ECBEB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lastRenderedPageBreak/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3962" w:type="dxa"/>
                </w:tcPr>
                <w:p w14:paraId="3BB1F3E0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D20B6" w14:paraId="6F61C8B3" w14:textId="77777777" w:rsidTr="00DD20B6">
              <w:tc>
                <w:tcPr>
                  <w:tcW w:w="3923" w:type="dxa"/>
                </w:tcPr>
                <w:p w14:paraId="6C62A919" w14:textId="77777777" w:rsidR="00DD20B6" w:rsidRPr="00681D5D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>User click i</w:t>
                  </w:r>
                  <w:r>
                    <w:rPr>
                      <w:i/>
                    </w:rPr>
                    <w:t xml:space="preserve">con profile on the bottom-right corner of the </w:t>
                  </w:r>
                  <w:r w:rsidRPr="00BF70EA">
                    <w:rPr>
                      <w:i/>
                    </w:rPr>
                    <w:t>screen</w:t>
                  </w:r>
                </w:p>
              </w:tc>
              <w:tc>
                <w:tcPr>
                  <w:tcW w:w="3962" w:type="dxa"/>
                </w:tcPr>
                <w:p w14:paraId="1FFE0711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will show user’s profile</w:t>
                  </w:r>
                </w:p>
              </w:tc>
            </w:tr>
            <w:tr w:rsidR="00DD20B6" w14:paraId="6F4D8396" w14:textId="77777777" w:rsidTr="00DD20B6">
              <w:tc>
                <w:tcPr>
                  <w:tcW w:w="3923" w:type="dxa"/>
                </w:tcPr>
                <w:p w14:paraId="155D7DB5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 xml:space="preserve">In the profile screen, </w:t>
                  </w:r>
                  <w:r>
                    <w:rPr>
                      <w:i/>
                    </w:rPr>
                    <w:t xml:space="preserve">user clicks on </w:t>
                  </w:r>
                  <w:r w:rsidRPr="009A26BF">
                    <w:rPr>
                      <w:i/>
                    </w:rPr>
                    <w:t>the magnifying glass icon</w:t>
                  </w:r>
                  <w:r>
                    <w:rPr>
                      <w:i/>
                    </w:rPr>
                    <w:t xml:space="preserve"> to search club </w:t>
                  </w:r>
                </w:p>
              </w:tc>
              <w:tc>
                <w:tcPr>
                  <w:tcW w:w="3962" w:type="dxa"/>
                </w:tcPr>
                <w:p w14:paraId="3EAC33D7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System will show </w:t>
                  </w:r>
                  <w:r>
                    <w:rPr>
                      <w:i/>
                    </w:rPr>
                    <w:t>searching</w:t>
                  </w:r>
                  <w:r>
                    <w:rPr>
                      <w:iCs/>
                    </w:rPr>
                    <w:t xml:space="preserve"> text field on top screen</w:t>
                  </w:r>
                </w:p>
              </w:tc>
            </w:tr>
            <w:tr w:rsidR="00DD20B6" w14:paraId="5DB1DE68" w14:textId="77777777" w:rsidTr="00DD20B6">
              <w:tc>
                <w:tcPr>
                  <w:tcW w:w="3923" w:type="dxa"/>
                </w:tcPr>
                <w:p w14:paraId="0BBE1273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 xml:space="preserve">User types name’s club in searching filed and clicks </w:t>
                  </w:r>
                  <w:r w:rsidRPr="009A26BF">
                    <w:rPr>
                      <w:i/>
                    </w:rPr>
                    <w:t>magnifying glass icon</w:t>
                  </w:r>
                  <w:r>
                    <w:rPr>
                      <w:i/>
                    </w:rPr>
                    <w:t xml:space="preserve"> to search</w:t>
                  </w:r>
                </w:p>
              </w:tc>
              <w:tc>
                <w:tcPr>
                  <w:tcW w:w="3962" w:type="dxa"/>
                </w:tcPr>
                <w:p w14:paraId="15D66A1F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 xml:space="preserve">System </w:t>
                  </w:r>
                  <w:r w:rsidRPr="006A595B">
                    <w:rPr>
                      <w:i/>
                    </w:rPr>
                    <w:t>will show a list of clubs corresponding to the search value</w:t>
                  </w:r>
                </w:p>
              </w:tc>
            </w:tr>
          </w:tbl>
          <w:p w14:paraId="0BAE3000" w14:textId="77777777" w:rsidR="00DD20B6" w:rsidRPr="00305956" w:rsidRDefault="00DD20B6" w:rsidP="00DD20B6">
            <w:pPr>
              <w:ind w:left="0"/>
              <w:rPr>
                <w:b/>
                <w:bCs/>
              </w:rPr>
            </w:pPr>
            <w:r>
              <w:rPr>
                <w:i/>
              </w:rPr>
              <w:t xml:space="preserve">   </w:t>
            </w:r>
            <w:r w:rsidRPr="00305956">
              <w:rPr>
                <w:b/>
                <w:bCs/>
              </w:rPr>
              <w:t xml:space="preserve">Alternative Scenario: </w:t>
            </w:r>
          </w:p>
          <w:p w14:paraId="347418E9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NA</w:t>
            </w:r>
          </w:p>
          <w:p w14:paraId="64EC833A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60732714" w14:textId="77777777" w:rsidR="00DD20B6" w:rsidRPr="00305956" w:rsidRDefault="00DD20B6" w:rsidP="00DD20B6">
            <w:pPr>
              <w:ind w:left="0"/>
              <w:rPr>
                <w:i/>
              </w:rPr>
            </w:pPr>
            <w:r>
              <w:rPr>
                <w:i/>
              </w:rPr>
              <w:t xml:space="preserve">            NA</w:t>
            </w:r>
          </w:p>
          <w:p w14:paraId="3CAF1065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2314BC46" w14:textId="77777777" w:rsidR="00DD20B6" w:rsidRPr="00305956" w:rsidRDefault="00DD20B6" w:rsidP="00DD20B6">
            <w:pPr>
              <w:rPr>
                <w:bCs/>
                <w:i/>
              </w:rPr>
            </w:pPr>
            <w:r w:rsidRPr="00305956">
              <w:tab/>
            </w:r>
            <w:r>
              <w:t>Login</w:t>
            </w:r>
          </w:p>
          <w:p w14:paraId="6D878B24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03F1C963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>NA</w:t>
            </w:r>
          </w:p>
        </w:tc>
      </w:tr>
    </w:tbl>
    <w:p w14:paraId="194372A9" w14:textId="77777777" w:rsidR="00DD20B6" w:rsidRPr="00987924" w:rsidRDefault="00DD20B6" w:rsidP="00DD20B6"/>
    <w:p w14:paraId="4B92785D" w14:textId="51F12CA9" w:rsidR="00DD20B6" w:rsidRDefault="00805C64" w:rsidP="00DD20B6">
      <w:pPr>
        <w:pStyle w:val="Heading2"/>
      </w:pPr>
      <w:bookmarkStart w:id="45" w:name="_Toc66906828"/>
      <w:r>
        <w:t>&lt;</w:t>
      </w:r>
      <w:r w:rsidR="00DD20B6">
        <w:t>View club on detail&gt;</w:t>
      </w:r>
      <w:bookmarkEnd w:id="45"/>
      <w:r w:rsidR="00DD20B6">
        <w:t xml:space="preserve">  </w:t>
      </w:r>
    </w:p>
    <w:p w14:paraId="4D205FC0" w14:textId="77777777" w:rsidR="00DD20B6" w:rsidRDefault="00DD20B6" w:rsidP="00DD20B6">
      <w:r>
        <w:rPr>
          <w:noProof/>
          <w:lang w:eastAsia="ja-JP"/>
        </w:rPr>
        <w:drawing>
          <wp:inline distT="0" distB="0" distL="0" distR="0" wp14:anchorId="57F4CC82" wp14:editId="65567748">
            <wp:extent cx="5715000" cy="102699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DD20B6" w:rsidRPr="00305956" w14:paraId="7D565A2B" w14:textId="77777777" w:rsidTr="00DD20B6">
        <w:tc>
          <w:tcPr>
            <w:tcW w:w="5000" w:type="pct"/>
            <w:gridSpan w:val="5"/>
            <w:shd w:val="clear" w:color="auto" w:fill="F3F3F3"/>
          </w:tcPr>
          <w:p w14:paraId="6E062C07" w14:textId="77777777" w:rsidR="00DD20B6" w:rsidRPr="00C0070C" w:rsidRDefault="00DD20B6" w:rsidP="00DD20B6">
            <w:pPr>
              <w:rPr>
                <w:b/>
              </w:rPr>
            </w:pPr>
          </w:p>
          <w:p w14:paraId="7DD3FC3B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15</w:t>
            </w:r>
            <w:r w:rsidRPr="00305956">
              <w:rPr>
                <w:b/>
              </w:rPr>
              <w:t xml:space="preserve"> SPECIFICATION</w:t>
            </w:r>
            <w:r>
              <w:rPr>
                <w:b/>
              </w:rPr>
              <w:t xml:space="preserve"> z</w:t>
            </w:r>
          </w:p>
          <w:p w14:paraId="48804EA8" w14:textId="77777777" w:rsidR="00DD20B6" w:rsidRPr="00305956" w:rsidRDefault="00DD20B6" w:rsidP="00DD20B6"/>
        </w:tc>
      </w:tr>
      <w:tr w:rsidR="00DD20B6" w:rsidRPr="00DE43A8" w14:paraId="5793551E" w14:textId="77777777" w:rsidTr="00DD20B6">
        <w:tc>
          <w:tcPr>
            <w:tcW w:w="1391" w:type="pct"/>
            <w:shd w:val="clear" w:color="auto" w:fill="F3F3F3"/>
          </w:tcPr>
          <w:p w14:paraId="74CE2D56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24AE370D" w14:textId="77777777" w:rsidR="00DD20B6" w:rsidRPr="00B71873" w:rsidRDefault="00DD20B6" w:rsidP="00DD20B6">
            <w:r>
              <w:rPr>
                <w:lang w:val="vi-VN"/>
              </w:rPr>
              <w:t>UC0</w:t>
            </w:r>
            <w:r>
              <w:t>15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4A82BC79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Use-case </w:t>
            </w:r>
            <w:r>
              <w:rPr>
                <w:b/>
              </w:rPr>
              <w:t>Version</w:t>
            </w:r>
          </w:p>
        </w:tc>
        <w:tc>
          <w:tcPr>
            <w:tcW w:w="1186" w:type="pct"/>
          </w:tcPr>
          <w:p w14:paraId="14854421" w14:textId="77777777" w:rsidR="00DD20B6" w:rsidRPr="00DE43A8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>1.0.1</w:t>
            </w:r>
          </w:p>
        </w:tc>
      </w:tr>
      <w:tr w:rsidR="00DD20B6" w:rsidRPr="00305956" w14:paraId="3BBDC72A" w14:textId="77777777" w:rsidTr="00DD20B6">
        <w:tc>
          <w:tcPr>
            <w:tcW w:w="1391" w:type="pct"/>
            <w:shd w:val="clear" w:color="auto" w:fill="F3F3F3"/>
          </w:tcPr>
          <w:p w14:paraId="4A354367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7867A8A5" w14:textId="77777777" w:rsidR="00DD20B6" w:rsidRPr="00305956" w:rsidRDefault="00DD20B6" w:rsidP="00DD20B6">
            <w:r w:rsidRPr="000D07C2">
              <w:t>View</w:t>
            </w:r>
            <w:r>
              <w:t xml:space="preserve"> a club on detail</w:t>
            </w:r>
          </w:p>
        </w:tc>
      </w:tr>
      <w:tr w:rsidR="00DD20B6" w:rsidRPr="00305956" w14:paraId="56257E6D" w14:textId="77777777" w:rsidTr="00DD20B6">
        <w:tc>
          <w:tcPr>
            <w:tcW w:w="1391" w:type="pct"/>
            <w:shd w:val="clear" w:color="auto" w:fill="F3F3F3"/>
          </w:tcPr>
          <w:p w14:paraId="7A8E6E98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4535C357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3A93BFD7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Vũ Long</w:t>
            </w:r>
          </w:p>
          <w:p w14:paraId="51336FC6" w14:textId="77777777" w:rsidR="00DD20B6" w:rsidRDefault="00DD20B6" w:rsidP="00DD20B6">
            <w:pPr>
              <w:rPr>
                <w:lang w:val="vi-VN"/>
              </w:rPr>
            </w:pPr>
            <w:r>
              <w:rPr>
                <w:lang w:val="vi-VN"/>
              </w:rPr>
              <w:t xml:space="preserve"> Nguyễn Đình Long</w:t>
            </w:r>
          </w:p>
          <w:p w14:paraId="3D53E283" w14:textId="77777777" w:rsidR="00DD20B6" w:rsidRPr="00305956" w:rsidRDefault="00DD20B6" w:rsidP="00DD20B6">
            <w:r>
              <w:rPr>
                <w:lang w:val="vi-VN"/>
              </w:rPr>
              <w:t xml:space="preserve"> Nguyễn Văn Hiếu </w:t>
            </w:r>
          </w:p>
        </w:tc>
      </w:tr>
      <w:tr w:rsidR="00DD20B6" w:rsidRPr="00802B24" w14:paraId="4092AB58" w14:textId="77777777" w:rsidTr="00DD20B6">
        <w:tc>
          <w:tcPr>
            <w:tcW w:w="1391" w:type="pct"/>
            <w:shd w:val="clear" w:color="auto" w:fill="F3F3F3"/>
          </w:tcPr>
          <w:p w14:paraId="776FF655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lastRenderedPageBreak/>
              <w:t>Date</w:t>
            </w:r>
          </w:p>
        </w:tc>
        <w:tc>
          <w:tcPr>
            <w:tcW w:w="1364" w:type="pct"/>
          </w:tcPr>
          <w:p w14:paraId="1D4A19CF" w14:textId="77777777" w:rsidR="00DD20B6" w:rsidRPr="00DE43A8" w:rsidRDefault="00DD20B6" w:rsidP="00DD20B6">
            <w:pPr>
              <w:rPr>
                <w:lang w:val="vi-VN"/>
              </w:rPr>
            </w:pPr>
            <w:r>
              <w:t>01</w:t>
            </w:r>
            <w:r>
              <w:rPr>
                <w:lang w:val="vi-VN"/>
              </w:rPr>
              <w:t>/0</w:t>
            </w:r>
            <w:r>
              <w:t>3</w:t>
            </w:r>
            <w:r>
              <w:rPr>
                <w:lang w:val="vi-VN"/>
              </w:rPr>
              <w:t>/2021</w:t>
            </w:r>
          </w:p>
        </w:tc>
        <w:tc>
          <w:tcPr>
            <w:tcW w:w="637" w:type="pct"/>
            <w:shd w:val="clear" w:color="auto" w:fill="F3F3F3"/>
          </w:tcPr>
          <w:p w14:paraId="3ECCE8A6" w14:textId="77777777" w:rsidR="00DD20B6" w:rsidRPr="00305956" w:rsidRDefault="00DD20B6" w:rsidP="00DD20B6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560608F6" w14:textId="77777777" w:rsidR="00DD20B6" w:rsidRPr="00802B24" w:rsidRDefault="00DD20B6" w:rsidP="00DD20B6">
            <w:r>
              <w:t>High</w:t>
            </w:r>
          </w:p>
        </w:tc>
      </w:tr>
      <w:tr w:rsidR="00DD20B6" w:rsidRPr="00305956" w14:paraId="54808070" w14:textId="77777777" w:rsidTr="00DD20B6">
        <w:tc>
          <w:tcPr>
            <w:tcW w:w="5000" w:type="pct"/>
            <w:gridSpan w:val="5"/>
            <w:shd w:val="clear" w:color="auto" w:fill="FFFFFF"/>
          </w:tcPr>
          <w:p w14:paraId="55C430F9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6297B0C6" w14:textId="77777777" w:rsidR="00DD20B6" w:rsidRDefault="00DD20B6" w:rsidP="00DD20B6">
            <w:pPr>
              <w:rPr>
                <w:b/>
              </w:rPr>
            </w:pPr>
            <w:r>
              <w:rPr>
                <w:b/>
              </w:rPr>
              <w:t xml:space="preserve">        Customer</w:t>
            </w:r>
          </w:p>
          <w:p w14:paraId="7065807B" w14:textId="77777777" w:rsidR="00DD20B6" w:rsidRPr="00305956" w:rsidRDefault="00DD20B6" w:rsidP="00DD20B6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00FEE5C0" w14:textId="77777777" w:rsidR="00DD20B6" w:rsidRPr="00305956" w:rsidRDefault="00DD20B6" w:rsidP="00DD20B6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As a customer, I want to view a club on detail so that I can know better about that club</w:t>
            </w:r>
          </w:p>
          <w:p w14:paraId="4DC09BFD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712D1D50" w14:textId="77777777" w:rsidR="00DD20B6" w:rsidRPr="00854ADE" w:rsidRDefault="00DD20B6" w:rsidP="00DD20B6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>Viewing a club on detail</w:t>
            </w:r>
          </w:p>
          <w:p w14:paraId="6ACA7AA6" w14:textId="77777777" w:rsidR="00DD20B6" w:rsidRPr="00305956" w:rsidRDefault="00DD20B6" w:rsidP="00DD20B6">
            <w:pPr>
              <w:rPr>
                <w:b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74D0246B" w14:textId="77777777" w:rsidR="00DD20B6" w:rsidRDefault="00DD20B6" w:rsidP="00DD20B6">
            <w:pPr>
              <w:rPr>
                <w:b/>
                <w:bCs/>
              </w:rPr>
            </w:pPr>
            <w:r>
              <w:t xml:space="preserve">        </w:t>
            </w:r>
            <w:r>
              <w:rPr>
                <w:i/>
              </w:rPr>
              <w:t>Customer wants to view a club on detail</w:t>
            </w:r>
          </w:p>
          <w:p w14:paraId="70120F49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7FE14B71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- </w:t>
            </w:r>
            <w:r w:rsidRPr="00713A2F">
              <w:rPr>
                <w:i/>
              </w:rPr>
              <w:t>User’s device needs to be connected in the internet</w:t>
            </w:r>
          </w:p>
          <w:p w14:paraId="01182BDC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- </w:t>
            </w:r>
            <w:r w:rsidRPr="00713A2F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713A2F">
              <w:rPr>
                <w:i/>
              </w:rPr>
              <w:t>ed in this app with customer account</w:t>
            </w:r>
          </w:p>
          <w:p w14:paraId="17574980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- T</w:t>
            </w:r>
            <w:r w:rsidRPr="008C73DE">
              <w:rPr>
                <w:i/>
              </w:rPr>
              <w:t xml:space="preserve">here are clubs that </w:t>
            </w:r>
            <w:r>
              <w:rPr>
                <w:i/>
              </w:rPr>
              <w:t>customer search for that.</w:t>
            </w:r>
          </w:p>
          <w:p w14:paraId="0AAB7E48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701859C5" w14:textId="77777777" w:rsidR="00DD20B6" w:rsidRDefault="00DD20B6" w:rsidP="00DD20B6">
            <w:pPr>
              <w:rPr>
                <w:i/>
              </w:rPr>
            </w:pPr>
            <w:r>
              <w:rPr>
                <w:i/>
              </w:rPr>
              <w:t xml:space="preserve">         The specific information of a club will be displayed</w:t>
            </w:r>
          </w:p>
          <w:p w14:paraId="7138D94E" w14:textId="77777777" w:rsidR="00DD20B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23"/>
              <w:gridCol w:w="3962"/>
            </w:tblGrid>
            <w:tr w:rsidR="00DD20B6" w14:paraId="3A68624F" w14:textId="77777777" w:rsidTr="00DD20B6">
              <w:tc>
                <w:tcPr>
                  <w:tcW w:w="3923" w:type="dxa"/>
                </w:tcPr>
                <w:p w14:paraId="2CF57BCD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Cs/>
                    </w:rPr>
                    <w:t xml:space="preserve">                      </w:t>
                  </w:r>
                  <w:r>
                    <w:rPr>
                      <w:b/>
                      <w:bCs/>
                      <w:iCs/>
                    </w:rPr>
                    <w:t>Customer</w:t>
                  </w:r>
                </w:p>
              </w:tc>
              <w:tc>
                <w:tcPr>
                  <w:tcW w:w="3962" w:type="dxa"/>
                </w:tcPr>
                <w:p w14:paraId="609B21B1" w14:textId="77777777" w:rsidR="00DD20B6" w:rsidRPr="00556908" w:rsidRDefault="00DD20B6" w:rsidP="00DD20B6">
                  <w:pPr>
                    <w:ind w:left="0"/>
                    <w:rPr>
                      <w:b/>
                      <w:bCs/>
                      <w:iCs/>
                    </w:rPr>
                  </w:pPr>
                  <w:r>
                    <w:rPr>
                      <w:i/>
                    </w:rPr>
                    <w:t xml:space="preserve">                </w:t>
                  </w:r>
                  <w:r>
                    <w:rPr>
                      <w:b/>
                      <w:bCs/>
                      <w:iCs/>
                    </w:rPr>
                    <w:t>System</w:t>
                  </w:r>
                </w:p>
              </w:tc>
            </w:tr>
            <w:tr w:rsidR="00DD20B6" w14:paraId="5B38CB4B" w14:textId="77777777" w:rsidTr="00DD20B6">
              <w:tc>
                <w:tcPr>
                  <w:tcW w:w="3923" w:type="dxa"/>
                </w:tcPr>
                <w:p w14:paraId="519056D3" w14:textId="77777777" w:rsidR="00DD20B6" w:rsidRPr="00681D5D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>User click i</w:t>
                  </w:r>
                  <w:r>
                    <w:rPr>
                      <w:i/>
                    </w:rPr>
                    <w:t xml:space="preserve">con profile on the bottom-right corner of the </w:t>
                  </w:r>
                  <w:r w:rsidRPr="00BF70EA">
                    <w:rPr>
                      <w:i/>
                    </w:rPr>
                    <w:t>screen</w:t>
                  </w:r>
                </w:p>
              </w:tc>
              <w:tc>
                <w:tcPr>
                  <w:tcW w:w="3962" w:type="dxa"/>
                </w:tcPr>
                <w:p w14:paraId="295FCC99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>System will show user’s profile</w:t>
                  </w:r>
                </w:p>
              </w:tc>
            </w:tr>
            <w:tr w:rsidR="00DD20B6" w14:paraId="6BFD2B6B" w14:textId="77777777" w:rsidTr="00DD20B6">
              <w:tc>
                <w:tcPr>
                  <w:tcW w:w="3923" w:type="dxa"/>
                </w:tcPr>
                <w:p w14:paraId="2CDBE18D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 w:rsidRPr="00BF70EA">
                    <w:rPr>
                      <w:i/>
                    </w:rPr>
                    <w:t xml:space="preserve">In the profile screen, </w:t>
                  </w:r>
                  <w:r>
                    <w:rPr>
                      <w:i/>
                    </w:rPr>
                    <w:t xml:space="preserve">user clicks on </w:t>
                  </w:r>
                  <w:r w:rsidRPr="009A26BF">
                    <w:rPr>
                      <w:i/>
                    </w:rPr>
                    <w:t>the magnifying glass icon</w:t>
                  </w:r>
                  <w:r>
                    <w:rPr>
                      <w:i/>
                    </w:rPr>
                    <w:t xml:space="preserve"> to search club </w:t>
                  </w:r>
                </w:p>
              </w:tc>
              <w:tc>
                <w:tcPr>
                  <w:tcW w:w="3962" w:type="dxa"/>
                </w:tcPr>
                <w:p w14:paraId="0A68A7E1" w14:textId="77777777" w:rsidR="00DD20B6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Cs/>
                    </w:rPr>
                    <w:t xml:space="preserve">System will show </w:t>
                  </w:r>
                  <w:r>
                    <w:rPr>
                      <w:i/>
                    </w:rPr>
                    <w:t>searching</w:t>
                  </w:r>
                  <w:r>
                    <w:rPr>
                      <w:iCs/>
                    </w:rPr>
                    <w:t xml:space="preserve"> text field on top screen</w:t>
                  </w:r>
                </w:p>
              </w:tc>
            </w:tr>
            <w:tr w:rsidR="00DD20B6" w14:paraId="342E2BEE" w14:textId="77777777" w:rsidTr="00DD20B6">
              <w:tc>
                <w:tcPr>
                  <w:tcW w:w="3923" w:type="dxa"/>
                </w:tcPr>
                <w:p w14:paraId="6A77890D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 xml:space="preserve">User types name’s club in searching filed and clicks </w:t>
                  </w:r>
                  <w:r w:rsidRPr="009A26BF">
                    <w:rPr>
                      <w:i/>
                    </w:rPr>
                    <w:t>magnifying glass icon</w:t>
                  </w:r>
                  <w:r>
                    <w:rPr>
                      <w:i/>
                    </w:rPr>
                    <w:t xml:space="preserve"> to search</w:t>
                  </w:r>
                </w:p>
              </w:tc>
              <w:tc>
                <w:tcPr>
                  <w:tcW w:w="3962" w:type="dxa"/>
                </w:tcPr>
                <w:p w14:paraId="06D1A832" w14:textId="77777777" w:rsidR="00DD20B6" w:rsidRPr="001D482C" w:rsidRDefault="00DD20B6" w:rsidP="00DD20B6">
                  <w:pPr>
                    <w:ind w:left="0"/>
                    <w:rPr>
                      <w:iCs/>
                    </w:rPr>
                  </w:pPr>
                  <w:r>
                    <w:rPr>
                      <w:i/>
                    </w:rPr>
                    <w:t xml:space="preserve">System </w:t>
                  </w:r>
                  <w:r w:rsidRPr="006A595B">
                    <w:rPr>
                      <w:i/>
                    </w:rPr>
                    <w:t>will show a list of clubs corresponding to the search value</w:t>
                  </w:r>
                </w:p>
              </w:tc>
            </w:tr>
            <w:tr w:rsidR="00DD20B6" w14:paraId="7728A620" w14:textId="77777777" w:rsidTr="00DD20B6">
              <w:tc>
                <w:tcPr>
                  <w:tcW w:w="3923" w:type="dxa"/>
                </w:tcPr>
                <w:p w14:paraId="6A5811EA" w14:textId="77777777" w:rsidR="00DD20B6" w:rsidRDefault="00DD20B6" w:rsidP="00DD20B6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User chooses one to view it on detail</w:t>
                  </w:r>
                </w:p>
              </w:tc>
              <w:tc>
                <w:tcPr>
                  <w:tcW w:w="3962" w:type="dxa"/>
                </w:tcPr>
                <w:p w14:paraId="4FB430A6" w14:textId="77777777" w:rsidR="00DD20B6" w:rsidRDefault="00DD20B6" w:rsidP="00DD20B6">
                  <w:pPr>
                    <w:ind w:left="0"/>
                    <w:rPr>
                      <w:i/>
                    </w:rPr>
                  </w:pPr>
                  <w:r w:rsidRPr="00FB4823">
                    <w:rPr>
                      <w:i/>
                    </w:rPr>
                    <w:t>The club's details will appear on the screen</w:t>
                  </w:r>
                  <w:r>
                    <w:rPr>
                      <w:i/>
                    </w:rPr>
                    <w:t>:</w:t>
                  </w:r>
                </w:p>
                <w:p w14:paraId="4EBB26B2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Name:</w:t>
                  </w:r>
                </w:p>
                <w:p w14:paraId="7CC8650F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Logo Image:</w:t>
                  </w:r>
                </w:p>
                <w:p w14:paraId="2ED9EDF5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Description:</w:t>
                  </w:r>
                </w:p>
                <w:p w14:paraId="798A8D11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Average age of member:</w:t>
                  </w:r>
                </w:p>
                <w:p w14:paraId="5352C6CD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Home Pitch:</w:t>
                  </w:r>
                  <w:r>
                    <w:rPr>
                      <w:i/>
                    </w:rPr>
                    <w:t xml:space="preserve"> </w:t>
                  </w:r>
                </w:p>
                <w:p w14:paraId="29A1899B" w14:textId="77777777" w:rsidR="00DD20B6" w:rsidRPr="00BF70EA" w:rsidRDefault="00DD20B6" w:rsidP="00DD20B6">
                  <w:pPr>
                    <w:rPr>
                      <w:i/>
                    </w:rPr>
                  </w:pPr>
                  <w:r w:rsidRPr="00BF70EA">
                    <w:rPr>
                      <w:i/>
                    </w:rPr>
                    <w:t>•</w:t>
                  </w:r>
                  <w:r w:rsidRPr="00BF70EA">
                    <w:rPr>
                      <w:i/>
                    </w:rPr>
                    <w:tab/>
                    <w:t>Skills:</w:t>
                  </w:r>
                </w:p>
                <w:p w14:paraId="3528BEB3" w14:textId="77777777" w:rsidR="00DD20B6" w:rsidRDefault="00DD20B6" w:rsidP="00DD20B6">
                  <w:pPr>
                    <w:ind w:left="0"/>
                    <w:rPr>
                      <w:i/>
                    </w:rPr>
                  </w:pPr>
                </w:p>
              </w:tc>
            </w:tr>
          </w:tbl>
          <w:p w14:paraId="6D7A164E" w14:textId="77777777" w:rsidR="00DD20B6" w:rsidRPr="008C73DE" w:rsidRDefault="00DD20B6" w:rsidP="00DD20B6">
            <w:pPr>
              <w:rPr>
                <w:b/>
                <w:bCs/>
              </w:rPr>
            </w:pPr>
          </w:p>
          <w:p w14:paraId="7FB691C3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1A02E78B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lastRenderedPageBreak/>
              <w:t xml:space="preserve">          </w:t>
            </w:r>
            <w:r>
              <w:rPr>
                <w:i/>
              </w:rPr>
              <w:t>NA</w:t>
            </w:r>
          </w:p>
          <w:p w14:paraId="7C798327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5CA97031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 xml:space="preserve"> NA</w:t>
            </w:r>
          </w:p>
          <w:p w14:paraId="6B41FFE9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5E036E00" w14:textId="77777777" w:rsidR="00DD20B6" w:rsidRDefault="00DD20B6" w:rsidP="00DD20B6">
            <w:r>
              <w:t xml:space="preserve">       Login </w:t>
            </w:r>
          </w:p>
          <w:p w14:paraId="449FE69E" w14:textId="77777777" w:rsidR="00DD20B6" w:rsidRPr="00305956" w:rsidRDefault="00DD20B6" w:rsidP="00DD20B6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Search Club</w:t>
            </w:r>
          </w:p>
          <w:p w14:paraId="455F1576" w14:textId="77777777" w:rsidR="00DD20B6" w:rsidRPr="00305956" w:rsidRDefault="00DD20B6" w:rsidP="00DD20B6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Business Rules:</w:t>
            </w:r>
          </w:p>
          <w:p w14:paraId="6BC73671" w14:textId="77777777" w:rsidR="00DD20B6" w:rsidRPr="00305956" w:rsidRDefault="00DD20B6" w:rsidP="00DD20B6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>NA</w:t>
            </w:r>
          </w:p>
        </w:tc>
      </w:tr>
    </w:tbl>
    <w:p w14:paraId="745B9597" w14:textId="77777777" w:rsidR="00987924" w:rsidRPr="00987924" w:rsidRDefault="00987924" w:rsidP="00987924"/>
    <w:p w14:paraId="38F10507" w14:textId="600B7ABE" w:rsidR="0060493F" w:rsidRDefault="0060493F" w:rsidP="00987924">
      <w:pPr>
        <w:pStyle w:val="Heading2"/>
      </w:pPr>
      <w:bookmarkStart w:id="46" w:name="_Toc66906829"/>
      <w:r>
        <w:t>&lt;</w:t>
      </w:r>
      <w:r w:rsidR="00987924">
        <w:t>Join a club&gt;</w:t>
      </w:r>
      <w:bookmarkEnd w:id="46"/>
      <w:r>
        <w:t xml:space="preserve"> </w:t>
      </w:r>
    </w:p>
    <w:p w14:paraId="7AABD249" w14:textId="746FFC11" w:rsidR="00987924" w:rsidRDefault="00987924" w:rsidP="00987924">
      <w:r>
        <w:rPr>
          <w:noProof/>
          <w:lang w:eastAsia="ja-JP"/>
        </w:rPr>
        <w:drawing>
          <wp:inline distT="0" distB="0" distL="0" distR="0" wp14:anchorId="64360FBE" wp14:editId="0906C9FD">
            <wp:extent cx="3600450" cy="1076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7"/>
        <w:gridCol w:w="2449"/>
        <w:gridCol w:w="1158"/>
        <w:gridCol w:w="757"/>
        <w:gridCol w:w="2129"/>
      </w:tblGrid>
      <w:tr w:rsidR="00987924" w:rsidRPr="00305956" w14:paraId="252E35B8" w14:textId="77777777" w:rsidTr="003F769A">
        <w:tc>
          <w:tcPr>
            <w:tcW w:w="5000" w:type="pct"/>
            <w:gridSpan w:val="5"/>
            <w:shd w:val="clear" w:color="auto" w:fill="F3F3F3"/>
          </w:tcPr>
          <w:p w14:paraId="71DEA8FF" w14:textId="77777777" w:rsidR="00987924" w:rsidRPr="00C0070C" w:rsidRDefault="00987924" w:rsidP="003F769A">
            <w:pPr>
              <w:rPr>
                <w:b/>
              </w:rPr>
            </w:pPr>
          </w:p>
          <w:p w14:paraId="06063879" w14:textId="4DC57231" w:rsidR="00987924" w:rsidRPr="00305956" w:rsidRDefault="00987924" w:rsidP="003F769A">
            <w:pPr>
              <w:rPr>
                <w:b/>
              </w:rPr>
            </w:pPr>
            <w:r w:rsidRPr="00305956">
              <w:rPr>
                <w:b/>
              </w:rPr>
              <w:t>USE CASE-</w:t>
            </w:r>
            <w:r>
              <w:rPr>
                <w:b/>
              </w:rPr>
              <w:t>16</w:t>
            </w:r>
            <w:r w:rsidRPr="00305956">
              <w:rPr>
                <w:b/>
              </w:rPr>
              <w:t xml:space="preserve"> SPECIFICATION</w:t>
            </w:r>
            <w:r w:rsidR="0010279C">
              <w:rPr>
                <w:b/>
              </w:rPr>
              <w:t xml:space="preserve"> z</w:t>
            </w:r>
          </w:p>
          <w:p w14:paraId="37B13AEC" w14:textId="77777777" w:rsidR="00987924" w:rsidRPr="00305956" w:rsidRDefault="00987924" w:rsidP="003F769A"/>
        </w:tc>
      </w:tr>
      <w:tr w:rsidR="00987924" w:rsidRPr="00DE43A8" w14:paraId="2A4CC3E4" w14:textId="77777777" w:rsidTr="00ED0C94">
        <w:tc>
          <w:tcPr>
            <w:tcW w:w="1389" w:type="pct"/>
            <w:shd w:val="clear" w:color="auto" w:fill="F3F3F3"/>
          </w:tcPr>
          <w:p w14:paraId="78CFA058" w14:textId="77777777" w:rsidR="00987924" w:rsidRPr="00305956" w:rsidRDefault="00987924" w:rsidP="003F769A">
            <w:pPr>
              <w:rPr>
                <w:b/>
              </w:rPr>
            </w:pPr>
            <w:r w:rsidRPr="00305956">
              <w:rPr>
                <w:b/>
              </w:rPr>
              <w:t>Use-case No.</w:t>
            </w:r>
          </w:p>
        </w:tc>
        <w:tc>
          <w:tcPr>
            <w:tcW w:w="1362" w:type="pct"/>
          </w:tcPr>
          <w:p w14:paraId="50473B44" w14:textId="77777777" w:rsidR="00987924" w:rsidRPr="00B71873" w:rsidRDefault="00987924" w:rsidP="003F769A">
            <w:r>
              <w:rPr>
                <w:lang w:val="vi-VN"/>
              </w:rPr>
              <w:t>UC0</w:t>
            </w:r>
            <w:r>
              <w:t>16</w:t>
            </w:r>
          </w:p>
        </w:tc>
        <w:tc>
          <w:tcPr>
            <w:tcW w:w="1065" w:type="pct"/>
            <w:gridSpan w:val="2"/>
            <w:shd w:val="clear" w:color="auto" w:fill="F3F3F3"/>
          </w:tcPr>
          <w:p w14:paraId="57B97DBD" w14:textId="77777777" w:rsidR="00987924" w:rsidRPr="00305956" w:rsidRDefault="00987924" w:rsidP="003F769A">
            <w:pPr>
              <w:rPr>
                <w:b/>
              </w:rPr>
            </w:pPr>
            <w:r w:rsidRPr="00305956">
              <w:rPr>
                <w:b/>
              </w:rPr>
              <w:t xml:space="preserve">Use-case </w:t>
            </w:r>
            <w:r>
              <w:rPr>
                <w:b/>
              </w:rPr>
              <w:t>Version</w:t>
            </w:r>
          </w:p>
        </w:tc>
        <w:tc>
          <w:tcPr>
            <w:tcW w:w="1184" w:type="pct"/>
          </w:tcPr>
          <w:p w14:paraId="021993EE" w14:textId="77777777" w:rsidR="00987924" w:rsidRPr="00DE43A8" w:rsidRDefault="00987924" w:rsidP="003F769A">
            <w:pPr>
              <w:rPr>
                <w:lang w:val="vi-VN"/>
              </w:rPr>
            </w:pPr>
            <w:r>
              <w:rPr>
                <w:lang w:val="vi-VN"/>
              </w:rPr>
              <w:t>1.0.1</w:t>
            </w:r>
          </w:p>
        </w:tc>
      </w:tr>
      <w:tr w:rsidR="00987924" w:rsidRPr="00305956" w14:paraId="0A9EA9C0" w14:textId="77777777" w:rsidTr="00ED0C94">
        <w:tc>
          <w:tcPr>
            <w:tcW w:w="1389" w:type="pct"/>
            <w:shd w:val="clear" w:color="auto" w:fill="F3F3F3"/>
          </w:tcPr>
          <w:p w14:paraId="5E03BEAC" w14:textId="77777777" w:rsidR="00987924" w:rsidRPr="00305956" w:rsidRDefault="00987924" w:rsidP="003F769A">
            <w:pPr>
              <w:rPr>
                <w:b/>
              </w:rPr>
            </w:pPr>
            <w:r w:rsidRPr="00305956">
              <w:rPr>
                <w:b/>
              </w:rPr>
              <w:t>Use-case Name</w:t>
            </w:r>
          </w:p>
        </w:tc>
        <w:tc>
          <w:tcPr>
            <w:tcW w:w="3611" w:type="pct"/>
            <w:gridSpan w:val="4"/>
          </w:tcPr>
          <w:p w14:paraId="50B6A9D8" w14:textId="77777777" w:rsidR="00987924" w:rsidRPr="00305956" w:rsidRDefault="00987924" w:rsidP="003F769A">
            <w:r w:rsidRPr="00107B89">
              <w:t>Join a club</w:t>
            </w:r>
          </w:p>
        </w:tc>
      </w:tr>
      <w:tr w:rsidR="00987924" w:rsidRPr="00305956" w14:paraId="12A30E79" w14:textId="77777777" w:rsidTr="00ED0C94">
        <w:tc>
          <w:tcPr>
            <w:tcW w:w="1389" w:type="pct"/>
            <w:shd w:val="clear" w:color="auto" w:fill="F3F3F3"/>
          </w:tcPr>
          <w:p w14:paraId="03E2DBE8" w14:textId="77777777" w:rsidR="00987924" w:rsidRPr="00305956" w:rsidRDefault="00987924" w:rsidP="003F769A">
            <w:pPr>
              <w:rPr>
                <w:b/>
              </w:rPr>
            </w:pPr>
            <w:r w:rsidRPr="00305956">
              <w:rPr>
                <w:b/>
              </w:rPr>
              <w:t xml:space="preserve">Author </w:t>
            </w:r>
          </w:p>
        </w:tc>
        <w:tc>
          <w:tcPr>
            <w:tcW w:w="3611" w:type="pct"/>
            <w:gridSpan w:val="4"/>
          </w:tcPr>
          <w:p w14:paraId="311B0CC1" w14:textId="77777777" w:rsidR="00987924" w:rsidRDefault="00987924" w:rsidP="003F769A">
            <w:pPr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75C507CD" w14:textId="77777777" w:rsidR="00987924" w:rsidRDefault="00987924" w:rsidP="003F769A">
            <w:pPr>
              <w:rPr>
                <w:lang w:val="vi-VN"/>
              </w:rPr>
            </w:pPr>
            <w:r>
              <w:rPr>
                <w:lang w:val="vi-VN"/>
              </w:rPr>
              <w:t xml:space="preserve">  Nguyễn Vũ Long</w:t>
            </w:r>
          </w:p>
          <w:p w14:paraId="22C92C73" w14:textId="77777777" w:rsidR="00987924" w:rsidRDefault="00987924" w:rsidP="003F769A">
            <w:pPr>
              <w:rPr>
                <w:lang w:val="vi-VN"/>
              </w:rPr>
            </w:pPr>
            <w:r>
              <w:rPr>
                <w:lang w:val="vi-VN"/>
              </w:rPr>
              <w:t xml:space="preserve">  Nguyễn Đình Long</w:t>
            </w:r>
          </w:p>
          <w:p w14:paraId="1ABAFDB0" w14:textId="77777777" w:rsidR="00987924" w:rsidRPr="00305956" w:rsidRDefault="00987924" w:rsidP="003F769A">
            <w:r>
              <w:rPr>
                <w:lang w:val="vi-VN"/>
              </w:rPr>
              <w:t xml:space="preserve"> Nguyễn Văn Hiếu </w:t>
            </w:r>
          </w:p>
        </w:tc>
      </w:tr>
      <w:tr w:rsidR="00987924" w:rsidRPr="00802B24" w14:paraId="71EE8317" w14:textId="77777777" w:rsidTr="00ED0C94">
        <w:tc>
          <w:tcPr>
            <w:tcW w:w="1389" w:type="pct"/>
            <w:shd w:val="clear" w:color="auto" w:fill="F3F3F3"/>
          </w:tcPr>
          <w:p w14:paraId="146F0104" w14:textId="77777777" w:rsidR="00987924" w:rsidRPr="00305956" w:rsidRDefault="00987924" w:rsidP="003F769A">
            <w:pPr>
              <w:rPr>
                <w:b/>
              </w:rPr>
            </w:pPr>
            <w:r w:rsidRPr="00305956">
              <w:rPr>
                <w:b/>
              </w:rPr>
              <w:t>Date</w:t>
            </w:r>
          </w:p>
        </w:tc>
        <w:tc>
          <w:tcPr>
            <w:tcW w:w="1362" w:type="pct"/>
          </w:tcPr>
          <w:p w14:paraId="0186ADC1" w14:textId="77777777" w:rsidR="00987924" w:rsidRPr="00DE43A8" w:rsidRDefault="00987924" w:rsidP="003F769A">
            <w:pPr>
              <w:rPr>
                <w:lang w:val="vi-VN"/>
              </w:rPr>
            </w:pPr>
            <w:r>
              <w:t>01</w:t>
            </w:r>
            <w:r>
              <w:rPr>
                <w:lang w:val="vi-VN"/>
              </w:rPr>
              <w:t>/0</w:t>
            </w:r>
            <w:r>
              <w:t>3</w:t>
            </w:r>
            <w:r>
              <w:rPr>
                <w:lang w:val="vi-VN"/>
              </w:rPr>
              <w:t>/2021</w:t>
            </w:r>
          </w:p>
        </w:tc>
        <w:tc>
          <w:tcPr>
            <w:tcW w:w="644" w:type="pct"/>
            <w:shd w:val="clear" w:color="auto" w:fill="F3F3F3"/>
          </w:tcPr>
          <w:p w14:paraId="26C47A8A" w14:textId="77777777" w:rsidR="00987924" w:rsidRPr="00305956" w:rsidRDefault="00987924" w:rsidP="003F769A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5" w:type="pct"/>
            <w:gridSpan w:val="2"/>
          </w:tcPr>
          <w:p w14:paraId="5A9DC72A" w14:textId="77777777" w:rsidR="00987924" w:rsidRPr="00802B24" w:rsidRDefault="00987924" w:rsidP="003F769A">
            <w:r>
              <w:t>High</w:t>
            </w:r>
          </w:p>
        </w:tc>
      </w:tr>
      <w:tr w:rsidR="00987924" w:rsidRPr="00305956" w14:paraId="3409155A" w14:textId="77777777" w:rsidTr="003F769A">
        <w:tc>
          <w:tcPr>
            <w:tcW w:w="5000" w:type="pct"/>
            <w:gridSpan w:val="5"/>
            <w:shd w:val="clear" w:color="auto" w:fill="FFFFFF"/>
          </w:tcPr>
          <w:p w14:paraId="6627F001" w14:textId="77777777" w:rsidR="00987924" w:rsidRPr="00305956" w:rsidRDefault="00987924" w:rsidP="003F769A">
            <w:pPr>
              <w:rPr>
                <w:b/>
              </w:rPr>
            </w:pPr>
            <w:r w:rsidRPr="00305956">
              <w:rPr>
                <w:b/>
              </w:rPr>
              <w:t>Actor:</w:t>
            </w:r>
          </w:p>
          <w:p w14:paraId="252F50DF" w14:textId="77777777" w:rsidR="00987924" w:rsidRDefault="00987924" w:rsidP="003F769A">
            <w:pPr>
              <w:rPr>
                <w:b/>
              </w:rPr>
            </w:pPr>
            <w:r>
              <w:rPr>
                <w:b/>
              </w:rPr>
              <w:t xml:space="preserve">        Customer</w:t>
            </w:r>
          </w:p>
          <w:p w14:paraId="233E542E" w14:textId="77777777" w:rsidR="00987924" w:rsidRPr="00305956" w:rsidRDefault="00987924" w:rsidP="003F769A">
            <w:pPr>
              <w:rPr>
                <w:b/>
              </w:rPr>
            </w:pPr>
            <w:r w:rsidRPr="00305956">
              <w:rPr>
                <w:b/>
              </w:rPr>
              <w:t>Summary:</w:t>
            </w:r>
          </w:p>
          <w:p w14:paraId="29302208" w14:textId="6C37BA7F" w:rsidR="00987924" w:rsidRPr="00305956" w:rsidRDefault="00987924" w:rsidP="003F769A">
            <w:pPr>
              <w:rPr>
                <w:b/>
                <w:i/>
              </w:rPr>
            </w:pPr>
            <w:r w:rsidRPr="00305956">
              <w:rPr>
                <w:i/>
              </w:rPr>
              <w:tab/>
            </w:r>
            <w:r>
              <w:rPr>
                <w:i/>
              </w:rPr>
              <w:t xml:space="preserve">As a customer, I want to join the particular club so that I </w:t>
            </w:r>
            <w:r w:rsidR="00586E9F">
              <w:rPr>
                <w:i/>
              </w:rPr>
              <w:t xml:space="preserve">could play </w:t>
            </w:r>
            <w:r w:rsidR="001B1E61">
              <w:rPr>
                <w:i/>
              </w:rPr>
              <w:t>football</w:t>
            </w:r>
            <w:r>
              <w:rPr>
                <w:i/>
              </w:rPr>
              <w:t xml:space="preserve"> with that club</w:t>
            </w:r>
          </w:p>
          <w:p w14:paraId="36966506" w14:textId="77777777" w:rsidR="00987924" w:rsidRPr="00305956" w:rsidRDefault="00987924" w:rsidP="003F76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Goal:</w:t>
            </w:r>
          </w:p>
          <w:p w14:paraId="42AE6209" w14:textId="77777777" w:rsidR="00987924" w:rsidRPr="00854ADE" w:rsidRDefault="00987924" w:rsidP="003F769A">
            <w:pPr>
              <w:rPr>
                <w:b/>
                <w:i/>
              </w:rPr>
            </w:pPr>
            <w:r w:rsidRPr="00305956">
              <w:rPr>
                <w:i/>
              </w:rPr>
              <w:lastRenderedPageBreak/>
              <w:tab/>
            </w:r>
            <w:r>
              <w:rPr>
                <w:i/>
              </w:rPr>
              <w:t>Becoming a member to this club</w:t>
            </w:r>
          </w:p>
          <w:p w14:paraId="36F3B85B" w14:textId="77777777" w:rsidR="00987924" w:rsidRDefault="00987924" w:rsidP="003F769A">
            <w:pPr>
              <w:rPr>
                <w:b/>
                <w:bCs/>
                <w:u w:val="single"/>
              </w:rPr>
            </w:pPr>
            <w:r w:rsidRPr="00305956">
              <w:rPr>
                <w:b/>
                <w:bCs/>
                <w:u w:val="single"/>
              </w:rPr>
              <w:t>Triggers</w:t>
            </w:r>
          </w:p>
          <w:p w14:paraId="3EF440AB" w14:textId="18EE8E22" w:rsidR="00987924" w:rsidRDefault="00987924" w:rsidP="003F769A">
            <w:r>
              <w:t xml:space="preserve">              Customer wants to </w:t>
            </w:r>
            <w:r w:rsidR="001B1E61">
              <w:t>j</w:t>
            </w:r>
            <w:r w:rsidRPr="00107B89">
              <w:t>oin a club</w:t>
            </w:r>
          </w:p>
          <w:p w14:paraId="3B61B025" w14:textId="77777777" w:rsidR="00987924" w:rsidRPr="00305956" w:rsidRDefault="00987924" w:rsidP="003F76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Preconditions:</w:t>
            </w:r>
          </w:p>
          <w:p w14:paraId="2DAF54FB" w14:textId="77777777" w:rsidR="00987924" w:rsidRDefault="00987924" w:rsidP="003F769A">
            <w:pPr>
              <w:rPr>
                <w:i/>
              </w:rPr>
            </w:pPr>
            <w:r>
              <w:rPr>
                <w:i/>
              </w:rPr>
              <w:t xml:space="preserve">        -  </w:t>
            </w:r>
            <w:r w:rsidRPr="00713A2F">
              <w:rPr>
                <w:i/>
              </w:rPr>
              <w:t>User’s device needs to be connected in the internet</w:t>
            </w:r>
          </w:p>
          <w:p w14:paraId="3A5BFD59" w14:textId="77777777" w:rsidR="00987924" w:rsidRDefault="00987924" w:rsidP="003F769A">
            <w:pPr>
              <w:rPr>
                <w:i/>
              </w:rPr>
            </w:pPr>
            <w:r>
              <w:rPr>
                <w:i/>
              </w:rPr>
              <w:t xml:space="preserve">         -  </w:t>
            </w:r>
            <w:r w:rsidRPr="00713A2F">
              <w:rPr>
                <w:i/>
              </w:rPr>
              <w:t>User successfully log</w:t>
            </w:r>
            <w:r>
              <w:rPr>
                <w:i/>
              </w:rPr>
              <w:t>g</w:t>
            </w:r>
            <w:r w:rsidRPr="00713A2F">
              <w:rPr>
                <w:i/>
              </w:rPr>
              <w:t>ed in this app with customer account</w:t>
            </w:r>
          </w:p>
          <w:p w14:paraId="761302D7" w14:textId="77777777" w:rsidR="00987924" w:rsidRDefault="00987924" w:rsidP="003F769A">
            <w:pPr>
              <w:rPr>
                <w:i/>
              </w:rPr>
            </w:pPr>
            <w:r>
              <w:rPr>
                <w:i/>
              </w:rPr>
              <w:t xml:space="preserve">        - That club is existed</w:t>
            </w:r>
          </w:p>
          <w:p w14:paraId="5260E532" w14:textId="77777777" w:rsidR="00987924" w:rsidRDefault="00987924" w:rsidP="003F769A">
            <w:pPr>
              <w:rPr>
                <w:i/>
              </w:rPr>
            </w:pPr>
            <w:r>
              <w:rPr>
                <w:i/>
              </w:rPr>
              <w:t xml:space="preserve">        - Customer is not a member of that club</w:t>
            </w:r>
          </w:p>
          <w:p w14:paraId="6A458900" w14:textId="77777777" w:rsidR="00987924" w:rsidRPr="00305956" w:rsidRDefault="00987924" w:rsidP="003F76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Post</w:t>
            </w:r>
            <w:r w:rsidRPr="00305956">
              <w:rPr>
                <w:b/>
              </w:rPr>
              <w:t xml:space="preserve"> </w:t>
            </w:r>
            <w:r w:rsidRPr="00305956">
              <w:rPr>
                <w:b/>
                <w:bCs/>
              </w:rPr>
              <w:t>Conditions:</w:t>
            </w:r>
          </w:p>
          <w:p w14:paraId="5951DBA8" w14:textId="7D8A5AD1" w:rsidR="00987924" w:rsidRPr="006C54A8" w:rsidRDefault="00987924" w:rsidP="006C54A8">
            <w:pPr>
              <w:pStyle w:val="ListParagraph"/>
              <w:numPr>
                <w:ilvl w:val="0"/>
                <w:numId w:val="24"/>
              </w:numPr>
              <w:spacing w:before="0" w:after="160" w:line="259" w:lineRule="auto"/>
              <w:rPr>
                <w:i/>
              </w:rPr>
            </w:pPr>
            <w:r w:rsidRPr="00831594">
              <w:rPr>
                <w:i/>
              </w:rPr>
              <w:t>Customer request the participation of that club</w:t>
            </w:r>
          </w:p>
          <w:p w14:paraId="3464B09F" w14:textId="77777777" w:rsidR="00987924" w:rsidRPr="00305956" w:rsidRDefault="00987924" w:rsidP="003F76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Main Success Scenario:</w:t>
            </w:r>
          </w:p>
          <w:p w14:paraId="15D88F84" w14:textId="77777777" w:rsidR="00987924" w:rsidRDefault="00987924" w:rsidP="003F769A">
            <w:pPr>
              <w:rPr>
                <w:i/>
              </w:rPr>
            </w:pPr>
            <w:r>
              <w:rPr>
                <w:i/>
              </w:rPr>
              <w:t xml:space="preserve">       - User successfully logged in </w:t>
            </w:r>
            <w:r w:rsidRPr="00713A2F">
              <w:rPr>
                <w:i/>
              </w:rPr>
              <w:t>this app with customer account</w:t>
            </w:r>
          </w:p>
          <w:p w14:paraId="300686EF" w14:textId="0CA34637" w:rsidR="00987924" w:rsidRDefault="00987924" w:rsidP="003F769A">
            <w:pPr>
              <w:rPr>
                <w:i/>
              </w:rPr>
            </w:pPr>
            <w:r>
              <w:rPr>
                <w:i/>
              </w:rPr>
              <w:t xml:space="preserve">       - Customer click</w:t>
            </w:r>
            <w:r w:rsidR="001B1E61">
              <w:rPr>
                <w:i/>
              </w:rPr>
              <w:t>s</w:t>
            </w:r>
            <w:r>
              <w:rPr>
                <w:i/>
              </w:rPr>
              <w:t xml:space="preserve"> profile icon on the top </w:t>
            </w:r>
            <w:r w:rsidR="001B1E61">
              <w:rPr>
                <w:i/>
              </w:rPr>
              <w:t>right</w:t>
            </w:r>
            <w:r>
              <w:rPr>
                <w:i/>
              </w:rPr>
              <w:t xml:space="preserve"> corner</w:t>
            </w:r>
          </w:p>
          <w:p w14:paraId="05733959" w14:textId="77777777" w:rsidR="00987924" w:rsidRDefault="00987924" w:rsidP="003F769A">
            <w:pPr>
              <w:rPr>
                <w:i/>
              </w:rPr>
            </w:pPr>
            <w:r>
              <w:rPr>
                <w:i/>
              </w:rPr>
              <w:t xml:space="preserve">       - Customer chooses c</w:t>
            </w:r>
            <w:r w:rsidRPr="009A26BF">
              <w:rPr>
                <w:i/>
              </w:rPr>
              <w:t>lick the magnifying glass icon</w:t>
            </w:r>
            <w:r>
              <w:rPr>
                <w:i/>
              </w:rPr>
              <w:t xml:space="preserve"> to search club</w:t>
            </w:r>
          </w:p>
          <w:p w14:paraId="306BB97D" w14:textId="77777777" w:rsidR="00987924" w:rsidRDefault="00987924" w:rsidP="003F769A">
            <w:pPr>
              <w:rPr>
                <w:i/>
              </w:rPr>
            </w:pPr>
            <w:r>
              <w:rPr>
                <w:i/>
              </w:rPr>
              <w:t xml:space="preserve">       - Customer chooses one to view detail club</w:t>
            </w:r>
          </w:p>
          <w:p w14:paraId="2FB7C60E" w14:textId="28C7A5B1" w:rsidR="00987924" w:rsidRDefault="00987924" w:rsidP="003F769A">
            <w:pPr>
              <w:rPr>
                <w:i/>
              </w:rPr>
            </w:pPr>
            <w:r>
              <w:rPr>
                <w:i/>
              </w:rPr>
              <w:t xml:space="preserve">       - In the detail club, customer click</w:t>
            </w:r>
            <w:r w:rsidR="001B1E61">
              <w:rPr>
                <w:i/>
              </w:rPr>
              <w:t>s</w:t>
            </w:r>
            <w:r>
              <w:rPr>
                <w:i/>
              </w:rPr>
              <w:t xml:space="preserve"> </w:t>
            </w:r>
            <w:r w:rsidR="001B1E61">
              <w:rPr>
                <w:i/>
              </w:rPr>
              <w:t>Join</w:t>
            </w:r>
            <w:r>
              <w:rPr>
                <w:i/>
              </w:rPr>
              <w:t xml:space="preserve"> button to request the participation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86"/>
              <w:gridCol w:w="4284"/>
            </w:tblGrid>
            <w:tr w:rsidR="00457CC7" w14:paraId="39858CAA" w14:textId="77777777" w:rsidTr="00457CC7">
              <w:tc>
                <w:tcPr>
                  <w:tcW w:w="4375" w:type="dxa"/>
                </w:tcPr>
                <w:p w14:paraId="3E5ED4FF" w14:textId="3FC1CBF4" w:rsidR="00457CC7" w:rsidRDefault="00457CC7" w:rsidP="003F76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Customer</w:t>
                  </w:r>
                </w:p>
              </w:tc>
              <w:tc>
                <w:tcPr>
                  <w:tcW w:w="4375" w:type="dxa"/>
                </w:tcPr>
                <w:p w14:paraId="571E1E84" w14:textId="6B4FB0A6" w:rsidR="00457CC7" w:rsidRDefault="00457CC7" w:rsidP="003F76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</w:t>
                  </w:r>
                </w:p>
              </w:tc>
            </w:tr>
            <w:tr w:rsidR="00457CC7" w14:paraId="04BA72BE" w14:textId="77777777" w:rsidTr="00457CC7">
              <w:tc>
                <w:tcPr>
                  <w:tcW w:w="4375" w:type="dxa"/>
                </w:tcPr>
                <w:p w14:paraId="47E27B8C" w14:textId="72BB5705" w:rsidR="00457CC7" w:rsidRDefault="00457CC7" w:rsidP="00457CC7">
                  <w:pPr>
                    <w:rPr>
                      <w:i/>
                    </w:rPr>
                  </w:pPr>
                  <w:r>
                    <w:rPr>
                      <w:i/>
                    </w:rPr>
                    <w:t xml:space="preserve">Customer clicks profile icon on the </w:t>
                  </w:r>
                  <w:r>
                    <w:rPr>
                      <w:i/>
                    </w:rPr>
                    <w:t>bottom</w:t>
                  </w:r>
                  <w:r>
                    <w:rPr>
                      <w:i/>
                    </w:rPr>
                    <w:t xml:space="preserve"> right corner</w:t>
                  </w:r>
                </w:p>
                <w:p w14:paraId="3266B82C" w14:textId="77777777" w:rsidR="00457CC7" w:rsidRDefault="00457CC7" w:rsidP="003F769A">
                  <w:pPr>
                    <w:ind w:left="0"/>
                    <w:rPr>
                      <w:i/>
                    </w:rPr>
                  </w:pPr>
                </w:p>
              </w:tc>
              <w:tc>
                <w:tcPr>
                  <w:tcW w:w="4375" w:type="dxa"/>
                </w:tcPr>
                <w:p w14:paraId="58084F26" w14:textId="77777777" w:rsidR="00457CC7" w:rsidRDefault="00457CC7" w:rsidP="003F76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redirect to “Profile” screen</w:t>
                  </w:r>
                </w:p>
                <w:p w14:paraId="29B44B53" w14:textId="5093CDD8" w:rsidR="00457CC7" w:rsidRDefault="00457CC7" w:rsidP="003F76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 xml:space="preserve">In this screen, there is search icon to search club </w:t>
                  </w:r>
                </w:p>
              </w:tc>
            </w:tr>
            <w:tr w:rsidR="00457CC7" w14:paraId="6755C5E1" w14:textId="77777777" w:rsidTr="00457CC7">
              <w:tc>
                <w:tcPr>
                  <w:tcW w:w="4375" w:type="dxa"/>
                </w:tcPr>
                <w:p w14:paraId="632B3616" w14:textId="6B2ADBBF" w:rsidR="00457CC7" w:rsidRDefault="00457CC7" w:rsidP="00457CC7">
                  <w:pPr>
                    <w:rPr>
                      <w:i/>
                    </w:rPr>
                  </w:pPr>
                  <w:r>
                    <w:rPr>
                      <w:i/>
                    </w:rPr>
                    <w:t>Customer c</w:t>
                  </w:r>
                  <w:r w:rsidRPr="009A26BF">
                    <w:rPr>
                      <w:i/>
                    </w:rPr>
                    <w:t>lick</w:t>
                  </w:r>
                  <w:r>
                    <w:rPr>
                      <w:i/>
                    </w:rPr>
                    <w:t>s</w:t>
                  </w:r>
                  <w:r w:rsidRPr="009A26BF">
                    <w:rPr>
                      <w:i/>
                    </w:rPr>
                    <w:t xml:space="preserve"> the </w:t>
                  </w:r>
                  <w:r>
                    <w:rPr>
                      <w:i/>
                    </w:rPr>
                    <w:t>search</w:t>
                  </w:r>
                  <w:r w:rsidRPr="009A26BF">
                    <w:rPr>
                      <w:i/>
                    </w:rPr>
                    <w:t xml:space="preserve"> icon</w:t>
                  </w:r>
                  <w:r>
                    <w:rPr>
                      <w:i/>
                    </w:rPr>
                    <w:t xml:space="preserve"> to search club</w:t>
                  </w:r>
                  <w:r>
                    <w:rPr>
                      <w:i/>
                    </w:rPr>
                    <w:t xml:space="preserve"> and enters the name of the club</w:t>
                  </w:r>
                </w:p>
              </w:tc>
              <w:tc>
                <w:tcPr>
                  <w:tcW w:w="4375" w:type="dxa"/>
                </w:tcPr>
                <w:p w14:paraId="5E654E54" w14:textId="77777777" w:rsidR="00457CC7" w:rsidRDefault="00457CC7" w:rsidP="003F76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show search bar</w:t>
                  </w:r>
                </w:p>
                <w:p w14:paraId="0BC6DE96" w14:textId="513D8E40" w:rsidR="00457CC7" w:rsidRDefault="00457CC7" w:rsidP="003F76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show list of clubs depending on the result</w:t>
                  </w:r>
                </w:p>
              </w:tc>
            </w:tr>
            <w:tr w:rsidR="00457CC7" w14:paraId="7A41267A" w14:textId="77777777" w:rsidTr="00457CC7">
              <w:tc>
                <w:tcPr>
                  <w:tcW w:w="4375" w:type="dxa"/>
                </w:tcPr>
                <w:p w14:paraId="6C2E8EAC" w14:textId="57A9A4F2" w:rsidR="00457CC7" w:rsidRDefault="00457CC7" w:rsidP="00457CC7">
                  <w:pPr>
                    <w:rPr>
                      <w:i/>
                    </w:rPr>
                  </w:pPr>
                  <w:r>
                    <w:rPr>
                      <w:i/>
                    </w:rPr>
                    <w:t>Customer chooses a specific club</w:t>
                  </w:r>
                </w:p>
              </w:tc>
              <w:tc>
                <w:tcPr>
                  <w:tcW w:w="4375" w:type="dxa"/>
                </w:tcPr>
                <w:p w14:paraId="3EECB725" w14:textId="77777777" w:rsidR="00457CC7" w:rsidRDefault="00457CC7" w:rsidP="003F76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show this specific club on detail</w:t>
                  </w:r>
                </w:p>
                <w:p w14:paraId="51245797" w14:textId="66E95C8B" w:rsidR="00457CC7" w:rsidRDefault="00457CC7" w:rsidP="003F76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There is a join button to join club</w:t>
                  </w:r>
                </w:p>
              </w:tc>
            </w:tr>
            <w:tr w:rsidR="00457CC7" w14:paraId="511D40C5" w14:textId="77777777" w:rsidTr="00457CC7">
              <w:tc>
                <w:tcPr>
                  <w:tcW w:w="4375" w:type="dxa"/>
                </w:tcPr>
                <w:p w14:paraId="1C834084" w14:textId="278CF875" w:rsidR="00457CC7" w:rsidRDefault="00457CC7" w:rsidP="00457CC7">
                  <w:pPr>
                    <w:rPr>
                      <w:i/>
                    </w:rPr>
                  </w:pPr>
                  <w:r>
                    <w:rPr>
                      <w:i/>
                    </w:rPr>
                    <w:t>Customer clicks on join button</w:t>
                  </w:r>
                </w:p>
              </w:tc>
              <w:tc>
                <w:tcPr>
                  <w:tcW w:w="4375" w:type="dxa"/>
                </w:tcPr>
                <w:p w14:paraId="724EB907" w14:textId="1856857A" w:rsidR="00457CC7" w:rsidRDefault="00457CC7" w:rsidP="003F769A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send a request to a captain of the club</w:t>
                  </w:r>
                </w:p>
              </w:tc>
            </w:tr>
          </w:tbl>
          <w:p w14:paraId="0E2C45AE" w14:textId="77777777" w:rsidR="00457CC7" w:rsidRDefault="00457CC7" w:rsidP="003F769A">
            <w:pPr>
              <w:rPr>
                <w:i/>
              </w:rPr>
            </w:pPr>
          </w:p>
          <w:p w14:paraId="3835D22A" w14:textId="77777777" w:rsidR="00987924" w:rsidRPr="00305956" w:rsidRDefault="00987924" w:rsidP="003F76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Alternative Scenario: </w:t>
            </w:r>
          </w:p>
          <w:p w14:paraId="03CC6F40" w14:textId="77777777" w:rsidR="00987924" w:rsidRPr="00305956" w:rsidRDefault="00987924" w:rsidP="003F769A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>NA</w:t>
            </w:r>
          </w:p>
          <w:p w14:paraId="54D4A37F" w14:textId="77777777" w:rsidR="00987924" w:rsidRPr="00305956" w:rsidRDefault="00987924" w:rsidP="003F76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>Exceptions:</w:t>
            </w:r>
          </w:p>
          <w:p w14:paraId="7C911048" w14:textId="77777777" w:rsidR="00987924" w:rsidRPr="00305956" w:rsidRDefault="00987924" w:rsidP="003F769A">
            <w:pPr>
              <w:rPr>
                <w:i/>
              </w:rPr>
            </w:pPr>
            <w:r w:rsidRPr="00305956">
              <w:rPr>
                <w:i/>
              </w:rPr>
              <w:t xml:space="preserve">          </w:t>
            </w:r>
            <w:r>
              <w:rPr>
                <w:i/>
              </w:rPr>
              <w:t xml:space="preserve"> NA</w:t>
            </w:r>
          </w:p>
          <w:p w14:paraId="642A8F7E" w14:textId="77777777" w:rsidR="00987924" w:rsidRPr="00305956" w:rsidRDefault="00987924" w:rsidP="003F76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t xml:space="preserve">Relationships: </w:t>
            </w:r>
          </w:p>
          <w:p w14:paraId="4FCFBFFF" w14:textId="77777777" w:rsidR="00987924" w:rsidRDefault="00987924" w:rsidP="003F769A">
            <w:r w:rsidRPr="00305956">
              <w:tab/>
            </w:r>
            <w:r>
              <w:t xml:space="preserve">Login </w:t>
            </w:r>
          </w:p>
          <w:p w14:paraId="700570B3" w14:textId="528E3829" w:rsidR="00987924" w:rsidRPr="00305956" w:rsidRDefault="00987924" w:rsidP="003F769A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View</w:t>
            </w:r>
            <w:r w:rsidR="001B1E61">
              <w:rPr>
                <w:bCs/>
                <w:i/>
              </w:rPr>
              <w:t xml:space="preserve"> a pitch on detail</w:t>
            </w:r>
          </w:p>
          <w:p w14:paraId="1BC185C8" w14:textId="77777777" w:rsidR="00987924" w:rsidRPr="00305956" w:rsidRDefault="00987924" w:rsidP="003F769A">
            <w:pPr>
              <w:rPr>
                <w:b/>
                <w:bCs/>
              </w:rPr>
            </w:pPr>
            <w:r w:rsidRPr="00305956">
              <w:rPr>
                <w:b/>
                <w:bCs/>
              </w:rPr>
              <w:lastRenderedPageBreak/>
              <w:t>Business Rules:</w:t>
            </w:r>
          </w:p>
          <w:p w14:paraId="6A35FBC8" w14:textId="77777777" w:rsidR="00987924" w:rsidRPr="00305956" w:rsidRDefault="00987924" w:rsidP="003F769A">
            <w:pPr>
              <w:rPr>
                <w:i/>
              </w:rPr>
            </w:pPr>
            <w:r w:rsidRPr="00305956">
              <w:rPr>
                <w:i/>
              </w:rPr>
              <w:t xml:space="preserve">       </w:t>
            </w:r>
            <w:r>
              <w:rPr>
                <w:i/>
              </w:rPr>
              <w:t>NA</w:t>
            </w:r>
          </w:p>
        </w:tc>
      </w:tr>
    </w:tbl>
    <w:p w14:paraId="15A837FD" w14:textId="77777777" w:rsidR="00ED0C94" w:rsidRPr="00C84D6B" w:rsidRDefault="00ED0C94" w:rsidP="00ED0C94"/>
    <w:p w14:paraId="7178A293" w14:textId="7FC71785" w:rsidR="00ED0C94" w:rsidRPr="002B0537" w:rsidRDefault="00ED0C94" w:rsidP="00ED0C94">
      <w:pPr>
        <w:pStyle w:val="Heading2"/>
        <w:rPr>
          <w:i w:val="0"/>
          <w:iCs w:val="0"/>
        </w:rPr>
      </w:pPr>
      <w:r>
        <w:rPr>
          <w:i w:val="0"/>
          <w:iCs w:val="0"/>
        </w:rPr>
        <w:t>&lt;</w:t>
      </w:r>
      <w:r w:rsidRPr="002B0537">
        <w:rPr>
          <w:i w:val="0"/>
          <w:iCs w:val="0"/>
        </w:rPr>
        <w:t xml:space="preserve">Consider request participation club &gt; </w:t>
      </w:r>
    </w:p>
    <w:p w14:paraId="3C01CE0D" w14:textId="77777777" w:rsidR="00ED0C94" w:rsidRPr="002B0537" w:rsidRDefault="00ED0C94" w:rsidP="00ED0C94">
      <w:r w:rsidRPr="002B0537">
        <w:rPr>
          <w:noProof/>
          <w:lang w:eastAsia="ja-JP"/>
        </w:rPr>
        <w:drawing>
          <wp:inline distT="0" distB="0" distL="0" distR="0" wp14:anchorId="5ABB29F6" wp14:editId="5945B801">
            <wp:extent cx="425767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ED0C94" w:rsidRPr="002B0537" w14:paraId="2D1FE857" w14:textId="77777777" w:rsidTr="00ED0C94">
        <w:tc>
          <w:tcPr>
            <w:tcW w:w="5000" w:type="pct"/>
            <w:gridSpan w:val="5"/>
            <w:shd w:val="clear" w:color="auto" w:fill="F3F3F3"/>
          </w:tcPr>
          <w:p w14:paraId="2C4A8AE3" w14:textId="77777777" w:rsidR="00ED0C94" w:rsidRPr="002B0537" w:rsidRDefault="00ED0C94" w:rsidP="00ED0C94">
            <w:pPr>
              <w:rPr>
                <w:b/>
              </w:rPr>
            </w:pPr>
          </w:p>
          <w:p w14:paraId="42BEE8DA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USE CASE-17 SPECIFICATION</w:t>
            </w:r>
          </w:p>
          <w:p w14:paraId="30F7CA7D" w14:textId="77777777" w:rsidR="00ED0C94" w:rsidRPr="002B0537" w:rsidRDefault="00ED0C94" w:rsidP="00ED0C94"/>
        </w:tc>
      </w:tr>
      <w:tr w:rsidR="00ED0C94" w:rsidRPr="002B0537" w14:paraId="2388D8E0" w14:textId="77777777" w:rsidTr="00ED0C94">
        <w:tc>
          <w:tcPr>
            <w:tcW w:w="1391" w:type="pct"/>
            <w:shd w:val="clear" w:color="auto" w:fill="F3F3F3"/>
          </w:tcPr>
          <w:p w14:paraId="3C211DA9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Use-case No.</w:t>
            </w:r>
          </w:p>
        </w:tc>
        <w:tc>
          <w:tcPr>
            <w:tcW w:w="1364" w:type="pct"/>
          </w:tcPr>
          <w:p w14:paraId="5D7B9DE1" w14:textId="77777777" w:rsidR="00ED0C94" w:rsidRPr="002B0537" w:rsidRDefault="00ED0C94" w:rsidP="00ED0C94">
            <w:r w:rsidRPr="002B0537">
              <w:rPr>
                <w:lang w:val="vi-VN"/>
              </w:rPr>
              <w:t>UC0</w:t>
            </w:r>
            <w:r w:rsidRPr="002B0537">
              <w:t>17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6A64B77F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34E07F85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rPr>
                <w:lang w:val="vi-VN"/>
              </w:rPr>
              <w:t>1.0.1</w:t>
            </w:r>
          </w:p>
        </w:tc>
      </w:tr>
      <w:tr w:rsidR="00ED0C94" w:rsidRPr="002B0537" w14:paraId="0CCCA1E9" w14:textId="77777777" w:rsidTr="00ED0C94">
        <w:tc>
          <w:tcPr>
            <w:tcW w:w="1391" w:type="pct"/>
            <w:shd w:val="clear" w:color="auto" w:fill="F3F3F3"/>
          </w:tcPr>
          <w:p w14:paraId="53F4CEC2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71ACC9F5" w14:textId="77777777" w:rsidR="00ED0C94" w:rsidRPr="002B0537" w:rsidRDefault="00ED0C94" w:rsidP="00ED0C94">
            <w:r w:rsidRPr="002B0537">
              <w:t>Consider request participation club</w:t>
            </w:r>
          </w:p>
        </w:tc>
      </w:tr>
      <w:tr w:rsidR="00ED0C94" w:rsidRPr="002B0537" w14:paraId="06D20349" w14:textId="77777777" w:rsidTr="00ED0C94">
        <w:tc>
          <w:tcPr>
            <w:tcW w:w="1391" w:type="pct"/>
            <w:shd w:val="clear" w:color="auto" w:fill="F3F3F3"/>
          </w:tcPr>
          <w:p w14:paraId="216C1C52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4B8743DD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rPr>
                <w:lang w:val="vi-VN"/>
              </w:rPr>
              <w:t xml:space="preserve"> Trần Dương Phúc An</w:t>
            </w:r>
          </w:p>
          <w:p w14:paraId="1F435977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Vũ Long</w:t>
            </w:r>
          </w:p>
          <w:p w14:paraId="75CBFE72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Đình Long</w:t>
            </w:r>
          </w:p>
          <w:p w14:paraId="2DED61E9" w14:textId="77777777" w:rsidR="00ED0C94" w:rsidRPr="002B0537" w:rsidRDefault="00ED0C94" w:rsidP="00ED0C94">
            <w:r w:rsidRPr="002B0537">
              <w:rPr>
                <w:lang w:val="vi-VN"/>
              </w:rPr>
              <w:t xml:space="preserve"> Nguyễn Văn Hiếu </w:t>
            </w:r>
          </w:p>
        </w:tc>
      </w:tr>
      <w:tr w:rsidR="00ED0C94" w:rsidRPr="002B0537" w14:paraId="2EBCAA8F" w14:textId="77777777" w:rsidTr="00ED0C94">
        <w:tc>
          <w:tcPr>
            <w:tcW w:w="1391" w:type="pct"/>
            <w:shd w:val="clear" w:color="auto" w:fill="F3F3F3"/>
          </w:tcPr>
          <w:p w14:paraId="41D4C09D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Date</w:t>
            </w:r>
          </w:p>
        </w:tc>
        <w:tc>
          <w:tcPr>
            <w:tcW w:w="1364" w:type="pct"/>
          </w:tcPr>
          <w:p w14:paraId="19EE309D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t>01</w:t>
            </w:r>
            <w:r w:rsidRPr="002B0537">
              <w:rPr>
                <w:lang w:val="vi-VN"/>
              </w:rPr>
              <w:t>/0</w:t>
            </w:r>
            <w:r w:rsidRPr="002B0537">
              <w:t>3</w:t>
            </w:r>
            <w:r w:rsidRPr="002B0537">
              <w:rPr>
                <w:lang w:val="vi-VN"/>
              </w:rPr>
              <w:t>/2021</w:t>
            </w:r>
          </w:p>
        </w:tc>
        <w:tc>
          <w:tcPr>
            <w:tcW w:w="637" w:type="pct"/>
            <w:shd w:val="clear" w:color="auto" w:fill="F3F3F3"/>
          </w:tcPr>
          <w:p w14:paraId="61CBA7E3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5CF499C9" w14:textId="77777777" w:rsidR="00ED0C94" w:rsidRPr="002B0537" w:rsidRDefault="00ED0C94" w:rsidP="00ED0C94">
            <w:r w:rsidRPr="002B0537">
              <w:t>High</w:t>
            </w:r>
          </w:p>
        </w:tc>
      </w:tr>
      <w:tr w:rsidR="00ED0C94" w:rsidRPr="002B0537" w14:paraId="1BD699C7" w14:textId="77777777" w:rsidTr="00ED0C94">
        <w:tc>
          <w:tcPr>
            <w:tcW w:w="5000" w:type="pct"/>
            <w:gridSpan w:val="5"/>
            <w:shd w:val="clear" w:color="auto" w:fill="FFFFFF"/>
          </w:tcPr>
          <w:p w14:paraId="16E7F111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Actor:</w:t>
            </w:r>
          </w:p>
          <w:p w14:paraId="5B17C6BB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 xml:space="preserve">        Customer</w:t>
            </w:r>
          </w:p>
          <w:p w14:paraId="3A2FDE8F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Summary:</w:t>
            </w:r>
          </w:p>
          <w:p w14:paraId="5979D9A2" w14:textId="77777777" w:rsidR="00ED0C94" w:rsidRPr="002B0537" w:rsidRDefault="00ED0C94" w:rsidP="00ED0C94">
            <w:pPr>
              <w:rPr>
                <w:b/>
              </w:rPr>
            </w:pPr>
            <w:r w:rsidRPr="002B0537">
              <w:tab/>
              <w:t>As a captain of a club, I want to view the request participation club so that I can admit a member</w:t>
            </w:r>
          </w:p>
          <w:p w14:paraId="329EF2D8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Goal:</w:t>
            </w:r>
          </w:p>
          <w:p w14:paraId="16D71DE4" w14:textId="77777777" w:rsidR="00ED0C94" w:rsidRPr="002B0537" w:rsidRDefault="00ED0C94" w:rsidP="00ED0C94">
            <w:pPr>
              <w:rPr>
                <w:b/>
              </w:rPr>
            </w:pPr>
            <w:r w:rsidRPr="002B0537">
              <w:tab/>
              <w:t>Accepting for adding a member</w:t>
            </w:r>
          </w:p>
          <w:p w14:paraId="55A26A00" w14:textId="77777777" w:rsidR="00ED0C94" w:rsidRPr="002B0537" w:rsidRDefault="00ED0C94" w:rsidP="00ED0C94">
            <w:pPr>
              <w:rPr>
                <w:b/>
                <w:bCs/>
                <w:u w:val="single"/>
              </w:rPr>
            </w:pPr>
            <w:r w:rsidRPr="002B0537">
              <w:rPr>
                <w:b/>
                <w:bCs/>
                <w:u w:val="single"/>
              </w:rPr>
              <w:t>Triggers</w:t>
            </w:r>
          </w:p>
          <w:p w14:paraId="52C9685A" w14:textId="77777777" w:rsidR="00ED0C94" w:rsidRPr="002B0537" w:rsidRDefault="00ED0C94" w:rsidP="00ED0C94">
            <w:r w:rsidRPr="002B0537">
              <w:rPr>
                <w:b/>
                <w:bCs/>
              </w:rPr>
              <w:t xml:space="preserve">               </w:t>
            </w:r>
            <w:r w:rsidRPr="002B0537">
              <w:t>Customer wants to approve more member</w:t>
            </w:r>
          </w:p>
          <w:p w14:paraId="13B5232F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Preconditions:</w:t>
            </w:r>
          </w:p>
          <w:p w14:paraId="2713776D" w14:textId="77777777" w:rsidR="00ED0C94" w:rsidRPr="002B0537" w:rsidRDefault="00ED0C94" w:rsidP="00ED0C94">
            <w:r w:rsidRPr="002B0537">
              <w:t xml:space="preserve">        -   User’s device needs to be connected in the internet</w:t>
            </w:r>
          </w:p>
          <w:p w14:paraId="30D950AA" w14:textId="77777777" w:rsidR="00ED0C94" w:rsidRPr="002B0537" w:rsidRDefault="00ED0C94" w:rsidP="00ED0C94">
            <w:r w:rsidRPr="002B0537">
              <w:lastRenderedPageBreak/>
              <w:t xml:space="preserve">         -  User successfully logged in this app with customer account</w:t>
            </w:r>
          </w:p>
          <w:p w14:paraId="1BF848DA" w14:textId="77777777" w:rsidR="00ED0C94" w:rsidRPr="002B0537" w:rsidRDefault="00ED0C94" w:rsidP="00ED0C94">
            <w:r w:rsidRPr="002B0537">
              <w:t xml:space="preserve">        - That customer must be captain</w:t>
            </w:r>
          </w:p>
          <w:p w14:paraId="1F0F846D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Post</w:t>
            </w:r>
            <w:r w:rsidRPr="002B0537">
              <w:rPr>
                <w:b/>
              </w:rPr>
              <w:t xml:space="preserve"> </w:t>
            </w:r>
            <w:r w:rsidRPr="002B0537">
              <w:rPr>
                <w:b/>
                <w:bCs/>
              </w:rPr>
              <w:t>Conditions:</w:t>
            </w:r>
          </w:p>
          <w:p w14:paraId="31580A0A" w14:textId="77777777" w:rsidR="00ED0C94" w:rsidRPr="002B0537" w:rsidRDefault="00ED0C94" w:rsidP="00ED0C94">
            <w:pPr>
              <w:pStyle w:val="ListParagraph"/>
              <w:numPr>
                <w:ilvl w:val="0"/>
                <w:numId w:val="24"/>
              </w:numPr>
              <w:spacing w:before="0" w:after="160" w:line="259" w:lineRule="auto"/>
            </w:pPr>
            <w:r w:rsidRPr="002B0537">
              <w:t>A customer become a member of that club</w:t>
            </w:r>
          </w:p>
          <w:p w14:paraId="1985DD34" w14:textId="77777777" w:rsidR="00ED0C94" w:rsidRPr="002B0537" w:rsidRDefault="00ED0C94" w:rsidP="00ED0C94"/>
          <w:p w14:paraId="3F83D6E0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Main Success Scenario:</w:t>
            </w:r>
          </w:p>
          <w:p w14:paraId="3FD7380D" w14:textId="77777777" w:rsidR="00ED0C94" w:rsidRPr="002B0537" w:rsidRDefault="00ED0C94" w:rsidP="00ED0C94">
            <w:r w:rsidRPr="002B0537">
              <w:t xml:space="preserve">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82"/>
              <w:gridCol w:w="4288"/>
            </w:tblGrid>
            <w:tr w:rsidR="00ED0C94" w:rsidRPr="002B0537" w14:paraId="46EF09D2" w14:textId="77777777" w:rsidTr="00ED0C94">
              <w:tc>
                <w:tcPr>
                  <w:tcW w:w="4464" w:type="dxa"/>
                </w:tcPr>
                <w:p w14:paraId="3E8E1B0C" w14:textId="77777777" w:rsidR="00ED0C94" w:rsidRPr="002B0537" w:rsidRDefault="00ED0C94" w:rsidP="00ED0C94">
                  <w:pPr>
                    <w:jc w:val="center"/>
                  </w:pPr>
                  <w:r w:rsidRPr="002B0537">
                    <w:t>Club owner</w:t>
                  </w:r>
                </w:p>
              </w:tc>
              <w:tc>
                <w:tcPr>
                  <w:tcW w:w="4466" w:type="dxa"/>
                </w:tcPr>
                <w:p w14:paraId="6CB06A68" w14:textId="77777777" w:rsidR="00ED0C94" w:rsidRPr="002B0537" w:rsidRDefault="00ED0C94" w:rsidP="00ED0C94">
                  <w:pPr>
                    <w:jc w:val="center"/>
                  </w:pPr>
                  <w:r w:rsidRPr="002B0537">
                    <w:t>System</w:t>
                  </w:r>
                </w:p>
              </w:tc>
            </w:tr>
            <w:tr w:rsidR="00ED0C94" w:rsidRPr="002B0537" w14:paraId="057F30FC" w14:textId="77777777" w:rsidTr="00ED0C94">
              <w:tc>
                <w:tcPr>
                  <w:tcW w:w="4464" w:type="dxa"/>
                </w:tcPr>
                <w:p w14:paraId="5B58A8CF" w14:textId="77777777" w:rsidR="00ED0C94" w:rsidRPr="002B0537" w:rsidRDefault="00ED0C94" w:rsidP="00ED0C94">
                  <w:r w:rsidRPr="002B0537">
                    <w:t>1. The club owner click “Bell” icon at the bottom bar.</w:t>
                  </w:r>
                </w:p>
              </w:tc>
              <w:tc>
                <w:tcPr>
                  <w:tcW w:w="4466" w:type="dxa"/>
                </w:tcPr>
                <w:p w14:paraId="73510023" w14:textId="77777777" w:rsidR="00ED0C94" w:rsidRPr="002B0537" w:rsidRDefault="00ED0C94" w:rsidP="00ED0C94">
                  <w:r w:rsidRPr="002B0537">
                    <w:t>1. Switch to the form contains the list of notification.</w:t>
                  </w:r>
                </w:p>
              </w:tc>
            </w:tr>
            <w:tr w:rsidR="00ED0C94" w:rsidRPr="002B0537" w14:paraId="4356325E" w14:textId="77777777" w:rsidTr="00ED0C94">
              <w:tc>
                <w:tcPr>
                  <w:tcW w:w="4464" w:type="dxa"/>
                </w:tcPr>
                <w:p w14:paraId="7B86E72B" w14:textId="77777777" w:rsidR="00ED0C94" w:rsidRPr="002B0537" w:rsidRDefault="00ED0C94" w:rsidP="00ED0C94">
                  <w:r w:rsidRPr="002B0537">
                    <w:t>2. The club owner clicks on the notification that request to join the club</w:t>
                  </w:r>
                </w:p>
              </w:tc>
              <w:tc>
                <w:tcPr>
                  <w:tcW w:w="4466" w:type="dxa"/>
                </w:tcPr>
                <w:p w14:paraId="015F6299" w14:textId="77777777" w:rsidR="00ED0C94" w:rsidRPr="002B0537" w:rsidRDefault="00ED0C94" w:rsidP="00ED0C94">
                  <w:r w:rsidRPr="002B0537">
                    <w:t>2. Show details of the notice.</w:t>
                  </w:r>
                </w:p>
              </w:tc>
            </w:tr>
            <w:tr w:rsidR="00ED0C94" w:rsidRPr="002B0537" w14:paraId="69808F95" w14:textId="77777777" w:rsidTr="00ED0C94">
              <w:tc>
                <w:tcPr>
                  <w:tcW w:w="4464" w:type="dxa"/>
                </w:tcPr>
                <w:p w14:paraId="5CD70F1F" w14:textId="77777777" w:rsidR="00ED0C94" w:rsidRPr="002B0537" w:rsidRDefault="00ED0C94" w:rsidP="00ED0C94">
                  <w:r w:rsidRPr="002B0537">
                    <w:t>3. The club owner click “Accept” button.</w:t>
                  </w:r>
                </w:p>
              </w:tc>
              <w:tc>
                <w:tcPr>
                  <w:tcW w:w="4466" w:type="dxa"/>
                </w:tcPr>
                <w:p w14:paraId="416C0ECC" w14:textId="77777777" w:rsidR="00ED0C94" w:rsidRPr="002B0537" w:rsidRDefault="00ED0C94" w:rsidP="00ED0C94">
                  <w:r w:rsidRPr="002B0537">
                    <w:t>3. The system will add the applicant's information to the club.</w:t>
                  </w:r>
                </w:p>
              </w:tc>
            </w:tr>
            <w:tr w:rsidR="00ED0C94" w:rsidRPr="002B0537" w14:paraId="22BFA240" w14:textId="77777777" w:rsidTr="00ED0C94">
              <w:tc>
                <w:tcPr>
                  <w:tcW w:w="4464" w:type="dxa"/>
                </w:tcPr>
                <w:p w14:paraId="0411416A" w14:textId="77777777" w:rsidR="00ED0C94" w:rsidRPr="002B0537" w:rsidRDefault="00ED0C94" w:rsidP="00ED0C94"/>
              </w:tc>
              <w:tc>
                <w:tcPr>
                  <w:tcW w:w="4466" w:type="dxa"/>
                </w:tcPr>
                <w:p w14:paraId="250743C5" w14:textId="77777777" w:rsidR="00ED0C94" w:rsidRPr="002B0537" w:rsidRDefault="00ED0C94" w:rsidP="00ED0C94"/>
              </w:tc>
            </w:tr>
          </w:tbl>
          <w:p w14:paraId="2CC0483E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Alternative Scenario: </w:t>
            </w:r>
          </w:p>
          <w:p w14:paraId="67A047F1" w14:textId="77777777" w:rsidR="00ED0C94" w:rsidRPr="002B0537" w:rsidRDefault="00ED0C94" w:rsidP="00ED0C94">
            <w:r w:rsidRPr="002B0537">
              <w:t xml:space="preserve">          NA</w:t>
            </w:r>
          </w:p>
          <w:p w14:paraId="0AF4C517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Exceptions:</w:t>
            </w:r>
          </w:p>
          <w:p w14:paraId="6B39C358" w14:textId="77777777" w:rsidR="00ED0C94" w:rsidRPr="002B0537" w:rsidRDefault="00ED0C94" w:rsidP="00ED0C94">
            <w:r w:rsidRPr="002B0537">
              <w:t xml:space="preserve">           NA</w:t>
            </w:r>
          </w:p>
          <w:p w14:paraId="2207E575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Relationships: </w:t>
            </w:r>
          </w:p>
          <w:p w14:paraId="23FA6EEE" w14:textId="77777777" w:rsidR="00ED0C94" w:rsidRPr="002B0537" w:rsidRDefault="00ED0C94" w:rsidP="00ED0C94">
            <w:r w:rsidRPr="002B0537">
              <w:tab/>
              <w:t xml:space="preserve">Login </w:t>
            </w:r>
          </w:p>
          <w:p w14:paraId="597E677E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Business Rules:</w:t>
            </w:r>
          </w:p>
          <w:p w14:paraId="61552E1B" w14:textId="77777777" w:rsidR="00ED0C94" w:rsidRPr="002B0537" w:rsidRDefault="00ED0C94" w:rsidP="00ED0C94">
            <w:r w:rsidRPr="002B0537">
              <w:t xml:space="preserve">       NA</w:t>
            </w:r>
          </w:p>
        </w:tc>
      </w:tr>
    </w:tbl>
    <w:p w14:paraId="12D62436" w14:textId="77777777" w:rsidR="00ED0C94" w:rsidRPr="002B0537" w:rsidRDefault="00ED0C94" w:rsidP="00ED0C94"/>
    <w:p w14:paraId="3C37F8F2" w14:textId="75BFAD1F" w:rsidR="00ED0C94" w:rsidRPr="002B0537" w:rsidRDefault="00ED0C94" w:rsidP="00ED0C94">
      <w:pPr>
        <w:pStyle w:val="Heading2"/>
        <w:rPr>
          <w:i w:val="0"/>
          <w:iCs w:val="0"/>
        </w:rPr>
      </w:pPr>
      <w:bookmarkStart w:id="47" w:name="_Toc66906831"/>
      <w:r>
        <w:rPr>
          <w:i w:val="0"/>
          <w:iCs w:val="0"/>
        </w:rPr>
        <w:t>&lt;</w:t>
      </w:r>
      <w:r w:rsidRPr="002B0537">
        <w:rPr>
          <w:i w:val="0"/>
          <w:iCs w:val="0"/>
        </w:rPr>
        <w:t>Take attendance&gt;</w:t>
      </w:r>
      <w:bookmarkEnd w:id="47"/>
      <w:r w:rsidRPr="002B0537">
        <w:rPr>
          <w:i w:val="0"/>
          <w:iCs w:val="0"/>
        </w:rPr>
        <w:t xml:space="preserve"> </w:t>
      </w:r>
    </w:p>
    <w:p w14:paraId="4A5620C6" w14:textId="77777777" w:rsidR="00ED0C94" w:rsidRPr="002B0537" w:rsidRDefault="00ED0C94" w:rsidP="00ED0C94"/>
    <w:p w14:paraId="653422FF" w14:textId="77777777" w:rsidR="00ED0C94" w:rsidRPr="002B0537" w:rsidRDefault="00ED0C94" w:rsidP="00ED0C94">
      <w:r w:rsidRPr="002B0537">
        <w:rPr>
          <w:noProof/>
          <w:lang w:eastAsia="ja-JP"/>
        </w:rPr>
        <w:drawing>
          <wp:anchor distT="0" distB="0" distL="114300" distR="114300" simplePos="0" relativeHeight="251661312" behindDoc="0" locked="0" layoutInCell="1" allowOverlap="1" wp14:anchorId="62B0DEF2" wp14:editId="3665C8ED">
            <wp:simplePos x="1257300" y="4410075"/>
            <wp:positionH relativeFrom="column">
              <wp:align>left</wp:align>
            </wp:positionH>
            <wp:positionV relativeFrom="paragraph">
              <wp:align>top</wp:align>
            </wp:positionV>
            <wp:extent cx="4381500" cy="108585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2F6D07" w14:textId="77777777" w:rsidR="00ED0C94" w:rsidRPr="002B0537" w:rsidRDefault="00ED0C94" w:rsidP="00ED0C94"/>
    <w:p w14:paraId="62765798" w14:textId="77777777" w:rsidR="00ED0C94" w:rsidRPr="002B0537" w:rsidRDefault="00ED0C94" w:rsidP="00ED0C94"/>
    <w:p w14:paraId="710B48F1" w14:textId="77777777" w:rsidR="00ED0C94" w:rsidRPr="002B0537" w:rsidRDefault="00ED0C94" w:rsidP="00ED0C94">
      <w:pPr>
        <w:tabs>
          <w:tab w:val="center" w:pos="1050"/>
        </w:tabs>
      </w:pPr>
      <w:r w:rsidRPr="002B0537">
        <w:tab/>
      </w:r>
    </w:p>
    <w:p w14:paraId="58FA46E0" w14:textId="77777777" w:rsidR="00ED0C94" w:rsidRPr="002B0537" w:rsidRDefault="00ED0C94" w:rsidP="00ED0C94">
      <w:pPr>
        <w:tabs>
          <w:tab w:val="center" w:pos="1050"/>
        </w:tabs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ED0C94" w:rsidRPr="002B0537" w14:paraId="115D2735" w14:textId="77777777" w:rsidTr="00ED0C94">
        <w:tc>
          <w:tcPr>
            <w:tcW w:w="5000" w:type="pct"/>
            <w:gridSpan w:val="5"/>
            <w:shd w:val="clear" w:color="auto" w:fill="F3F3F3"/>
          </w:tcPr>
          <w:p w14:paraId="147DED00" w14:textId="77777777" w:rsidR="00ED0C94" w:rsidRPr="002B0537" w:rsidRDefault="00ED0C94" w:rsidP="00ED0C94">
            <w:pPr>
              <w:rPr>
                <w:b/>
              </w:rPr>
            </w:pPr>
          </w:p>
          <w:p w14:paraId="3DF9C283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USE CASE-18 SPECIFICATION</w:t>
            </w:r>
          </w:p>
          <w:p w14:paraId="31A7E732" w14:textId="77777777" w:rsidR="00ED0C94" w:rsidRPr="002B0537" w:rsidRDefault="00ED0C94" w:rsidP="00ED0C94"/>
        </w:tc>
      </w:tr>
      <w:tr w:rsidR="00ED0C94" w:rsidRPr="002B0537" w14:paraId="4D62C2A4" w14:textId="77777777" w:rsidTr="00ED0C94">
        <w:tc>
          <w:tcPr>
            <w:tcW w:w="1391" w:type="pct"/>
            <w:shd w:val="clear" w:color="auto" w:fill="F3F3F3"/>
          </w:tcPr>
          <w:p w14:paraId="3DB5DF04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lastRenderedPageBreak/>
              <w:t>Use-case No.</w:t>
            </w:r>
          </w:p>
        </w:tc>
        <w:tc>
          <w:tcPr>
            <w:tcW w:w="1364" w:type="pct"/>
          </w:tcPr>
          <w:p w14:paraId="0539703A" w14:textId="77777777" w:rsidR="00ED0C94" w:rsidRPr="002B0537" w:rsidRDefault="00ED0C94" w:rsidP="00ED0C94">
            <w:r w:rsidRPr="002B0537">
              <w:rPr>
                <w:lang w:val="vi-VN"/>
              </w:rPr>
              <w:t>UC0</w:t>
            </w:r>
            <w:r w:rsidRPr="002B0537">
              <w:t>18</w:t>
            </w:r>
          </w:p>
        </w:tc>
        <w:tc>
          <w:tcPr>
            <w:tcW w:w="1059" w:type="pct"/>
            <w:gridSpan w:val="2"/>
            <w:shd w:val="clear" w:color="auto" w:fill="F3F3F3"/>
          </w:tcPr>
          <w:p w14:paraId="07931766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Use-case Version</w:t>
            </w:r>
          </w:p>
        </w:tc>
        <w:tc>
          <w:tcPr>
            <w:tcW w:w="1186" w:type="pct"/>
          </w:tcPr>
          <w:p w14:paraId="30F54B9E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rPr>
                <w:lang w:val="vi-VN"/>
              </w:rPr>
              <w:t>1.0.1</w:t>
            </w:r>
          </w:p>
        </w:tc>
      </w:tr>
      <w:tr w:rsidR="00ED0C94" w:rsidRPr="002B0537" w14:paraId="25F2B910" w14:textId="77777777" w:rsidTr="00ED0C94">
        <w:tc>
          <w:tcPr>
            <w:tcW w:w="1391" w:type="pct"/>
            <w:shd w:val="clear" w:color="auto" w:fill="F3F3F3"/>
          </w:tcPr>
          <w:p w14:paraId="60D1EA0A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Use-case Name</w:t>
            </w:r>
          </w:p>
        </w:tc>
        <w:tc>
          <w:tcPr>
            <w:tcW w:w="3609" w:type="pct"/>
            <w:gridSpan w:val="4"/>
          </w:tcPr>
          <w:p w14:paraId="700C6104" w14:textId="77777777" w:rsidR="00ED0C94" w:rsidRPr="002B0537" w:rsidRDefault="00ED0C94" w:rsidP="00ED0C94">
            <w:r w:rsidRPr="002B0537">
              <w:t>Take attendance</w:t>
            </w:r>
          </w:p>
        </w:tc>
      </w:tr>
      <w:tr w:rsidR="00ED0C94" w:rsidRPr="002B0537" w14:paraId="31CEADA9" w14:textId="77777777" w:rsidTr="00ED0C94">
        <w:tc>
          <w:tcPr>
            <w:tcW w:w="1391" w:type="pct"/>
            <w:shd w:val="clear" w:color="auto" w:fill="F3F3F3"/>
          </w:tcPr>
          <w:p w14:paraId="6BB24FC9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</w:tcPr>
          <w:p w14:paraId="32ABBBF8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rPr>
                <w:lang w:val="vi-VN"/>
              </w:rPr>
              <w:t xml:space="preserve"> Trần Dương Phúc An</w:t>
            </w:r>
          </w:p>
          <w:p w14:paraId="0156ECF1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Vũ Long</w:t>
            </w:r>
          </w:p>
          <w:p w14:paraId="7ECC96D7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Đình Long</w:t>
            </w:r>
          </w:p>
          <w:p w14:paraId="09C3A647" w14:textId="77777777" w:rsidR="00ED0C94" w:rsidRPr="002B0537" w:rsidRDefault="00ED0C94" w:rsidP="00ED0C94">
            <w:r w:rsidRPr="002B0537">
              <w:rPr>
                <w:lang w:val="vi-VN"/>
              </w:rPr>
              <w:t xml:space="preserve"> Nguyễn Văn Hiếu </w:t>
            </w:r>
          </w:p>
        </w:tc>
      </w:tr>
      <w:tr w:rsidR="00ED0C94" w:rsidRPr="002B0537" w14:paraId="41ACE768" w14:textId="77777777" w:rsidTr="00ED0C94">
        <w:tc>
          <w:tcPr>
            <w:tcW w:w="1391" w:type="pct"/>
            <w:shd w:val="clear" w:color="auto" w:fill="F3F3F3"/>
          </w:tcPr>
          <w:p w14:paraId="60E90B41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Date</w:t>
            </w:r>
          </w:p>
        </w:tc>
        <w:tc>
          <w:tcPr>
            <w:tcW w:w="1364" w:type="pct"/>
          </w:tcPr>
          <w:p w14:paraId="676194CD" w14:textId="77777777" w:rsidR="00ED0C94" w:rsidRPr="002B0537" w:rsidRDefault="00ED0C94" w:rsidP="00ED0C94">
            <w:pPr>
              <w:rPr>
                <w:lang w:val="vi-VN"/>
              </w:rPr>
            </w:pPr>
            <w:r w:rsidRPr="002B0537">
              <w:t>01</w:t>
            </w:r>
            <w:r w:rsidRPr="002B0537">
              <w:rPr>
                <w:lang w:val="vi-VN"/>
              </w:rPr>
              <w:t>/0</w:t>
            </w:r>
            <w:r w:rsidRPr="002B0537">
              <w:t>3</w:t>
            </w:r>
            <w:r w:rsidRPr="002B0537">
              <w:rPr>
                <w:lang w:val="vi-VN"/>
              </w:rPr>
              <w:t>/2021</w:t>
            </w:r>
          </w:p>
        </w:tc>
        <w:tc>
          <w:tcPr>
            <w:tcW w:w="637" w:type="pct"/>
            <w:shd w:val="clear" w:color="auto" w:fill="F3F3F3"/>
          </w:tcPr>
          <w:p w14:paraId="259674A9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</w:tcPr>
          <w:p w14:paraId="1806385C" w14:textId="77777777" w:rsidR="00ED0C94" w:rsidRPr="002B0537" w:rsidRDefault="00ED0C94" w:rsidP="00ED0C94">
            <w:r w:rsidRPr="002B0537">
              <w:t>High</w:t>
            </w:r>
          </w:p>
        </w:tc>
      </w:tr>
      <w:tr w:rsidR="00ED0C94" w:rsidRPr="002B0537" w14:paraId="4C5B52E6" w14:textId="77777777" w:rsidTr="00ED0C94">
        <w:trPr>
          <w:trHeight w:val="1102"/>
        </w:trPr>
        <w:tc>
          <w:tcPr>
            <w:tcW w:w="5000" w:type="pct"/>
            <w:gridSpan w:val="5"/>
            <w:shd w:val="clear" w:color="auto" w:fill="FFFFFF"/>
          </w:tcPr>
          <w:p w14:paraId="21364D49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Actor:</w:t>
            </w:r>
          </w:p>
          <w:p w14:paraId="3B3FAE74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 xml:space="preserve">        Customer</w:t>
            </w:r>
          </w:p>
          <w:p w14:paraId="1514762E" w14:textId="77777777" w:rsidR="00ED0C94" w:rsidRPr="002B0537" w:rsidRDefault="00ED0C94" w:rsidP="00ED0C94">
            <w:pPr>
              <w:rPr>
                <w:b/>
              </w:rPr>
            </w:pPr>
            <w:r w:rsidRPr="002B0537">
              <w:rPr>
                <w:b/>
              </w:rPr>
              <w:t>Summary:</w:t>
            </w:r>
          </w:p>
          <w:p w14:paraId="4D06749D" w14:textId="77777777" w:rsidR="00ED0C94" w:rsidRPr="002B0537" w:rsidRDefault="00ED0C94" w:rsidP="00ED0C94">
            <w:pPr>
              <w:rPr>
                <w:b/>
              </w:rPr>
            </w:pPr>
            <w:r w:rsidRPr="002B0537">
              <w:tab/>
              <w:t>As a member of a club, I want to take attendance on the football match so that everyone on that club can see it</w:t>
            </w:r>
          </w:p>
          <w:p w14:paraId="0BB483D4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Goal:</w:t>
            </w:r>
          </w:p>
          <w:p w14:paraId="273218DC" w14:textId="77777777" w:rsidR="00ED0C94" w:rsidRPr="002B0537" w:rsidRDefault="00ED0C94" w:rsidP="00ED0C94">
            <w:pPr>
              <w:rPr>
                <w:b/>
              </w:rPr>
            </w:pPr>
            <w:r w:rsidRPr="002B0537">
              <w:tab/>
              <w:t>Notifying member’s status about the football match</w:t>
            </w:r>
          </w:p>
          <w:p w14:paraId="47F07648" w14:textId="77777777" w:rsidR="00ED0C94" w:rsidRPr="002B0537" w:rsidRDefault="00ED0C94" w:rsidP="00ED0C94">
            <w:pPr>
              <w:rPr>
                <w:b/>
                <w:bCs/>
                <w:u w:val="single"/>
              </w:rPr>
            </w:pPr>
            <w:r w:rsidRPr="002B0537">
              <w:rPr>
                <w:b/>
                <w:bCs/>
                <w:u w:val="single"/>
              </w:rPr>
              <w:t>Triggers</w:t>
            </w:r>
          </w:p>
          <w:p w14:paraId="6EF67122" w14:textId="77777777" w:rsidR="00ED0C94" w:rsidRPr="002B0537" w:rsidRDefault="00ED0C94" w:rsidP="00ED0C94">
            <w:r w:rsidRPr="002B0537">
              <w:rPr>
                <w:b/>
                <w:bCs/>
              </w:rPr>
              <w:t xml:space="preserve">             </w:t>
            </w:r>
            <w:r w:rsidRPr="002B0537">
              <w:t>Members in club want to take attendance</w:t>
            </w:r>
          </w:p>
          <w:p w14:paraId="7F5F2267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Preconditions:</w:t>
            </w:r>
          </w:p>
          <w:p w14:paraId="7FB7CFC3" w14:textId="77777777" w:rsidR="00ED0C94" w:rsidRPr="002B0537" w:rsidRDefault="00ED0C94" w:rsidP="00ED0C94">
            <w:r w:rsidRPr="002B0537">
              <w:t xml:space="preserve">         -  User successfully logged in this app with customer account</w:t>
            </w:r>
          </w:p>
          <w:p w14:paraId="49AA5FE7" w14:textId="77777777" w:rsidR="00ED0C94" w:rsidRPr="002B0537" w:rsidRDefault="00ED0C94" w:rsidP="00ED0C94">
            <w:r w:rsidRPr="002B0537">
              <w:t xml:space="preserve">        - That club has a football match</w:t>
            </w:r>
          </w:p>
          <w:p w14:paraId="282E08B2" w14:textId="77777777" w:rsidR="00ED0C94" w:rsidRPr="002B0537" w:rsidRDefault="00ED0C94" w:rsidP="00ED0C94">
            <w:r w:rsidRPr="002B0537">
              <w:t xml:space="preserve">       - Customer is a member of that club</w:t>
            </w:r>
          </w:p>
          <w:p w14:paraId="09105E19" w14:textId="77777777" w:rsidR="00ED0C94" w:rsidRPr="002B0537" w:rsidRDefault="00ED0C94" w:rsidP="00ED0C94"/>
          <w:p w14:paraId="53F698DB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Post</w:t>
            </w:r>
            <w:r w:rsidRPr="002B0537">
              <w:rPr>
                <w:b/>
              </w:rPr>
              <w:t xml:space="preserve"> </w:t>
            </w:r>
            <w:r w:rsidRPr="002B0537">
              <w:rPr>
                <w:b/>
                <w:bCs/>
              </w:rPr>
              <w:t>Conditions:</w:t>
            </w:r>
          </w:p>
          <w:p w14:paraId="3652F71B" w14:textId="77777777" w:rsidR="00ED0C94" w:rsidRPr="002B0537" w:rsidRDefault="00ED0C94" w:rsidP="00ED0C94">
            <w:pPr>
              <w:pStyle w:val="ListParagraph"/>
              <w:numPr>
                <w:ilvl w:val="0"/>
                <w:numId w:val="24"/>
              </w:numPr>
              <w:spacing w:before="0" w:after="160" w:line="259" w:lineRule="auto"/>
            </w:pPr>
            <w:r w:rsidRPr="002B0537">
              <w:t>Club has a member’s state about that football match</w:t>
            </w:r>
          </w:p>
          <w:p w14:paraId="27DE8FB7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Main Success Scenario:</w:t>
            </w:r>
          </w:p>
          <w:p w14:paraId="203C2F35" w14:textId="77777777" w:rsidR="00ED0C94" w:rsidRPr="002B0537" w:rsidRDefault="00ED0C94" w:rsidP="00ED0C94">
            <w:r w:rsidRPr="002B0537">
              <w:t xml:space="preserve">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82"/>
              <w:gridCol w:w="4288"/>
            </w:tblGrid>
            <w:tr w:rsidR="00ED0C94" w:rsidRPr="002B0537" w14:paraId="5D7A1ED4" w14:textId="77777777" w:rsidTr="00ED0C94">
              <w:tc>
                <w:tcPr>
                  <w:tcW w:w="4464" w:type="dxa"/>
                </w:tcPr>
                <w:p w14:paraId="3FEBC1EC" w14:textId="77777777" w:rsidR="00ED0C94" w:rsidRPr="002B0537" w:rsidRDefault="00ED0C94" w:rsidP="00ED0C94">
                  <w:pPr>
                    <w:jc w:val="center"/>
                  </w:pPr>
                  <w:r w:rsidRPr="002B0537">
                    <w:t>Club’s member</w:t>
                  </w:r>
                </w:p>
              </w:tc>
              <w:tc>
                <w:tcPr>
                  <w:tcW w:w="4466" w:type="dxa"/>
                </w:tcPr>
                <w:p w14:paraId="527B4104" w14:textId="77777777" w:rsidR="00ED0C94" w:rsidRPr="002B0537" w:rsidRDefault="00ED0C94" w:rsidP="00ED0C94">
                  <w:pPr>
                    <w:jc w:val="center"/>
                  </w:pPr>
                  <w:r w:rsidRPr="002B0537">
                    <w:t>System</w:t>
                  </w:r>
                </w:p>
              </w:tc>
            </w:tr>
            <w:tr w:rsidR="00ED0C94" w:rsidRPr="002B0537" w14:paraId="77EFEC66" w14:textId="77777777" w:rsidTr="00ED0C94">
              <w:tc>
                <w:tcPr>
                  <w:tcW w:w="4464" w:type="dxa"/>
                </w:tcPr>
                <w:p w14:paraId="30FD85D4" w14:textId="77777777" w:rsidR="00ED0C94" w:rsidRPr="002B0537" w:rsidRDefault="00ED0C94" w:rsidP="00ED0C94">
                  <w:r w:rsidRPr="002B0537">
                    <w:t>1. Club member click “Bell” icon at the bottom bar.</w:t>
                  </w:r>
                </w:p>
              </w:tc>
              <w:tc>
                <w:tcPr>
                  <w:tcW w:w="4466" w:type="dxa"/>
                </w:tcPr>
                <w:p w14:paraId="0903F58E" w14:textId="77777777" w:rsidR="00ED0C94" w:rsidRPr="002B0537" w:rsidRDefault="00ED0C94" w:rsidP="00ED0C94">
                  <w:r w:rsidRPr="002B0537">
                    <w:t>1. Switch to the form contains the list of notification.</w:t>
                  </w:r>
                </w:p>
              </w:tc>
            </w:tr>
            <w:tr w:rsidR="00ED0C94" w:rsidRPr="002B0537" w14:paraId="7AAF0D67" w14:textId="77777777" w:rsidTr="00ED0C94">
              <w:tc>
                <w:tcPr>
                  <w:tcW w:w="4464" w:type="dxa"/>
                </w:tcPr>
                <w:p w14:paraId="4A4CFE83" w14:textId="77777777" w:rsidR="00ED0C94" w:rsidRPr="002B0537" w:rsidRDefault="00ED0C94" w:rsidP="00ED0C94">
                  <w:r w:rsidRPr="002B0537">
                    <w:t>2. Club member click on the notification of the upcoming match.</w:t>
                  </w:r>
                </w:p>
              </w:tc>
              <w:tc>
                <w:tcPr>
                  <w:tcW w:w="4466" w:type="dxa"/>
                </w:tcPr>
                <w:p w14:paraId="06CCD25E" w14:textId="77777777" w:rsidR="00ED0C94" w:rsidRPr="002B0537" w:rsidRDefault="00ED0C94" w:rsidP="00ED0C94">
                  <w:r w:rsidRPr="002B0537">
                    <w:t>2. Show details of the notice.</w:t>
                  </w:r>
                </w:p>
              </w:tc>
            </w:tr>
            <w:tr w:rsidR="00ED0C94" w:rsidRPr="002B0537" w14:paraId="1E127CC5" w14:textId="77777777" w:rsidTr="00ED0C94">
              <w:tc>
                <w:tcPr>
                  <w:tcW w:w="4464" w:type="dxa"/>
                </w:tcPr>
                <w:p w14:paraId="28A21D88" w14:textId="77777777" w:rsidR="00ED0C94" w:rsidRPr="002B0537" w:rsidRDefault="00ED0C94" w:rsidP="00ED0C94">
                  <w:r w:rsidRPr="002B0537">
                    <w:lastRenderedPageBreak/>
                    <w:t>3. Choose one state of three (I can join this match, I can’t join this match, I’m not sure)</w:t>
                  </w:r>
                </w:p>
              </w:tc>
              <w:tc>
                <w:tcPr>
                  <w:tcW w:w="4466" w:type="dxa"/>
                </w:tcPr>
                <w:p w14:paraId="6E53C0A5" w14:textId="77777777" w:rsidR="00ED0C94" w:rsidRPr="002B0537" w:rsidRDefault="00ED0C94" w:rsidP="00ED0C94">
                  <w:pPr>
                    <w:ind w:left="0"/>
                  </w:pPr>
                </w:p>
              </w:tc>
            </w:tr>
            <w:tr w:rsidR="00ED0C94" w:rsidRPr="002B0537" w14:paraId="14715134" w14:textId="77777777" w:rsidTr="00ED0C94">
              <w:tc>
                <w:tcPr>
                  <w:tcW w:w="4464" w:type="dxa"/>
                </w:tcPr>
                <w:p w14:paraId="46494ABD" w14:textId="77777777" w:rsidR="00ED0C94" w:rsidRPr="002B0537" w:rsidRDefault="00ED0C94" w:rsidP="00ED0C94">
                  <w:r w:rsidRPr="002B0537">
                    <w:t>4. Click submit to send your state to your club</w:t>
                  </w:r>
                </w:p>
              </w:tc>
              <w:tc>
                <w:tcPr>
                  <w:tcW w:w="4466" w:type="dxa"/>
                </w:tcPr>
                <w:p w14:paraId="04C4FED8" w14:textId="77777777" w:rsidR="00ED0C94" w:rsidRPr="002B0537" w:rsidRDefault="00ED0C94" w:rsidP="00ED0C94">
                  <w:r w:rsidRPr="002B0537">
                    <w:t>4. The system will update the member's attendance record</w:t>
                  </w:r>
                </w:p>
              </w:tc>
            </w:tr>
          </w:tbl>
          <w:p w14:paraId="5A44FC39" w14:textId="77777777" w:rsidR="00ED0C94" w:rsidRPr="002B0537" w:rsidRDefault="00ED0C94" w:rsidP="00ED0C94"/>
          <w:p w14:paraId="238D09B9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Alternative Scenario: </w:t>
            </w:r>
          </w:p>
          <w:p w14:paraId="74BAD113" w14:textId="77777777" w:rsidR="00ED0C94" w:rsidRPr="002B0537" w:rsidRDefault="00ED0C94" w:rsidP="00ED0C94">
            <w:r w:rsidRPr="002B0537">
              <w:t xml:space="preserve">          NA</w:t>
            </w:r>
          </w:p>
          <w:p w14:paraId="3DF3C20F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Exceptions:</w:t>
            </w:r>
          </w:p>
          <w:p w14:paraId="4B68928A" w14:textId="77777777" w:rsidR="00ED0C94" w:rsidRPr="002B0537" w:rsidRDefault="00ED0C94" w:rsidP="00ED0C94">
            <w:r w:rsidRPr="002B0537">
              <w:t xml:space="preserve">           Member doesn’t check status before submitting . A notification will be showed “Please choose one status”</w:t>
            </w:r>
          </w:p>
          <w:p w14:paraId="05CA90DA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Relationships: </w:t>
            </w:r>
          </w:p>
          <w:p w14:paraId="4723B112" w14:textId="77777777" w:rsidR="00ED0C94" w:rsidRPr="002B0537" w:rsidRDefault="00ED0C94" w:rsidP="00ED0C94">
            <w:r w:rsidRPr="002B0537">
              <w:tab/>
              <w:t>Login</w:t>
            </w:r>
          </w:p>
          <w:p w14:paraId="3F4CCA05" w14:textId="77777777" w:rsidR="00ED0C94" w:rsidRPr="002B0537" w:rsidRDefault="00ED0C94" w:rsidP="00ED0C94">
            <w:pPr>
              <w:rPr>
                <w:b/>
                <w:bCs/>
              </w:rPr>
            </w:pPr>
            <w:r w:rsidRPr="002B0537">
              <w:rPr>
                <w:b/>
                <w:bCs/>
              </w:rPr>
              <w:t>Business Rules:</w:t>
            </w:r>
          </w:p>
          <w:p w14:paraId="7FEEEA6B" w14:textId="77777777" w:rsidR="00ED0C94" w:rsidRPr="002B0537" w:rsidRDefault="00ED0C94" w:rsidP="00ED0C94">
            <w:r w:rsidRPr="002B0537">
              <w:t xml:space="preserve">       NA</w:t>
            </w:r>
          </w:p>
          <w:p w14:paraId="0BA40B74" w14:textId="77777777" w:rsidR="00ED0C94" w:rsidRPr="002B0537" w:rsidRDefault="00ED0C94" w:rsidP="00ED0C94"/>
          <w:p w14:paraId="2F5808EE" w14:textId="77777777" w:rsidR="00ED0C94" w:rsidRPr="002B0537" w:rsidRDefault="00ED0C94" w:rsidP="00ED0C94"/>
          <w:p w14:paraId="5F5B573E" w14:textId="77777777" w:rsidR="00ED0C94" w:rsidRPr="002B0537" w:rsidRDefault="00ED0C94" w:rsidP="00ED0C94"/>
          <w:p w14:paraId="4E2EDBFC" w14:textId="77777777" w:rsidR="00ED0C94" w:rsidRPr="002B0537" w:rsidRDefault="00ED0C94" w:rsidP="00ED0C94"/>
          <w:p w14:paraId="76BA330D" w14:textId="77777777" w:rsidR="00ED0C94" w:rsidRPr="002B0537" w:rsidRDefault="00ED0C94" w:rsidP="00ED0C94"/>
          <w:p w14:paraId="60457820" w14:textId="77777777" w:rsidR="00ED0C94" w:rsidRPr="002B0537" w:rsidRDefault="00ED0C94" w:rsidP="00ED0C94"/>
          <w:p w14:paraId="641E4DF2" w14:textId="77777777" w:rsidR="00ED0C94" w:rsidRPr="002B0537" w:rsidRDefault="00ED0C94" w:rsidP="00ED0C94"/>
          <w:p w14:paraId="79A13373" w14:textId="77777777" w:rsidR="00ED0C94" w:rsidRPr="002B0537" w:rsidRDefault="00ED0C94" w:rsidP="00ED0C94"/>
          <w:p w14:paraId="383FAA41" w14:textId="77777777" w:rsidR="00ED0C94" w:rsidRPr="002B0537" w:rsidRDefault="00ED0C94" w:rsidP="00ED0C94"/>
          <w:p w14:paraId="7D73539B" w14:textId="77777777" w:rsidR="00ED0C94" w:rsidRPr="002B0537" w:rsidRDefault="00ED0C94" w:rsidP="00ED0C94">
            <w:pPr>
              <w:tabs>
                <w:tab w:val="left" w:pos="5175"/>
              </w:tabs>
            </w:pPr>
          </w:p>
        </w:tc>
      </w:tr>
    </w:tbl>
    <w:p w14:paraId="6688297A" w14:textId="77777777" w:rsidR="00ED0C94" w:rsidRPr="002B0537" w:rsidRDefault="00ED0C94" w:rsidP="00ED0C94">
      <w:pPr>
        <w:tabs>
          <w:tab w:val="center" w:pos="1050"/>
        </w:tabs>
      </w:pPr>
      <w:r w:rsidRPr="002B0537">
        <w:lastRenderedPageBreak/>
        <w:br w:type="textWrapping" w:clear="all"/>
      </w:r>
    </w:p>
    <w:p w14:paraId="10AC2B0E" w14:textId="26D33CB0" w:rsidR="00ED0C94" w:rsidRPr="002B0537" w:rsidRDefault="00ED0C94" w:rsidP="00ED0C94">
      <w:pPr>
        <w:pStyle w:val="Heading2"/>
        <w:rPr>
          <w:i w:val="0"/>
          <w:iCs w:val="0"/>
        </w:rPr>
      </w:pPr>
      <w:bookmarkStart w:id="48" w:name="_Toc66906832"/>
      <w:r>
        <w:rPr>
          <w:i w:val="0"/>
          <w:iCs w:val="0"/>
        </w:rPr>
        <w:t>&lt;</w:t>
      </w:r>
      <w:r w:rsidRPr="002B0537">
        <w:rPr>
          <w:i w:val="0"/>
          <w:iCs w:val="0"/>
        </w:rPr>
        <w:t>Create a pitch &gt;</w:t>
      </w:r>
      <w:bookmarkEnd w:id="48"/>
      <w:r w:rsidRPr="002B0537">
        <w:rPr>
          <w:i w:val="0"/>
          <w:iCs w:val="0"/>
        </w:rPr>
        <w:t xml:space="preserve"> </w:t>
      </w:r>
    </w:p>
    <w:p w14:paraId="37FC639F" w14:textId="77777777" w:rsidR="00ED0C94" w:rsidRPr="002B0537" w:rsidRDefault="00ED0C94" w:rsidP="00ED0C94">
      <w:r w:rsidRPr="002B0537">
        <w:rPr>
          <w:noProof/>
          <w:lang w:eastAsia="ja-JP"/>
        </w:rPr>
        <w:drawing>
          <wp:inline distT="0" distB="0" distL="0" distR="0" wp14:anchorId="79D9EBDC" wp14:editId="383A46DE">
            <wp:extent cx="5029200" cy="962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70" w:type="pct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28"/>
        <w:gridCol w:w="2394"/>
        <w:gridCol w:w="1158"/>
        <w:gridCol w:w="734"/>
        <w:gridCol w:w="2083"/>
      </w:tblGrid>
      <w:tr w:rsidR="00ED0C94" w:rsidRPr="002B0537" w14:paraId="6015E225" w14:textId="77777777" w:rsidTr="00ED0C9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88692B1" w14:textId="77777777" w:rsidR="00ED0C94" w:rsidRPr="002B0537" w:rsidRDefault="00ED0C94" w:rsidP="00ED0C94">
            <w:pPr>
              <w:spacing w:line="256" w:lineRule="auto"/>
            </w:pPr>
          </w:p>
          <w:p w14:paraId="0DB67888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 CASE-19 SPECIFICATION</w:t>
            </w:r>
          </w:p>
          <w:p w14:paraId="2C3A9FEC" w14:textId="77777777" w:rsidR="00ED0C94" w:rsidRPr="002B0537" w:rsidRDefault="00ED0C94" w:rsidP="00ED0C94">
            <w:pPr>
              <w:spacing w:line="256" w:lineRule="auto"/>
            </w:pPr>
          </w:p>
        </w:tc>
      </w:tr>
      <w:tr w:rsidR="00ED0C94" w:rsidRPr="002B0537" w14:paraId="6669AF98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91953C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lastRenderedPageBreak/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F8EF" w14:textId="77777777" w:rsidR="00ED0C94" w:rsidRPr="002B0537" w:rsidRDefault="00ED0C94" w:rsidP="00ED0C94">
            <w:pPr>
              <w:spacing w:line="256" w:lineRule="auto"/>
            </w:pPr>
            <w:r w:rsidRPr="002B0537">
              <w:t>UC019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A58D65F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Use-case Version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C36A" w14:textId="77777777" w:rsidR="00ED0C94" w:rsidRPr="002B0537" w:rsidRDefault="00ED0C94" w:rsidP="00ED0C94">
            <w:pPr>
              <w:spacing w:line="256" w:lineRule="auto"/>
            </w:pPr>
            <w:r w:rsidRPr="002B0537">
              <w:t>1.0</w:t>
            </w:r>
            <w:r w:rsidRPr="002B0537">
              <w:rPr>
                <w:lang w:val="vi-VN"/>
              </w:rPr>
              <w:t>.</w:t>
            </w:r>
            <w:r w:rsidRPr="002B0537">
              <w:t>1</w:t>
            </w:r>
          </w:p>
        </w:tc>
      </w:tr>
      <w:tr w:rsidR="00ED0C94" w:rsidRPr="002B0537" w14:paraId="4B17C0EE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F823E3F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Use-case Name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E388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>Create A Pitch</w:t>
            </w:r>
          </w:p>
        </w:tc>
      </w:tr>
      <w:tr w:rsidR="00ED0C94" w:rsidRPr="002B0537" w14:paraId="4C94BEAC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9515335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 xml:space="preserve">Author 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215E8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Trần Dương Phúc An</w:t>
            </w:r>
          </w:p>
          <w:p w14:paraId="353F5693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Vũ Long</w:t>
            </w:r>
          </w:p>
          <w:p w14:paraId="59E91174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Đình Long</w:t>
            </w:r>
          </w:p>
          <w:p w14:paraId="5D4F76FD" w14:textId="77777777" w:rsidR="00ED0C94" w:rsidRPr="002B0537" w:rsidRDefault="00ED0C94" w:rsidP="00ED0C94">
            <w:pPr>
              <w:spacing w:line="256" w:lineRule="auto"/>
            </w:pPr>
            <w:r w:rsidRPr="002B0537">
              <w:rPr>
                <w:lang w:val="vi-VN"/>
              </w:rPr>
              <w:t xml:space="preserve"> Nguyễn Văn Hiếu </w:t>
            </w:r>
          </w:p>
        </w:tc>
      </w:tr>
      <w:tr w:rsidR="00ED0C94" w:rsidRPr="002B0537" w14:paraId="462761DB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163A282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F66B" w14:textId="77777777" w:rsidR="00ED0C94" w:rsidRPr="002B0537" w:rsidRDefault="00ED0C94" w:rsidP="00ED0C94">
            <w:pPr>
              <w:spacing w:line="256" w:lineRule="auto"/>
            </w:pPr>
            <w:r w:rsidRPr="002B0537">
              <w:t>2/03/2021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DC3529F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Priority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56459" w14:textId="77777777" w:rsidR="00ED0C94" w:rsidRPr="002B0537" w:rsidRDefault="00ED0C94" w:rsidP="00ED0C94">
            <w:pPr>
              <w:spacing w:line="256" w:lineRule="auto"/>
            </w:pPr>
            <w:r w:rsidRPr="002B0537">
              <w:t>High</w:t>
            </w:r>
          </w:p>
        </w:tc>
      </w:tr>
      <w:tr w:rsidR="00ED0C94" w:rsidRPr="002B0537" w14:paraId="1919F8C1" w14:textId="77777777" w:rsidTr="00ED0C94">
        <w:trPr>
          <w:trHeight w:val="110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FE1D8E3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Actor:</w:t>
            </w:r>
          </w:p>
          <w:p w14:paraId="464A5D7F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Host</w:t>
            </w:r>
          </w:p>
          <w:p w14:paraId="2DF1B3AB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Summary:</w:t>
            </w:r>
          </w:p>
          <w:p w14:paraId="2C867B7E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 As a host, I want to create a pitch for my own so that my customer can contact me</w:t>
            </w:r>
          </w:p>
          <w:p w14:paraId="3E3C587B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Goal:</w:t>
            </w:r>
          </w:p>
          <w:p w14:paraId="2C1B3A01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tab/>
              <w:t>Creating a pitch</w:t>
            </w:r>
          </w:p>
          <w:p w14:paraId="2B8D119B" w14:textId="77777777" w:rsidR="00ED0C94" w:rsidRPr="002B0537" w:rsidRDefault="00ED0C94" w:rsidP="00ED0C94">
            <w:pPr>
              <w:spacing w:line="256" w:lineRule="auto"/>
              <w:rPr>
                <w:b/>
                <w:bCs/>
                <w:u w:val="single"/>
              </w:rPr>
            </w:pPr>
            <w:r w:rsidRPr="002B0537">
              <w:rPr>
                <w:b/>
                <w:bCs/>
                <w:u w:val="single"/>
              </w:rPr>
              <w:t>Triggers</w:t>
            </w:r>
          </w:p>
          <w:p w14:paraId="5DE92798" w14:textId="77777777" w:rsidR="00ED0C94" w:rsidRPr="002B0537" w:rsidRDefault="00ED0C94" w:rsidP="00ED0C94">
            <w:pPr>
              <w:spacing w:line="256" w:lineRule="auto"/>
            </w:pPr>
            <w:r w:rsidRPr="002B0537">
              <w:rPr>
                <w:b/>
                <w:bCs/>
              </w:rPr>
              <w:t xml:space="preserve">      </w:t>
            </w:r>
            <w:r w:rsidRPr="002B0537">
              <w:t>Host wants to create a pitch</w:t>
            </w:r>
          </w:p>
          <w:p w14:paraId="54A0EC93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Preconditions:</w:t>
            </w:r>
          </w:p>
          <w:p w14:paraId="3CA0B4FF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User successfully logged in this app with host account</w:t>
            </w:r>
          </w:p>
          <w:p w14:paraId="7C4C5C32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</w:t>
            </w:r>
          </w:p>
          <w:p w14:paraId="1879E7E6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Post</w:t>
            </w:r>
            <w:r w:rsidRPr="002B0537">
              <w:rPr>
                <w:b/>
              </w:rPr>
              <w:t xml:space="preserve"> </w:t>
            </w:r>
            <w:r w:rsidRPr="002B0537">
              <w:rPr>
                <w:b/>
                <w:bCs/>
              </w:rPr>
              <w:t>Conditions:</w:t>
            </w:r>
          </w:p>
          <w:p w14:paraId="17C20E3E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System will send the request of creating a pitch to Admin</w:t>
            </w:r>
          </w:p>
          <w:p w14:paraId="0AA91008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Main Success Scenario:</w:t>
            </w:r>
          </w:p>
          <w:p w14:paraId="12D8BC87" w14:textId="77777777" w:rsidR="00ED0C94" w:rsidRPr="002B0537" w:rsidRDefault="00ED0C94" w:rsidP="00ED0C94">
            <w:pPr>
              <w:spacing w:line="256" w:lineRule="auto"/>
            </w:pP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88"/>
              <w:gridCol w:w="3989"/>
            </w:tblGrid>
            <w:tr w:rsidR="00ED0C94" w:rsidRPr="002B0537" w14:paraId="7C1D0C23" w14:textId="77777777" w:rsidTr="00ED0C94">
              <w:tc>
                <w:tcPr>
                  <w:tcW w:w="4464" w:type="dxa"/>
                </w:tcPr>
                <w:p w14:paraId="1FC554AC" w14:textId="77777777" w:rsidR="00ED0C94" w:rsidRPr="002B0537" w:rsidRDefault="00ED0C94" w:rsidP="00ED0C94">
                  <w:pPr>
                    <w:jc w:val="center"/>
                  </w:pPr>
                  <w:r w:rsidRPr="002B0537">
                    <w:t>Host</w:t>
                  </w:r>
                </w:p>
              </w:tc>
              <w:tc>
                <w:tcPr>
                  <w:tcW w:w="4466" w:type="dxa"/>
                </w:tcPr>
                <w:p w14:paraId="704E04DA" w14:textId="77777777" w:rsidR="00ED0C94" w:rsidRPr="002B0537" w:rsidRDefault="00ED0C94" w:rsidP="00ED0C94">
                  <w:pPr>
                    <w:jc w:val="center"/>
                  </w:pPr>
                  <w:r w:rsidRPr="002B0537">
                    <w:t>System</w:t>
                  </w:r>
                </w:p>
              </w:tc>
            </w:tr>
            <w:tr w:rsidR="00ED0C94" w:rsidRPr="002B0537" w14:paraId="394BB823" w14:textId="77777777" w:rsidTr="00ED0C94">
              <w:tc>
                <w:tcPr>
                  <w:tcW w:w="4464" w:type="dxa"/>
                </w:tcPr>
                <w:p w14:paraId="01679F1E" w14:textId="77777777" w:rsidR="00ED0C94" w:rsidRPr="002B0537" w:rsidRDefault="00ED0C94" w:rsidP="00ED0C94">
                  <w:r w:rsidRPr="002B0537">
                    <w:t>1. Host click “Profile” icon at the bottom bar.</w:t>
                  </w:r>
                </w:p>
              </w:tc>
              <w:tc>
                <w:tcPr>
                  <w:tcW w:w="4466" w:type="dxa"/>
                </w:tcPr>
                <w:p w14:paraId="7F4FF3DF" w14:textId="77777777" w:rsidR="00ED0C94" w:rsidRPr="002B0537" w:rsidRDefault="00ED0C94" w:rsidP="00ED0C94">
                  <w:r w:rsidRPr="002B0537">
                    <w:t>1. Switch to the form contains the host’s information detail.</w:t>
                  </w:r>
                </w:p>
              </w:tc>
            </w:tr>
            <w:tr w:rsidR="00ED0C94" w:rsidRPr="002B0537" w14:paraId="0B0AB797" w14:textId="77777777" w:rsidTr="00ED0C94">
              <w:tc>
                <w:tcPr>
                  <w:tcW w:w="4464" w:type="dxa"/>
                </w:tcPr>
                <w:p w14:paraId="28E3DAFA" w14:textId="77777777" w:rsidR="00ED0C94" w:rsidRPr="002B0537" w:rsidRDefault="00ED0C94" w:rsidP="00ED0C94">
                  <w:r w:rsidRPr="002B0537">
                    <w:t>2. Club member click on the ”+” button.</w:t>
                  </w:r>
                </w:p>
              </w:tc>
              <w:tc>
                <w:tcPr>
                  <w:tcW w:w="4466" w:type="dxa"/>
                </w:tcPr>
                <w:p w14:paraId="48546E81" w14:textId="77777777" w:rsidR="00ED0C94" w:rsidRPr="002B0537" w:rsidRDefault="00ED0C94" w:rsidP="00ED0C94">
                  <w:r w:rsidRPr="002B0537">
                    <w:t>2. Pop up the form contains list of information that need to enter.</w:t>
                  </w:r>
                </w:p>
                <w:p w14:paraId="6A2021DA" w14:textId="77777777" w:rsidR="00ED0C94" w:rsidRPr="002B0537" w:rsidRDefault="00ED0C94" w:rsidP="00ED0C94">
                  <w:r w:rsidRPr="002B0537">
                    <w:t>-Name pitch: string; (not empty)</w:t>
                  </w:r>
                </w:p>
                <w:p w14:paraId="6DBFA3F9" w14:textId="77777777" w:rsidR="00ED0C94" w:rsidRPr="002B0537" w:rsidRDefault="00ED0C94" w:rsidP="00ED0C94">
                  <w:r w:rsidRPr="002B0537">
                    <w:t>-Address: string; (not empty)</w:t>
                  </w:r>
                </w:p>
                <w:p w14:paraId="6C028A5B" w14:textId="77777777" w:rsidR="00ED0C94" w:rsidRPr="002B0537" w:rsidRDefault="00ED0C94" w:rsidP="00ED0C94">
                  <w:r w:rsidRPr="002B0537">
                    <w:lastRenderedPageBreak/>
                    <w:t>-Num of baby pitch: int;</w:t>
                  </w:r>
                </w:p>
                <w:p w14:paraId="3882AB7D" w14:textId="77777777" w:rsidR="00ED0C94" w:rsidRPr="002B0537" w:rsidRDefault="00ED0C94" w:rsidP="00ED0C94">
                  <w:r w:rsidRPr="002B0537">
                    <w:t>-Phone: string;</w:t>
                  </w:r>
                </w:p>
                <w:p w14:paraId="07F99994" w14:textId="77777777" w:rsidR="00ED0C94" w:rsidRPr="002B0537" w:rsidRDefault="00ED0C94" w:rsidP="00ED0C94">
                  <w:r w:rsidRPr="002B0537">
                    <w:t>-Time start: time;</w:t>
                  </w:r>
                </w:p>
                <w:p w14:paraId="0D857AF7" w14:textId="77777777" w:rsidR="00ED0C94" w:rsidRPr="002B0537" w:rsidRDefault="00ED0C94" w:rsidP="00ED0C94">
                  <w:r w:rsidRPr="002B0537">
                    <w:t>-Time end: time;</w:t>
                  </w:r>
                </w:p>
                <w:p w14:paraId="54CB120C" w14:textId="77777777" w:rsidR="00ED0C94" w:rsidRPr="002B0537" w:rsidRDefault="00ED0C94" w:rsidP="00ED0C94">
                  <w:r w:rsidRPr="002B0537">
                    <w:t>-Price: int;</w:t>
                  </w:r>
                </w:p>
                <w:p w14:paraId="0D8038AB" w14:textId="77777777" w:rsidR="00ED0C94" w:rsidRPr="002B0537" w:rsidRDefault="00ED0C94" w:rsidP="00ED0C94">
                  <w:r w:rsidRPr="002B0537">
                    <w:t>-button to add img;</w:t>
                  </w:r>
                </w:p>
              </w:tc>
            </w:tr>
            <w:tr w:rsidR="00ED0C94" w:rsidRPr="002B0537" w14:paraId="0E3F3E09" w14:textId="77777777" w:rsidTr="00ED0C94">
              <w:tc>
                <w:tcPr>
                  <w:tcW w:w="4464" w:type="dxa"/>
                </w:tcPr>
                <w:p w14:paraId="3531C990" w14:textId="77777777" w:rsidR="00ED0C94" w:rsidRPr="002B0537" w:rsidRDefault="00ED0C94" w:rsidP="00ED0C94">
                  <w:r w:rsidRPr="002B0537">
                    <w:lastRenderedPageBreak/>
                    <w:t>3. Enter the information of a pitch.</w:t>
                  </w:r>
                </w:p>
              </w:tc>
              <w:tc>
                <w:tcPr>
                  <w:tcW w:w="4466" w:type="dxa"/>
                </w:tcPr>
                <w:p w14:paraId="520E6B82" w14:textId="77777777" w:rsidR="00ED0C94" w:rsidRPr="002B0537" w:rsidRDefault="00ED0C94" w:rsidP="00ED0C94">
                  <w:pPr>
                    <w:ind w:left="0"/>
                  </w:pPr>
                </w:p>
              </w:tc>
            </w:tr>
            <w:tr w:rsidR="00ED0C94" w:rsidRPr="002B0537" w14:paraId="6ABF32E6" w14:textId="77777777" w:rsidTr="00ED0C94">
              <w:tc>
                <w:tcPr>
                  <w:tcW w:w="4464" w:type="dxa"/>
                </w:tcPr>
                <w:p w14:paraId="2B3B90A6" w14:textId="77777777" w:rsidR="00ED0C94" w:rsidRPr="002B0537" w:rsidRDefault="00ED0C94" w:rsidP="00ED0C94">
                  <w:r w:rsidRPr="002B0537">
                    <w:t>4. Click “Create” button in the pop up form.</w:t>
                  </w:r>
                </w:p>
              </w:tc>
              <w:tc>
                <w:tcPr>
                  <w:tcW w:w="4466" w:type="dxa"/>
                </w:tcPr>
                <w:p w14:paraId="2728FEAE" w14:textId="77777777" w:rsidR="00ED0C94" w:rsidRPr="002B0537" w:rsidRDefault="00ED0C94" w:rsidP="00ED0C94">
                  <w:r w:rsidRPr="002B0537">
                    <w:t>4. The system will send add pitch request to admin. Then show Successful notify.</w:t>
                  </w:r>
                </w:p>
              </w:tc>
            </w:tr>
          </w:tbl>
          <w:p w14:paraId="44108BA7" w14:textId="77777777" w:rsidR="00ED0C94" w:rsidRPr="002B0537" w:rsidRDefault="00ED0C94" w:rsidP="00ED0C94">
            <w:pPr>
              <w:spacing w:line="256" w:lineRule="auto"/>
            </w:pPr>
          </w:p>
          <w:p w14:paraId="49CA674D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Alternative Scenario: </w:t>
            </w:r>
          </w:p>
          <w:p w14:paraId="74E9C272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 NA</w:t>
            </w:r>
          </w:p>
          <w:p w14:paraId="46D58893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Exceptions:</w:t>
            </w:r>
          </w:p>
          <w:p w14:paraId="08E53E4E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The system will display an announcement if host doesn’t fill in some important information before clicking “Create” button</w:t>
            </w:r>
          </w:p>
          <w:p w14:paraId="5D93F413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Relationships: </w:t>
            </w:r>
          </w:p>
          <w:p w14:paraId="10077085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Login </w:t>
            </w:r>
          </w:p>
          <w:p w14:paraId="08745C36" w14:textId="77777777" w:rsidR="00ED0C94" w:rsidRPr="002B0537" w:rsidRDefault="00ED0C94" w:rsidP="00ED0C94">
            <w:pPr>
              <w:spacing w:line="256" w:lineRule="auto"/>
              <w:rPr>
                <w:bCs/>
              </w:rPr>
            </w:pPr>
            <w:r w:rsidRPr="002B0537">
              <w:t xml:space="preserve"> View my pitches</w:t>
            </w:r>
            <w:r w:rsidRPr="002B0537">
              <w:tab/>
            </w:r>
          </w:p>
          <w:p w14:paraId="73023870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Business Rules:</w:t>
            </w:r>
          </w:p>
          <w:p w14:paraId="373C2310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Host creates a pitch which has to be existed in real life </w:t>
            </w:r>
          </w:p>
        </w:tc>
      </w:tr>
    </w:tbl>
    <w:p w14:paraId="1468B2B9" w14:textId="77777777" w:rsidR="00ED0C94" w:rsidRPr="002B0537" w:rsidRDefault="00ED0C94" w:rsidP="00ED0C94"/>
    <w:p w14:paraId="0F9D15F0" w14:textId="16C9D4F7" w:rsidR="00ED0C94" w:rsidRPr="002B0537" w:rsidRDefault="00ED0C94" w:rsidP="00ED0C94">
      <w:pPr>
        <w:pStyle w:val="Heading2"/>
        <w:rPr>
          <w:i w:val="0"/>
          <w:iCs w:val="0"/>
        </w:rPr>
      </w:pPr>
      <w:bookmarkStart w:id="49" w:name="_Toc66906833"/>
      <w:r>
        <w:rPr>
          <w:i w:val="0"/>
          <w:iCs w:val="0"/>
        </w:rPr>
        <w:t>&lt;</w:t>
      </w:r>
      <w:r w:rsidRPr="002B0537">
        <w:rPr>
          <w:i w:val="0"/>
          <w:iCs w:val="0"/>
        </w:rPr>
        <w:t>Update pitch&gt;</w:t>
      </w:r>
      <w:bookmarkEnd w:id="49"/>
      <w:r w:rsidRPr="002B0537">
        <w:rPr>
          <w:i w:val="0"/>
          <w:iCs w:val="0"/>
        </w:rPr>
        <w:t xml:space="preserve"> </w:t>
      </w:r>
    </w:p>
    <w:p w14:paraId="185F4A8B" w14:textId="77777777" w:rsidR="00ED0C94" w:rsidRPr="002B0537" w:rsidRDefault="00ED0C94" w:rsidP="00ED0C94">
      <w:r w:rsidRPr="002B0537">
        <w:rPr>
          <w:noProof/>
          <w:lang w:eastAsia="ja-JP"/>
        </w:rPr>
        <w:drawing>
          <wp:inline distT="0" distB="0" distL="0" distR="0" wp14:anchorId="2EBD7483" wp14:editId="352B9278">
            <wp:extent cx="5162550" cy="981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70" w:type="pct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28"/>
        <w:gridCol w:w="2394"/>
        <w:gridCol w:w="1158"/>
        <w:gridCol w:w="734"/>
        <w:gridCol w:w="2083"/>
      </w:tblGrid>
      <w:tr w:rsidR="00ED0C94" w:rsidRPr="002B0537" w14:paraId="3465DBF4" w14:textId="77777777" w:rsidTr="00ED0C9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ABB6C5F" w14:textId="77777777" w:rsidR="00ED0C94" w:rsidRPr="002B0537" w:rsidRDefault="00ED0C94" w:rsidP="00ED0C94">
            <w:pPr>
              <w:spacing w:line="256" w:lineRule="auto"/>
            </w:pPr>
          </w:p>
          <w:p w14:paraId="233942FE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 CASE-20 SPECIFICATION</w:t>
            </w:r>
          </w:p>
          <w:p w14:paraId="66CBD2E0" w14:textId="77777777" w:rsidR="00ED0C94" w:rsidRPr="002B0537" w:rsidRDefault="00ED0C94" w:rsidP="00ED0C94">
            <w:pPr>
              <w:spacing w:line="256" w:lineRule="auto"/>
            </w:pPr>
          </w:p>
        </w:tc>
      </w:tr>
      <w:tr w:rsidR="00ED0C94" w:rsidRPr="002B0537" w14:paraId="69803B8D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B3EDCA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4989" w14:textId="7E585F16" w:rsidR="00ED0C94" w:rsidRPr="002B0537" w:rsidRDefault="00ED0C94" w:rsidP="00ED0C94">
            <w:pPr>
              <w:spacing w:line="256" w:lineRule="auto"/>
            </w:pPr>
            <w:r w:rsidRPr="002B0537">
              <w:t>UC020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B2FB681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Use-case Version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95360" w14:textId="77777777" w:rsidR="00ED0C94" w:rsidRPr="002B0537" w:rsidRDefault="00ED0C94" w:rsidP="00ED0C94">
            <w:pPr>
              <w:spacing w:line="256" w:lineRule="auto"/>
            </w:pPr>
            <w:r w:rsidRPr="002B0537">
              <w:t>1.0</w:t>
            </w:r>
            <w:r w:rsidRPr="002B0537">
              <w:rPr>
                <w:lang w:val="vi-VN"/>
              </w:rPr>
              <w:t>.</w:t>
            </w:r>
            <w:r w:rsidRPr="002B0537">
              <w:t>1</w:t>
            </w:r>
          </w:p>
        </w:tc>
      </w:tr>
      <w:tr w:rsidR="00ED0C94" w:rsidRPr="002B0537" w14:paraId="0FA33992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7797A78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lastRenderedPageBreak/>
              <w:t>Use-case Name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C3D2A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>Update A Pitch</w:t>
            </w:r>
          </w:p>
        </w:tc>
      </w:tr>
      <w:tr w:rsidR="00ED0C94" w:rsidRPr="002B0537" w14:paraId="25014E5E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E44A31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 xml:space="preserve">Author 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EFD75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Trần Dương Phúc An</w:t>
            </w:r>
          </w:p>
          <w:p w14:paraId="3C4E7288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Vũ Long</w:t>
            </w:r>
          </w:p>
          <w:p w14:paraId="288C9D01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Đình Long</w:t>
            </w:r>
          </w:p>
          <w:p w14:paraId="357001C9" w14:textId="77777777" w:rsidR="00ED0C94" w:rsidRPr="002B0537" w:rsidRDefault="00ED0C94" w:rsidP="00ED0C94">
            <w:pPr>
              <w:spacing w:line="256" w:lineRule="auto"/>
            </w:pPr>
            <w:r w:rsidRPr="002B0537">
              <w:rPr>
                <w:lang w:val="vi-VN"/>
              </w:rPr>
              <w:t xml:space="preserve"> Nguyễn Văn Hiếu </w:t>
            </w:r>
          </w:p>
        </w:tc>
      </w:tr>
      <w:tr w:rsidR="00ED0C94" w:rsidRPr="002B0537" w14:paraId="0A3BDF09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E283787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7058B" w14:textId="77777777" w:rsidR="00ED0C94" w:rsidRPr="002B0537" w:rsidRDefault="00ED0C94" w:rsidP="00ED0C94">
            <w:pPr>
              <w:spacing w:line="256" w:lineRule="auto"/>
            </w:pPr>
            <w:r w:rsidRPr="002B0537">
              <w:t>2/03/2021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CC749E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Priority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CA69" w14:textId="77777777" w:rsidR="00ED0C94" w:rsidRPr="002B0537" w:rsidRDefault="00ED0C94" w:rsidP="00ED0C94">
            <w:pPr>
              <w:spacing w:line="256" w:lineRule="auto"/>
            </w:pPr>
            <w:r w:rsidRPr="002B0537">
              <w:t>High</w:t>
            </w:r>
          </w:p>
        </w:tc>
      </w:tr>
      <w:tr w:rsidR="00ED0C94" w:rsidRPr="002B0537" w14:paraId="112ABAD2" w14:textId="77777777" w:rsidTr="00ED0C94">
        <w:trPr>
          <w:trHeight w:val="272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5E81B49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Actor:</w:t>
            </w:r>
          </w:p>
          <w:p w14:paraId="246B9025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Host</w:t>
            </w:r>
          </w:p>
          <w:p w14:paraId="4D85A000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Summary:</w:t>
            </w:r>
          </w:p>
          <w:p w14:paraId="1A58018F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 As a host, I want to update my pitch so that my pitch’s information could be fixed properly</w:t>
            </w:r>
          </w:p>
          <w:p w14:paraId="3D409175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Goal:</w:t>
            </w:r>
          </w:p>
          <w:p w14:paraId="71190C6B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tab/>
              <w:t>Updating a pitch</w:t>
            </w:r>
          </w:p>
          <w:p w14:paraId="68FE59AF" w14:textId="77777777" w:rsidR="00ED0C94" w:rsidRPr="002B0537" w:rsidRDefault="00ED0C94" w:rsidP="00ED0C94">
            <w:pPr>
              <w:spacing w:line="256" w:lineRule="auto"/>
              <w:rPr>
                <w:b/>
                <w:u w:val="single"/>
              </w:rPr>
            </w:pPr>
            <w:r w:rsidRPr="002B0537">
              <w:rPr>
                <w:b/>
                <w:bCs/>
                <w:u w:val="single"/>
              </w:rPr>
              <w:t>Triggers</w:t>
            </w:r>
          </w:p>
          <w:p w14:paraId="00C36F50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 </w:t>
            </w:r>
            <w:r w:rsidRPr="002B0537">
              <w:rPr>
                <w:b/>
                <w:bCs/>
              </w:rPr>
              <w:t xml:space="preserve">      </w:t>
            </w:r>
            <w:r w:rsidRPr="002B0537">
              <w:t>Host wants to create a pitch</w:t>
            </w:r>
          </w:p>
          <w:p w14:paraId="6491F048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Preconditions:</w:t>
            </w:r>
          </w:p>
          <w:p w14:paraId="4DBBD80B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User’s device needs to be connected in the internet</w:t>
            </w:r>
          </w:p>
          <w:p w14:paraId="3A5BF3CA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User successfully logged in this app with host account</w:t>
            </w:r>
          </w:p>
          <w:p w14:paraId="74A46565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</w:t>
            </w:r>
          </w:p>
          <w:p w14:paraId="61D2CBCD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Post</w:t>
            </w:r>
            <w:r w:rsidRPr="002B0537">
              <w:rPr>
                <w:b/>
              </w:rPr>
              <w:t xml:space="preserve"> </w:t>
            </w:r>
            <w:r w:rsidRPr="002B0537">
              <w:rPr>
                <w:b/>
                <w:bCs/>
              </w:rPr>
              <w:t>Conditions:</w:t>
            </w:r>
          </w:p>
          <w:p w14:paraId="6EE157E7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System will send the request of updating a pitch to Admin</w:t>
            </w:r>
          </w:p>
          <w:p w14:paraId="55F6305A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Main Success Scenario:</w:t>
            </w:r>
          </w:p>
          <w:p w14:paraId="60A9DB36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Host needs to log in successfully</w:t>
            </w:r>
          </w:p>
          <w:p w14:paraId="6F4BA3BF" w14:textId="77777777" w:rsidR="00ED0C94" w:rsidRPr="002B0537" w:rsidRDefault="00ED0C94" w:rsidP="00ED0C94">
            <w:pPr>
              <w:spacing w:line="256" w:lineRule="auto"/>
            </w:pPr>
            <w:r w:rsidRPr="002B0537">
              <w:rPr>
                <w:lang w:val="vi-VN"/>
              </w:rPr>
              <w:t xml:space="preserve">          </w:t>
            </w:r>
            <w:r w:rsidRPr="002B0537">
              <w:t xml:space="preserve">Host goes to “My pitches” field </w:t>
            </w:r>
          </w:p>
          <w:p w14:paraId="43D5BD43" w14:textId="77777777" w:rsidR="00ED0C94" w:rsidRPr="002B0537" w:rsidRDefault="00ED0C94" w:rsidP="00ED0C94">
            <w:pPr>
              <w:spacing w:line="256" w:lineRule="auto"/>
            </w:pPr>
            <w:r w:rsidRPr="002B0537">
              <w:rPr>
                <w:lang w:val="vi-VN"/>
              </w:rPr>
              <w:t xml:space="preserve">          </w:t>
            </w:r>
            <w:r w:rsidRPr="002B0537">
              <w:t>Host clicks “Update” button in specific pitch</w:t>
            </w:r>
          </w:p>
          <w:p w14:paraId="79CA9C50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Host changes some pitch’s information</w:t>
            </w:r>
          </w:p>
          <w:p w14:paraId="6CDB9542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Host clicks in “Submit” button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69"/>
              <w:gridCol w:w="4008"/>
            </w:tblGrid>
            <w:tr w:rsidR="00ED0C94" w:rsidRPr="002B0537" w14:paraId="552BE3A9" w14:textId="77777777" w:rsidTr="00ED0C94">
              <w:tc>
                <w:tcPr>
                  <w:tcW w:w="4464" w:type="dxa"/>
                </w:tcPr>
                <w:p w14:paraId="3EF9E9E8" w14:textId="77777777" w:rsidR="00ED0C94" w:rsidRPr="002B0537" w:rsidRDefault="00ED0C94" w:rsidP="00ED0C94">
                  <w:pPr>
                    <w:jc w:val="center"/>
                  </w:pPr>
                  <w:r w:rsidRPr="002B0537">
                    <w:t>Host</w:t>
                  </w:r>
                </w:p>
              </w:tc>
              <w:tc>
                <w:tcPr>
                  <w:tcW w:w="4466" w:type="dxa"/>
                </w:tcPr>
                <w:p w14:paraId="148F3689" w14:textId="77777777" w:rsidR="00ED0C94" w:rsidRPr="002B0537" w:rsidRDefault="00ED0C94" w:rsidP="00ED0C94">
                  <w:pPr>
                    <w:jc w:val="center"/>
                  </w:pPr>
                  <w:r w:rsidRPr="002B0537">
                    <w:t>System</w:t>
                  </w:r>
                </w:p>
              </w:tc>
            </w:tr>
            <w:tr w:rsidR="00ED0C94" w:rsidRPr="002B0537" w14:paraId="0F1E3E05" w14:textId="77777777" w:rsidTr="00ED0C94">
              <w:tc>
                <w:tcPr>
                  <w:tcW w:w="4464" w:type="dxa"/>
                </w:tcPr>
                <w:p w14:paraId="0FC9A596" w14:textId="77777777" w:rsidR="00ED0C94" w:rsidRPr="002B0537" w:rsidRDefault="00ED0C94" w:rsidP="00ED0C94">
                  <w:r w:rsidRPr="002B0537">
                    <w:t>1. Host click “Profile” icon at the bottom bar.</w:t>
                  </w:r>
                </w:p>
              </w:tc>
              <w:tc>
                <w:tcPr>
                  <w:tcW w:w="4466" w:type="dxa"/>
                </w:tcPr>
                <w:p w14:paraId="45E22124" w14:textId="77777777" w:rsidR="00ED0C94" w:rsidRPr="002B0537" w:rsidRDefault="00ED0C94" w:rsidP="00ED0C94">
                  <w:r w:rsidRPr="002B0537">
                    <w:t>1. Switch to the form contains the list of notification.</w:t>
                  </w:r>
                </w:p>
              </w:tc>
            </w:tr>
            <w:tr w:rsidR="00ED0C94" w:rsidRPr="002B0537" w14:paraId="039DC4DF" w14:textId="77777777" w:rsidTr="00ED0C94">
              <w:tc>
                <w:tcPr>
                  <w:tcW w:w="4464" w:type="dxa"/>
                </w:tcPr>
                <w:p w14:paraId="163DF46D" w14:textId="77777777" w:rsidR="00ED0C94" w:rsidRPr="002B0537" w:rsidRDefault="00ED0C94" w:rsidP="00ED0C94">
                  <w:r w:rsidRPr="002B0537">
                    <w:t>2. The host presses to specific pitch that they want to change.</w:t>
                  </w:r>
                </w:p>
              </w:tc>
              <w:tc>
                <w:tcPr>
                  <w:tcW w:w="4466" w:type="dxa"/>
                </w:tcPr>
                <w:p w14:paraId="61D6AC53" w14:textId="77777777" w:rsidR="00ED0C94" w:rsidRPr="002B0537" w:rsidRDefault="00ED0C94" w:rsidP="00ED0C94">
                  <w:r w:rsidRPr="002B0537">
                    <w:t>2. Show details of the pitch.</w:t>
                  </w:r>
                </w:p>
              </w:tc>
            </w:tr>
            <w:tr w:rsidR="00ED0C94" w:rsidRPr="002B0537" w14:paraId="4C3DC72C" w14:textId="77777777" w:rsidTr="00ED0C94">
              <w:tc>
                <w:tcPr>
                  <w:tcW w:w="4464" w:type="dxa"/>
                </w:tcPr>
                <w:p w14:paraId="569654E2" w14:textId="4BCD3EC9" w:rsidR="00ED0C94" w:rsidRPr="002B0537" w:rsidRDefault="00ED0C94" w:rsidP="00ED0C94">
                  <w:r w:rsidRPr="002B0537">
                    <w:lastRenderedPageBreak/>
                    <w:t>3. The host presses “</w:t>
                  </w:r>
                  <w:r w:rsidR="00176F74">
                    <w:t>Update</w:t>
                  </w:r>
                  <w:r w:rsidRPr="002B0537">
                    <w:t>” button.</w:t>
                  </w:r>
                </w:p>
              </w:tc>
              <w:tc>
                <w:tcPr>
                  <w:tcW w:w="4466" w:type="dxa"/>
                </w:tcPr>
                <w:p w14:paraId="604352F1" w14:textId="77777777" w:rsidR="00ED0C94" w:rsidRPr="002B0537" w:rsidRDefault="00ED0C94" w:rsidP="00ED0C94">
                  <w:r w:rsidRPr="002B0537">
                    <w:t xml:space="preserve">   3. Pop up the form contains list of information that can modify.</w:t>
                  </w:r>
                </w:p>
                <w:p w14:paraId="11D1D686" w14:textId="77777777" w:rsidR="00ED0C94" w:rsidRPr="002B0537" w:rsidRDefault="00ED0C94" w:rsidP="00ED0C94">
                  <w:r w:rsidRPr="002B0537">
                    <w:t>-Name pitch: string; (not empty)</w:t>
                  </w:r>
                </w:p>
                <w:p w14:paraId="3A1F8688" w14:textId="77777777" w:rsidR="00ED0C94" w:rsidRPr="002B0537" w:rsidRDefault="00ED0C94" w:rsidP="00ED0C94">
                  <w:r w:rsidRPr="002B0537">
                    <w:t>-Address: string; (not empty)</w:t>
                  </w:r>
                </w:p>
                <w:p w14:paraId="6678DD8E" w14:textId="77777777" w:rsidR="00ED0C94" w:rsidRPr="002B0537" w:rsidRDefault="00ED0C94" w:rsidP="00ED0C94">
                  <w:r w:rsidRPr="002B0537">
                    <w:t>-Num of baby pitch: int;</w:t>
                  </w:r>
                </w:p>
                <w:p w14:paraId="45D87BBC" w14:textId="77777777" w:rsidR="00ED0C94" w:rsidRPr="002B0537" w:rsidRDefault="00ED0C94" w:rsidP="00ED0C94">
                  <w:r w:rsidRPr="002B0537">
                    <w:t>-Phone: string;</w:t>
                  </w:r>
                </w:p>
                <w:p w14:paraId="1D0FAB66" w14:textId="77777777" w:rsidR="00ED0C94" w:rsidRPr="002B0537" w:rsidRDefault="00ED0C94" w:rsidP="00ED0C94">
                  <w:r w:rsidRPr="002B0537">
                    <w:t>-Time start: time;</w:t>
                  </w:r>
                </w:p>
                <w:p w14:paraId="7D2F2232" w14:textId="77777777" w:rsidR="00ED0C94" w:rsidRPr="002B0537" w:rsidRDefault="00ED0C94" w:rsidP="00ED0C94">
                  <w:r w:rsidRPr="002B0537">
                    <w:t>-Time end: time;</w:t>
                  </w:r>
                </w:p>
                <w:p w14:paraId="143FD692" w14:textId="77777777" w:rsidR="00ED0C94" w:rsidRPr="002B0537" w:rsidRDefault="00ED0C94" w:rsidP="00ED0C94">
                  <w:r w:rsidRPr="002B0537">
                    <w:t>-Price: int;</w:t>
                  </w:r>
                </w:p>
                <w:p w14:paraId="701762FF" w14:textId="77777777" w:rsidR="00ED0C94" w:rsidRPr="002B0537" w:rsidRDefault="00ED0C94" w:rsidP="00ED0C94">
                  <w:pPr>
                    <w:ind w:left="0"/>
                  </w:pPr>
                  <w:r w:rsidRPr="002B0537">
                    <w:t>-button to add img;</w:t>
                  </w:r>
                  <w:r w:rsidRPr="002B0537">
                    <w:tab/>
                  </w:r>
                </w:p>
              </w:tc>
            </w:tr>
            <w:tr w:rsidR="00ED0C94" w:rsidRPr="002B0537" w14:paraId="06D7B194" w14:textId="77777777" w:rsidTr="00ED0C94">
              <w:tc>
                <w:tcPr>
                  <w:tcW w:w="4464" w:type="dxa"/>
                </w:tcPr>
                <w:p w14:paraId="790ECA9B" w14:textId="77777777" w:rsidR="00ED0C94" w:rsidRPr="002B0537" w:rsidRDefault="00ED0C94" w:rsidP="00ED0C94">
                  <w:r w:rsidRPr="002B0537">
                    <w:t>4. Click “Save” button in the pop up form.</w:t>
                  </w:r>
                </w:p>
              </w:tc>
              <w:tc>
                <w:tcPr>
                  <w:tcW w:w="4466" w:type="dxa"/>
                </w:tcPr>
                <w:p w14:paraId="477FA487" w14:textId="77777777" w:rsidR="00ED0C94" w:rsidRPr="002B0537" w:rsidRDefault="00ED0C94" w:rsidP="00ED0C94">
                  <w:r w:rsidRPr="002B0537">
                    <w:t>4. The system will update the pitch record. Then back to Profile screen.</w:t>
                  </w:r>
                </w:p>
              </w:tc>
            </w:tr>
          </w:tbl>
          <w:p w14:paraId="1BC428C6" w14:textId="77777777" w:rsidR="00ED0C94" w:rsidRPr="002B0537" w:rsidRDefault="00ED0C94" w:rsidP="00ED0C94">
            <w:pPr>
              <w:spacing w:line="256" w:lineRule="auto"/>
            </w:pPr>
          </w:p>
          <w:p w14:paraId="4F5CFBA3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Alternative Scenario: </w:t>
            </w:r>
          </w:p>
          <w:p w14:paraId="3D2E6F89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 NA</w:t>
            </w:r>
          </w:p>
          <w:p w14:paraId="3979B403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Exceptions:</w:t>
            </w:r>
          </w:p>
          <w:p w14:paraId="0CFB9762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The system will display an announcement if host doesn’t obey data types of pitch’s information before clicking on “Submit’ button</w:t>
            </w:r>
          </w:p>
          <w:p w14:paraId="2AEB383C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Relationships: </w:t>
            </w:r>
          </w:p>
          <w:p w14:paraId="1CD92107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Login </w:t>
            </w:r>
          </w:p>
          <w:p w14:paraId="50D4CB1B" w14:textId="77777777" w:rsidR="00ED0C94" w:rsidRPr="002B0537" w:rsidRDefault="00ED0C94" w:rsidP="00ED0C94">
            <w:pPr>
              <w:spacing w:line="256" w:lineRule="auto"/>
              <w:rPr>
                <w:bCs/>
              </w:rPr>
            </w:pPr>
            <w:r w:rsidRPr="002B0537">
              <w:t xml:space="preserve"> View my pitches</w:t>
            </w:r>
            <w:r w:rsidRPr="002B0537">
              <w:tab/>
            </w:r>
          </w:p>
          <w:p w14:paraId="0E80A22E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Business Rules:</w:t>
            </w:r>
          </w:p>
          <w:p w14:paraId="77DA6A3E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The updated information must be real </w:t>
            </w:r>
          </w:p>
        </w:tc>
      </w:tr>
    </w:tbl>
    <w:p w14:paraId="2F4DCC27" w14:textId="77777777" w:rsidR="00ED0C94" w:rsidRPr="002B0537" w:rsidRDefault="00ED0C94" w:rsidP="00ED0C94"/>
    <w:p w14:paraId="569DC10B" w14:textId="50CF126D" w:rsidR="00ED0C94" w:rsidRPr="002B0537" w:rsidRDefault="00ED0C94" w:rsidP="00ED0C94">
      <w:pPr>
        <w:pStyle w:val="Heading2"/>
        <w:rPr>
          <w:i w:val="0"/>
          <w:iCs w:val="0"/>
        </w:rPr>
      </w:pPr>
      <w:bookmarkStart w:id="50" w:name="_Toc66906834"/>
      <w:r>
        <w:rPr>
          <w:i w:val="0"/>
          <w:iCs w:val="0"/>
        </w:rPr>
        <w:t>&lt;</w:t>
      </w:r>
      <w:r w:rsidRPr="002B0537">
        <w:rPr>
          <w:i w:val="0"/>
          <w:iCs w:val="0"/>
        </w:rPr>
        <w:t>Delete a pitch&gt;</w:t>
      </w:r>
      <w:bookmarkEnd w:id="50"/>
    </w:p>
    <w:p w14:paraId="7D03AAC5" w14:textId="77777777" w:rsidR="00ED0C94" w:rsidRPr="002B0537" w:rsidRDefault="00ED0C94" w:rsidP="00ED0C94">
      <w:r w:rsidRPr="002B0537">
        <w:rPr>
          <w:noProof/>
          <w:lang w:eastAsia="ja-JP"/>
        </w:rPr>
        <w:drawing>
          <wp:inline distT="0" distB="0" distL="0" distR="0" wp14:anchorId="639EC701" wp14:editId="5D456128">
            <wp:extent cx="5324475" cy="10858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70" w:type="pct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28"/>
        <w:gridCol w:w="2394"/>
        <w:gridCol w:w="1158"/>
        <w:gridCol w:w="734"/>
        <w:gridCol w:w="2083"/>
      </w:tblGrid>
      <w:tr w:rsidR="00ED0C94" w:rsidRPr="002B0537" w14:paraId="0AFDEE32" w14:textId="77777777" w:rsidTr="00ED0C9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0BB375D" w14:textId="77777777" w:rsidR="00ED0C94" w:rsidRPr="002B0537" w:rsidRDefault="00ED0C94" w:rsidP="00ED0C94">
            <w:pPr>
              <w:spacing w:line="256" w:lineRule="auto"/>
            </w:pPr>
          </w:p>
          <w:p w14:paraId="79479E8F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 CASE-21 SPECIFICATION</w:t>
            </w:r>
          </w:p>
          <w:p w14:paraId="4B9AC17E" w14:textId="77777777" w:rsidR="00ED0C94" w:rsidRPr="002B0537" w:rsidRDefault="00ED0C94" w:rsidP="00ED0C94">
            <w:pPr>
              <w:spacing w:line="256" w:lineRule="auto"/>
            </w:pPr>
          </w:p>
        </w:tc>
      </w:tr>
      <w:tr w:rsidR="00ED0C94" w:rsidRPr="002B0537" w14:paraId="00320F7D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AA7AB76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lastRenderedPageBreak/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9A9A8" w14:textId="77777777" w:rsidR="00ED0C94" w:rsidRPr="002B0537" w:rsidRDefault="00ED0C94" w:rsidP="00ED0C94">
            <w:pPr>
              <w:spacing w:line="256" w:lineRule="auto"/>
            </w:pPr>
            <w:r w:rsidRPr="002B0537">
              <w:t>UC021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99E590F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Use-case Version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B9C25" w14:textId="77777777" w:rsidR="00ED0C94" w:rsidRPr="002B0537" w:rsidRDefault="00ED0C94" w:rsidP="00ED0C94">
            <w:pPr>
              <w:spacing w:line="256" w:lineRule="auto"/>
            </w:pPr>
            <w:r w:rsidRPr="002B0537">
              <w:t>1.0</w:t>
            </w:r>
            <w:r w:rsidRPr="002B0537">
              <w:rPr>
                <w:lang w:val="vi-VN"/>
              </w:rPr>
              <w:t>.</w:t>
            </w:r>
            <w:r w:rsidRPr="002B0537">
              <w:t>1</w:t>
            </w:r>
          </w:p>
        </w:tc>
      </w:tr>
      <w:tr w:rsidR="00ED0C94" w:rsidRPr="002B0537" w14:paraId="43D85B87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B88CBEF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Use-case Name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45907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>Delete A Pitch</w:t>
            </w:r>
          </w:p>
        </w:tc>
      </w:tr>
      <w:tr w:rsidR="00ED0C94" w:rsidRPr="002B0537" w14:paraId="2FE07727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E3C18CB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 xml:space="preserve">Author 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FF9EA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Trần Dương Phúc An</w:t>
            </w:r>
          </w:p>
          <w:p w14:paraId="28735B81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Vũ Long</w:t>
            </w:r>
          </w:p>
          <w:p w14:paraId="6C8A2101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Đình Long</w:t>
            </w:r>
          </w:p>
          <w:p w14:paraId="0A210599" w14:textId="77777777" w:rsidR="00ED0C94" w:rsidRPr="002B0537" w:rsidRDefault="00ED0C94" w:rsidP="00ED0C94">
            <w:pPr>
              <w:spacing w:line="256" w:lineRule="auto"/>
            </w:pPr>
            <w:r w:rsidRPr="002B0537">
              <w:rPr>
                <w:lang w:val="vi-VN"/>
              </w:rPr>
              <w:t xml:space="preserve"> Nguyễn Văn Hiếu </w:t>
            </w:r>
          </w:p>
        </w:tc>
      </w:tr>
      <w:tr w:rsidR="00ED0C94" w:rsidRPr="002B0537" w14:paraId="14445688" w14:textId="77777777" w:rsidTr="00ED0C9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147F253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4E37" w14:textId="77777777" w:rsidR="00ED0C94" w:rsidRPr="002B0537" w:rsidRDefault="00ED0C94" w:rsidP="00ED0C94">
            <w:pPr>
              <w:spacing w:line="256" w:lineRule="auto"/>
            </w:pPr>
            <w:r w:rsidRPr="002B0537">
              <w:t>2/03/2021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54D7BAF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Priority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EAB08" w14:textId="77777777" w:rsidR="00ED0C94" w:rsidRPr="002B0537" w:rsidRDefault="00ED0C94" w:rsidP="00ED0C94">
            <w:pPr>
              <w:spacing w:line="256" w:lineRule="auto"/>
            </w:pPr>
            <w:r w:rsidRPr="002B0537">
              <w:t>High</w:t>
            </w:r>
          </w:p>
        </w:tc>
      </w:tr>
      <w:tr w:rsidR="00ED0C94" w:rsidRPr="002B0537" w14:paraId="46DFDDBA" w14:textId="77777777" w:rsidTr="00ED0C94">
        <w:trPr>
          <w:trHeight w:val="272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CB8665E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Actor:</w:t>
            </w:r>
          </w:p>
          <w:p w14:paraId="693BD826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Host</w:t>
            </w:r>
          </w:p>
          <w:p w14:paraId="37E005E4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Summary:</w:t>
            </w:r>
          </w:p>
          <w:p w14:paraId="284EDEBC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 As a host, I want to delete my pitch so that my pitch will be deleted if it is closed</w:t>
            </w:r>
          </w:p>
          <w:p w14:paraId="74C3A324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Goal:</w:t>
            </w:r>
          </w:p>
          <w:p w14:paraId="10569BE9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tab/>
              <w:t>Deleting a pitch</w:t>
            </w:r>
          </w:p>
          <w:p w14:paraId="65A7E89F" w14:textId="77777777" w:rsidR="00ED0C94" w:rsidRPr="002B0537" w:rsidRDefault="00ED0C94" w:rsidP="00ED0C94">
            <w:pPr>
              <w:spacing w:line="256" w:lineRule="auto"/>
              <w:rPr>
                <w:b/>
                <w:u w:val="single"/>
              </w:rPr>
            </w:pPr>
            <w:r w:rsidRPr="002B0537">
              <w:rPr>
                <w:b/>
                <w:bCs/>
                <w:u w:val="single"/>
              </w:rPr>
              <w:t>Triggers</w:t>
            </w:r>
          </w:p>
          <w:p w14:paraId="759417B1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 Host wants to delete a pitch</w:t>
            </w:r>
          </w:p>
          <w:p w14:paraId="4D5DCBC6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Preconditions:</w:t>
            </w:r>
          </w:p>
          <w:p w14:paraId="225F491E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User successfully logged in this app with host account</w:t>
            </w:r>
          </w:p>
          <w:p w14:paraId="3C84C3BD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</w:t>
            </w:r>
          </w:p>
          <w:p w14:paraId="4C55FA35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Post</w:t>
            </w:r>
            <w:r w:rsidRPr="002B0537">
              <w:rPr>
                <w:b/>
              </w:rPr>
              <w:t xml:space="preserve"> </w:t>
            </w:r>
            <w:r w:rsidRPr="002B0537">
              <w:rPr>
                <w:b/>
                <w:bCs/>
              </w:rPr>
              <w:t>Conditions:</w:t>
            </w:r>
          </w:p>
          <w:p w14:paraId="196CA736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Pitch will be deleted from DB</w:t>
            </w:r>
          </w:p>
          <w:p w14:paraId="785781EE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Main Success Scenario:</w:t>
            </w:r>
          </w:p>
          <w:p w14:paraId="502073F5" w14:textId="77777777" w:rsidR="00ED0C94" w:rsidRPr="002B0537" w:rsidRDefault="00ED0C94" w:rsidP="00ED0C94">
            <w:pPr>
              <w:spacing w:line="256" w:lineRule="auto"/>
            </w:pPr>
            <w:r w:rsidRPr="002B0537">
              <w:rPr>
                <w:lang w:val="vi-VN"/>
              </w:rPr>
              <w:t xml:space="preserve">          </w:t>
            </w:r>
            <w:r w:rsidRPr="002B0537">
              <w:t>Host click “Profile” icon at the bottom bar</w:t>
            </w:r>
          </w:p>
          <w:p w14:paraId="080D5872" w14:textId="77777777" w:rsidR="00ED0C94" w:rsidRPr="002B0537" w:rsidRDefault="00ED0C94" w:rsidP="00ED0C94">
            <w:pPr>
              <w:spacing w:line="256" w:lineRule="auto"/>
            </w:pPr>
            <w:r w:rsidRPr="002B0537">
              <w:rPr>
                <w:lang w:val="vi-VN"/>
              </w:rPr>
              <w:t xml:space="preserve">          </w:t>
            </w:r>
          </w:p>
          <w:p w14:paraId="0306CA1C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The system will pop up a confirmation for host to confirm </w:t>
            </w:r>
          </w:p>
          <w:p w14:paraId="36844C98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Host clicks in “Yes” button in the confirmation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61"/>
              <w:gridCol w:w="4016"/>
            </w:tblGrid>
            <w:tr w:rsidR="00ED0C94" w:rsidRPr="002B0537" w14:paraId="71AD7785" w14:textId="77777777" w:rsidTr="00ED0C94">
              <w:tc>
                <w:tcPr>
                  <w:tcW w:w="3961" w:type="dxa"/>
                </w:tcPr>
                <w:p w14:paraId="0C7B3472" w14:textId="77777777" w:rsidR="00ED0C94" w:rsidRPr="002B0537" w:rsidRDefault="00ED0C94" w:rsidP="00ED0C94">
                  <w:pPr>
                    <w:jc w:val="center"/>
                  </w:pPr>
                  <w:r w:rsidRPr="002B0537">
                    <w:t>Host</w:t>
                  </w:r>
                </w:p>
              </w:tc>
              <w:tc>
                <w:tcPr>
                  <w:tcW w:w="4016" w:type="dxa"/>
                </w:tcPr>
                <w:p w14:paraId="6D97BFFE" w14:textId="77777777" w:rsidR="00ED0C94" w:rsidRPr="002B0537" w:rsidRDefault="00ED0C94" w:rsidP="00ED0C94">
                  <w:pPr>
                    <w:jc w:val="center"/>
                  </w:pPr>
                  <w:r w:rsidRPr="002B0537">
                    <w:t>System</w:t>
                  </w:r>
                </w:p>
              </w:tc>
            </w:tr>
            <w:tr w:rsidR="00ED0C94" w:rsidRPr="002B0537" w14:paraId="16B801B2" w14:textId="77777777" w:rsidTr="00ED0C94">
              <w:tc>
                <w:tcPr>
                  <w:tcW w:w="3961" w:type="dxa"/>
                </w:tcPr>
                <w:p w14:paraId="26CF1A16" w14:textId="77777777" w:rsidR="00ED0C94" w:rsidRPr="002B0537" w:rsidRDefault="00ED0C94" w:rsidP="00ED0C94">
                  <w:r w:rsidRPr="002B0537">
                    <w:t>1. Host click “Profile” icon at the bottom bar.</w:t>
                  </w:r>
                </w:p>
              </w:tc>
              <w:tc>
                <w:tcPr>
                  <w:tcW w:w="4016" w:type="dxa"/>
                </w:tcPr>
                <w:p w14:paraId="72287FB4" w14:textId="77777777" w:rsidR="00ED0C94" w:rsidRPr="002B0537" w:rsidRDefault="00ED0C94" w:rsidP="00ED0C94">
                  <w:r w:rsidRPr="002B0537">
                    <w:t>1. Switch to the form contains the list of notification.</w:t>
                  </w:r>
                </w:p>
              </w:tc>
            </w:tr>
            <w:tr w:rsidR="00ED0C94" w:rsidRPr="002B0537" w14:paraId="2F6011C7" w14:textId="77777777" w:rsidTr="00ED0C94">
              <w:tc>
                <w:tcPr>
                  <w:tcW w:w="3961" w:type="dxa"/>
                </w:tcPr>
                <w:p w14:paraId="2C25D352" w14:textId="77777777" w:rsidR="00ED0C94" w:rsidRPr="002B0537" w:rsidRDefault="00ED0C94" w:rsidP="00ED0C94">
                  <w:r w:rsidRPr="002B0537">
                    <w:t>2. Host clicks “trash can” icon in the next of pitch which they want to delete</w:t>
                  </w:r>
                </w:p>
              </w:tc>
              <w:tc>
                <w:tcPr>
                  <w:tcW w:w="4016" w:type="dxa"/>
                </w:tcPr>
                <w:p w14:paraId="4228B978" w14:textId="77777777" w:rsidR="00ED0C94" w:rsidRPr="002B0537" w:rsidRDefault="00ED0C94" w:rsidP="00ED0C94">
                  <w:r w:rsidRPr="002B0537">
                    <w:t>2. Show confirm message.</w:t>
                  </w:r>
                </w:p>
              </w:tc>
            </w:tr>
            <w:tr w:rsidR="00ED0C94" w:rsidRPr="002B0537" w14:paraId="5BE7DBA3" w14:textId="77777777" w:rsidTr="00ED0C94">
              <w:tc>
                <w:tcPr>
                  <w:tcW w:w="3961" w:type="dxa"/>
                </w:tcPr>
                <w:p w14:paraId="1396C953" w14:textId="77777777" w:rsidR="00ED0C94" w:rsidRPr="002B0537" w:rsidRDefault="00ED0C94" w:rsidP="00ED0C94">
                  <w:r w:rsidRPr="002B0537">
                    <w:lastRenderedPageBreak/>
                    <w:t>3. The host presses “Yes” button.</w:t>
                  </w:r>
                </w:p>
              </w:tc>
              <w:tc>
                <w:tcPr>
                  <w:tcW w:w="4016" w:type="dxa"/>
                </w:tcPr>
                <w:p w14:paraId="1AB63A50" w14:textId="77777777" w:rsidR="00ED0C94" w:rsidRPr="002B0537" w:rsidRDefault="00ED0C94" w:rsidP="00ED0C94">
                  <w:r w:rsidRPr="002B0537">
                    <w:t xml:space="preserve">   3. System will send request deletion to Admin. </w:t>
                  </w:r>
                  <w:r w:rsidRPr="002B0537">
                    <w:tab/>
                  </w:r>
                </w:p>
              </w:tc>
            </w:tr>
          </w:tbl>
          <w:p w14:paraId="68E1EE7A" w14:textId="77777777" w:rsidR="00ED0C94" w:rsidRPr="002B0537" w:rsidRDefault="00ED0C94" w:rsidP="00ED0C94">
            <w:pPr>
              <w:spacing w:line="256" w:lineRule="auto"/>
            </w:pPr>
          </w:p>
          <w:p w14:paraId="3E86BE99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Alternative Scenario: </w:t>
            </w:r>
          </w:p>
          <w:p w14:paraId="524ACC39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 NA</w:t>
            </w:r>
          </w:p>
          <w:p w14:paraId="1A897BFA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Exceptions:</w:t>
            </w:r>
          </w:p>
          <w:p w14:paraId="2765F46C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  System will display an announcement if the pitch doesn’t exist in the system</w:t>
            </w:r>
          </w:p>
          <w:p w14:paraId="0D5E9B78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Relationships: </w:t>
            </w:r>
          </w:p>
          <w:p w14:paraId="017F01F8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Login </w:t>
            </w:r>
          </w:p>
          <w:p w14:paraId="007B437D" w14:textId="77777777" w:rsidR="00ED0C94" w:rsidRPr="002B0537" w:rsidRDefault="00ED0C94" w:rsidP="00ED0C94">
            <w:pPr>
              <w:spacing w:line="256" w:lineRule="auto"/>
              <w:rPr>
                <w:bCs/>
              </w:rPr>
            </w:pPr>
            <w:r w:rsidRPr="002B0537">
              <w:t xml:space="preserve"> View my pitches</w:t>
            </w:r>
            <w:r w:rsidRPr="002B0537">
              <w:tab/>
            </w:r>
          </w:p>
          <w:p w14:paraId="13D8D553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Business Rules:</w:t>
            </w:r>
          </w:p>
          <w:p w14:paraId="007C9800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NA</w:t>
            </w:r>
          </w:p>
        </w:tc>
      </w:tr>
    </w:tbl>
    <w:p w14:paraId="154A00BA" w14:textId="77777777" w:rsidR="00ED0C94" w:rsidRPr="002B0537" w:rsidRDefault="00ED0C94" w:rsidP="00ED0C94"/>
    <w:p w14:paraId="530AA63A" w14:textId="745EB179" w:rsidR="00ED0C94" w:rsidRPr="002B0537" w:rsidRDefault="00ED0C94" w:rsidP="00ED0C94">
      <w:pPr>
        <w:pStyle w:val="Heading2"/>
        <w:rPr>
          <w:i w:val="0"/>
          <w:iCs w:val="0"/>
        </w:rPr>
      </w:pPr>
      <w:bookmarkStart w:id="51" w:name="_Toc66906835"/>
      <w:r w:rsidRPr="002B0537">
        <w:rPr>
          <w:i w:val="0"/>
          <w:iCs w:val="0"/>
        </w:rPr>
        <w:t>&lt;View my pitches&gt;</w:t>
      </w:r>
      <w:bookmarkEnd w:id="51"/>
      <w:r w:rsidRPr="002B0537">
        <w:rPr>
          <w:i w:val="0"/>
          <w:iCs w:val="0"/>
        </w:rPr>
        <w:t xml:space="preserve"> </w:t>
      </w:r>
    </w:p>
    <w:p w14:paraId="5A97E3EC" w14:textId="77777777" w:rsidR="00ED0C94" w:rsidRPr="002B0537" w:rsidRDefault="00ED0C94" w:rsidP="00ED0C94">
      <w:r w:rsidRPr="002B0537">
        <w:rPr>
          <w:noProof/>
          <w:lang w:eastAsia="ja-JP"/>
        </w:rPr>
        <w:drawing>
          <wp:inline distT="0" distB="0" distL="0" distR="0" wp14:anchorId="49AD15AB" wp14:editId="10252EAB">
            <wp:extent cx="5705475" cy="9810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70" w:type="pct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28"/>
        <w:gridCol w:w="2395"/>
        <w:gridCol w:w="1159"/>
        <w:gridCol w:w="734"/>
        <w:gridCol w:w="2081"/>
      </w:tblGrid>
      <w:tr w:rsidR="00ED0C94" w:rsidRPr="002B0537" w14:paraId="668DCF29" w14:textId="77777777" w:rsidTr="00ED0C9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00FC14F" w14:textId="77777777" w:rsidR="00ED0C94" w:rsidRPr="002B0537" w:rsidRDefault="00ED0C94" w:rsidP="00ED0C94">
            <w:pPr>
              <w:spacing w:line="256" w:lineRule="auto"/>
            </w:pPr>
          </w:p>
          <w:p w14:paraId="4777AEBE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 CASE-22 SPECIFICATION</w:t>
            </w:r>
          </w:p>
          <w:p w14:paraId="55778DF5" w14:textId="77777777" w:rsidR="00ED0C94" w:rsidRPr="002B0537" w:rsidRDefault="00ED0C94" w:rsidP="00ED0C94">
            <w:pPr>
              <w:spacing w:line="256" w:lineRule="auto"/>
            </w:pPr>
          </w:p>
        </w:tc>
      </w:tr>
      <w:tr w:rsidR="00ED0C94" w:rsidRPr="002B0537" w14:paraId="0C09E034" w14:textId="77777777" w:rsidTr="00805C64"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9514BF5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Use-case No.</w:t>
            </w:r>
          </w:p>
        </w:tc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DDB4" w14:textId="77777777" w:rsidR="00ED0C94" w:rsidRPr="002B0537" w:rsidRDefault="00ED0C94" w:rsidP="00ED0C94">
            <w:pPr>
              <w:spacing w:line="256" w:lineRule="auto"/>
            </w:pPr>
            <w:r w:rsidRPr="002B0537">
              <w:t>UC022</w:t>
            </w:r>
          </w:p>
        </w:tc>
        <w:tc>
          <w:tcPr>
            <w:tcW w:w="112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D52B38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Use-case Version</w:t>
            </w:r>
          </w:p>
        </w:tc>
        <w:tc>
          <w:tcPr>
            <w:tcW w:w="1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7BB51" w14:textId="77777777" w:rsidR="00ED0C94" w:rsidRPr="002B0537" w:rsidRDefault="00ED0C94" w:rsidP="00ED0C94">
            <w:pPr>
              <w:spacing w:line="256" w:lineRule="auto"/>
            </w:pPr>
            <w:r w:rsidRPr="002B0537">
              <w:t>1.0</w:t>
            </w:r>
            <w:r w:rsidRPr="002B0537">
              <w:rPr>
                <w:lang w:val="vi-VN"/>
              </w:rPr>
              <w:t>.</w:t>
            </w:r>
            <w:r w:rsidRPr="002B0537">
              <w:t>1</w:t>
            </w:r>
          </w:p>
        </w:tc>
      </w:tr>
      <w:tr w:rsidR="00ED0C94" w:rsidRPr="002B0537" w14:paraId="2C018849" w14:textId="77777777" w:rsidTr="00805C64"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1EAF332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Use-case Name</w:t>
            </w:r>
          </w:p>
        </w:tc>
        <w:tc>
          <w:tcPr>
            <w:tcW w:w="379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A9DE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>View my pitches</w:t>
            </w:r>
          </w:p>
        </w:tc>
      </w:tr>
      <w:tr w:rsidR="00ED0C94" w:rsidRPr="002B0537" w14:paraId="63F25935" w14:textId="77777777" w:rsidTr="00805C64"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1D61BCE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 xml:space="preserve">Author </w:t>
            </w:r>
          </w:p>
        </w:tc>
        <w:tc>
          <w:tcPr>
            <w:tcW w:w="379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8C06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Trần Dương Phúc An</w:t>
            </w:r>
          </w:p>
          <w:p w14:paraId="70098204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Vũ Long</w:t>
            </w:r>
          </w:p>
          <w:p w14:paraId="37CDCA5D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 Nguyễn Đình Long</w:t>
            </w:r>
          </w:p>
          <w:p w14:paraId="6CD935D0" w14:textId="77777777" w:rsidR="00ED0C94" w:rsidRPr="002B0537" w:rsidRDefault="00ED0C94" w:rsidP="00ED0C94">
            <w:pPr>
              <w:spacing w:line="256" w:lineRule="auto"/>
            </w:pPr>
            <w:r w:rsidRPr="002B0537">
              <w:rPr>
                <w:lang w:val="vi-VN"/>
              </w:rPr>
              <w:t xml:space="preserve"> Nguyễn Văn Hiếu </w:t>
            </w:r>
          </w:p>
        </w:tc>
      </w:tr>
      <w:tr w:rsidR="00ED0C94" w:rsidRPr="002B0537" w14:paraId="5AE20E9D" w14:textId="77777777" w:rsidTr="00805C64">
        <w:tc>
          <w:tcPr>
            <w:tcW w:w="1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3552EC7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Date</w:t>
            </w:r>
          </w:p>
        </w:tc>
        <w:tc>
          <w:tcPr>
            <w:tcW w:w="1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0710B" w14:textId="77777777" w:rsidR="00ED0C94" w:rsidRPr="002B0537" w:rsidRDefault="00ED0C94" w:rsidP="00ED0C94">
            <w:pPr>
              <w:spacing w:line="256" w:lineRule="auto"/>
            </w:pPr>
            <w:r w:rsidRPr="002B0537">
              <w:t>2/03/2021</w:t>
            </w: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42D8A4B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Priority</w:t>
            </w:r>
          </w:p>
        </w:tc>
        <w:tc>
          <w:tcPr>
            <w:tcW w:w="167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F03CF" w14:textId="77777777" w:rsidR="00ED0C94" w:rsidRPr="002B0537" w:rsidRDefault="00ED0C94" w:rsidP="00ED0C94">
            <w:pPr>
              <w:spacing w:line="256" w:lineRule="auto"/>
            </w:pPr>
            <w:r w:rsidRPr="002B0537">
              <w:t>High</w:t>
            </w:r>
          </w:p>
        </w:tc>
      </w:tr>
      <w:tr w:rsidR="00ED0C94" w:rsidRPr="002B0537" w14:paraId="4FCF31ED" w14:textId="77777777" w:rsidTr="00ED0C94">
        <w:trPr>
          <w:trHeight w:val="119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5784E3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lastRenderedPageBreak/>
              <w:t>Actor:</w:t>
            </w:r>
          </w:p>
          <w:p w14:paraId="1191C8DE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Host</w:t>
            </w:r>
          </w:p>
          <w:p w14:paraId="20D39C4E" w14:textId="77777777" w:rsidR="00ED0C94" w:rsidRPr="002B0537" w:rsidRDefault="00ED0C94" w:rsidP="00ED0C94">
            <w:pPr>
              <w:spacing w:line="256" w:lineRule="auto"/>
              <w:rPr>
                <w:b/>
              </w:rPr>
            </w:pPr>
            <w:r w:rsidRPr="002B0537">
              <w:rPr>
                <w:b/>
              </w:rPr>
              <w:t>Summary:</w:t>
            </w:r>
          </w:p>
          <w:p w14:paraId="712023E4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 As a host, I want to view</w:t>
            </w:r>
            <w:r w:rsidRPr="002B0537">
              <w:rPr>
                <w:lang w:val="vi-VN"/>
              </w:rPr>
              <w:t xml:space="preserve"> my pitches </w:t>
            </w:r>
            <w:r w:rsidRPr="002B0537">
              <w:t>so that I</w:t>
            </w:r>
            <w:r w:rsidRPr="002B0537">
              <w:rPr>
                <w:lang w:val="vi-VN"/>
              </w:rPr>
              <w:t xml:space="preserve"> can manage my pitches</w:t>
            </w:r>
          </w:p>
          <w:p w14:paraId="790DCD92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Goal:</w:t>
            </w:r>
          </w:p>
          <w:p w14:paraId="21946209" w14:textId="77777777" w:rsidR="00ED0C94" w:rsidRPr="002B0537" w:rsidRDefault="00ED0C94" w:rsidP="00ED0C94">
            <w:pPr>
              <w:spacing w:line="256" w:lineRule="auto"/>
              <w:rPr>
                <w:b/>
                <w:lang w:val="vi-VN"/>
              </w:rPr>
            </w:pPr>
            <w:r w:rsidRPr="002B0537">
              <w:tab/>
              <w:t>Viewing</w:t>
            </w:r>
            <w:r w:rsidRPr="002B0537">
              <w:rPr>
                <w:lang w:val="vi-VN"/>
              </w:rPr>
              <w:t xml:space="preserve"> my pitches</w:t>
            </w:r>
          </w:p>
          <w:p w14:paraId="5481C0D2" w14:textId="77777777" w:rsidR="00ED0C94" w:rsidRPr="002B0537" w:rsidRDefault="00ED0C94" w:rsidP="00ED0C94">
            <w:pPr>
              <w:spacing w:line="256" w:lineRule="auto"/>
              <w:rPr>
                <w:b/>
                <w:u w:val="single"/>
              </w:rPr>
            </w:pPr>
            <w:r w:rsidRPr="002B0537">
              <w:rPr>
                <w:b/>
                <w:bCs/>
                <w:u w:val="single"/>
              </w:rPr>
              <w:t>Triggers</w:t>
            </w:r>
          </w:p>
          <w:p w14:paraId="10CF120E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rPr>
                <w:lang w:val="vi-VN"/>
              </w:rPr>
              <w:t xml:space="preserve">           </w:t>
            </w:r>
            <w:r w:rsidRPr="002B0537">
              <w:t xml:space="preserve">Host wants to </w:t>
            </w:r>
            <w:r w:rsidRPr="002B0537">
              <w:rPr>
                <w:lang w:val="vi-VN"/>
              </w:rPr>
              <w:t xml:space="preserve">View </w:t>
            </w:r>
            <w:r w:rsidRPr="002B0537">
              <w:t xml:space="preserve">host’s </w:t>
            </w:r>
            <w:r w:rsidRPr="002B0537">
              <w:rPr>
                <w:lang w:val="vi-VN"/>
              </w:rPr>
              <w:t>pitches</w:t>
            </w:r>
          </w:p>
          <w:p w14:paraId="72F46DC9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Preconditions:</w:t>
            </w:r>
          </w:p>
          <w:p w14:paraId="2624BBE5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User successfully logged in this app with host account</w:t>
            </w:r>
          </w:p>
          <w:p w14:paraId="6A490E0A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Post</w:t>
            </w:r>
            <w:r w:rsidRPr="002B0537">
              <w:rPr>
                <w:b/>
              </w:rPr>
              <w:t xml:space="preserve"> </w:t>
            </w:r>
            <w:r w:rsidRPr="002B0537">
              <w:rPr>
                <w:b/>
                <w:bCs/>
              </w:rPr>
              <w:t>Conditions:</w:t>
            </w:r>
          </w:p>
          <w:p w14:paraId="0FAC8B46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</w:t>
            </w:r>
            <w:r w:rsidRPr="002B0537">
              <w:rPr>
                <w:lang w:val="vi-VN"/>
              </w:rPr>
              <w:t xml:space="preserve"> My pitches will be displayed</w:t>
            </w:r>
          </w:p>
          <w:p w14:paraId="6967B6A6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Main Success Scenario:</w:t>
            </w:r>
          </w:p>
          <w:p w14:paraId="4AD6DD50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61"/>
              <w:gridCol w:w="4016"/>
            </w:tblGrid>
            <w:tr w:rsidR="00ED0C94" w:rsidRPr="002B0537" w14:paraId="6B4CFA50" w14:textId="77777777" w:rsidTr="00ED0C94">
              <w:tc>
                <w:tcPr>
                  <w:tcW w:w="3961" w:type="dxa"/>
                </w:tcPr>
                <w:p w14:paraId="2FF52C31" w14:textId="77777777" w:rsidR="00ED0C94" w:rsidRPr="002B0537" w:rsidRDefault="00ED0C94" w:rsidP="00ED0C94">
                  <w:pPr>
                    <w:jc w:val="center"/>
                  </w:pPr>
                  <w:r w:rsidRPr="002B0537">
                    <w:t>Host</w:t>
                  </w:r>
                </w:p>
              </w:tc>
              <w:tc>
                <w:tcPr>
                  <w:tcW w:w="4016" w:type="dxa"/>
                </w:tcPr>
                <w:p w14:paraId="6BAD1D61" w14:textId="77777777" w:rsidR="00ED0C94" w:rsidRPr="002B0537" w:rsidRDefault="00ED0C94" w:rsidP="00ED0C94">
                  <w:pPr>
                    <w:jc w:val="center"/>
                  </w:pPr>
                  <w:r w:rsidRPr="002B0537">
                    <w:t>System</w:t>
                  </w:r>
                </w:p>
              </w:tc>
            </w:tr>
            <w:tr w:rsidR="00ED0C94" w:rsidRPr="002B0537" w14:paraId="6C864847" w14:textId="77777777" w:rsidTr="00ED0C94">
              <w:tc>
                <w:tcPr>
                  <w:tcW w:w="3961" w:type="dxa"/>
                </w:tcPr>
                <w:p w14:paraId="032BB472" w14:textId="77777777" w:rsidR="00ED0C94" w:rsidRPr="002B0537" w:rsidRDefault="00ED0C94" w:rsidP="00ED0C94">
                  <w:r w:rsidRPr="002B0537">
                    <w:t>1. Host click “Profile” icon at the bottom bar.</w:t>
                  </w:r>
                </w:p>
              </w:tc>
              <w:tc>
                <w:tcPr>
                  <w:tcW w:w="4016" w:type="dxa"/>
                </w:tcPr>
                <w:p w14:paraId="3EB623C0" w14:textId="77777777" w:rsidR="00ED0C94" w:rsidRPr="002B0537" w:rsidRDefault="00ED0C94" w:rsidP="00ED0C94">
                  <w:r w:rsidRPr="002B0537">
                    <w:t>1. Switch to the form contains profile and list of pitch.</w:t>
                  </w:r>
                </w:p>
              </w:tc>
            </w:tr>
            <w:tr w:rsidR="00ED0C94" w:rsidRPr="002B0537" w14:paraId="236ECA13" w14:textId="77777777" w:rsidTr="00ED0C94">
              <w:tc>
                <w:tcPr>
                  <w:tcW w:w="3961" w:type="dxa"/>
                </w:tcPr>
                <w:p w14:paraId="768FC03B" w14:textId="77777777" w:rsidR="00ED0C94" w:rsidRPr="002B0537" w:rsidRDefault="00ED0C94" w:rsidP="00ED0C94"/>
              </w:tc>
              <w:tc>
                <w:tcPr>
                  <w:tcW w:w="4016" w:type="dxa"/>
                </w:tcPr>
                <w:p w14:paraId="03CE7BC4" w14:textId="77777777" w:rsidR="00ED0C94" w:rsidRPr="002B0537" w:rsidRDefault="00ED0C94" w:rsidP="00ED0C94">
                  <w:pPr>
                    <w:ind w:left="0"/>
                  </w:pPr>
                </w:p>
              </w:tc>
            </w:tr>
          </w:tbl>
          <w:p w14:paraId="6C4AF365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</w:p>
          <w:p w14:paraId="12686840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Alternative Scenario: </w:t>
            </w:r>
          </w:p>
          <w:p w14:paraId="4A740AC8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   if host does not currently own a pitch.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61"/>
              <w:gridCol w:w="4016"/>
            </w:tblGrid>
            <w:tr w:rsidR="00ED0C94" w:rsidRPr="002B0537" w14:paraId="42C7B3BD" w14:textId="77777777" w:rsidTr="00ED0C94">
              <w:tc>
                <w:tcPr>
                  <w:tcW w:w="3961" w:type="dxa"/>
                </w:tcPr>
                <w:p w14:paraId="60CE88F3" w14:textId="77777777" w:rsidR="00ED0C94" w:rsidRPr="002B0537" w:rsidRDefault="00ED0C94" w:rsidP="00ED0C94">
                  <w:pPr>
                    <w:jc w:val="center"/>
                  </w:pPr>
                  <w:r w:rsidRPr="002B0537">
                    <w:t>Host</w:t>
                  </w:r>
                </w:p>
              </w:tc>
              <w:tc>
                <w:tcPr>
                  <w:tcW w:w="4016" w:type="dxa"/>
                </w:tcPr>
                <w:p w14:paraId="6E68BA80" w14:textId="77777777" w:rsidR="00ED0C94" w:rsidRPr="002B0537" w:rsidRDefault="00ED0C94" w:rsidP="00ED0C94">
                  <w:pPr>
                    <w:jc w:val="center"/>
                  </w:pPr>
                  <w:r w:rsidRPr="002B0537">
                    <w:t>System</w:t>
                  </w:r>
                </w:p>
              </w:tc>
            </w:tr>
            <w:tr w:rsidR="00ED0C94" w:rsidRPr="002B0537" w14:paraId="18F73FD3" w14:textId="77777777" w:rsidTr="00ED0C94">
              <w:tc>
                <w:tcPr>
                  <w:tcW w:w="3961" w:type="dxa"/>
                </w:tcPr>
                <w:p w14:paraId="02474197" w14:textId="77777777" w:rsidR="00ED0C94" w:rsidRPr="002B0537" w:rsidRDefault="00ED0C94" w:rsidP="00ED0C94">
                  <w:r w:rsidRPr="002B0537">
                    <w:t>1. Host click “Profile” icon at the bottom bar.</w:t>
                  </w:r>
                </w:p>
              </w:tc>
              <w:tc>
                <w:tcPr>
                  <w:tcW w:w="4016" w:type="dxa"/>
                </w:tcPr>
                <w:p w14:paraId="02ABEEDD" w14:textId="77777777" w:rsidR="00ED0C94" w:rsidRPr="002B0537" w:rsidRDefault="00ED0C94" w:rsidP="00ED0C94">
                  <w:r w:rsidRPr="002B0537">
                    <w:t>1. Switch to the form contains profile and show lable “You don’t have any pitch now”.</w:t>
                  </w:r>
                </w:p>
              </w:tc>
            </w:tr>
            <w:tr w:rsidR="00ED0C94" w:rsidRPr="002B0537" w14:paraId="26BE88B5" w14:textId="77777777" w:rsidTr="00ED0C94">
              <w:tc>
                <w:tcPr>
                  <w:tcW w:w="3961" w:type="dxa"/>
                </w:tcPr>
                <w:p w14:paraId="60583A38" w14:textId="77777777" w:rsidR="00ED0C94" w:rsidRPr="002B0537" w:rsidRDefault="00ED0C94" w:rsidP="00ED0C94"/>
              </w:tc>
              <w:tc>
                <w:tcPr>
                  <w:tcW w:w="4016" w:type="dxa"/>
                </w:tcPr>
                <w:p w14:paraId="33BE4DE1" w14:textId="77777777" w:rsidR="00ED0C94" w:rsidRPr="002B0537" w:rsidRDefault="00ED0C94" w:rsidP="00ED0C94">
                  <w:pPr>
                    <w:ind w:left="0"/>
                  </w:pPr>
                </w:p>
              </w:tc>
            </w:tr>
          </w:tbl>
          <w:p w14:paraId="768F44AB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</w:p>
          <w:p w14:paraId="714A47CF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Exceptions:</w:t>
            </w:r>
          </w:p>
          <w:p w14:paraId="49B1BB6C" w14:textId="77777777" w:rsidR="00ED0C94" w:rsidRPr="002B0537" w:rsidRDefault="00ED0C94" w:rsidP="00ED0C94">
            <w:pPr>
              <w:spacing w:line="256" w:lineRule="auto"/>
              <w:rPr>
                <w:lang w:val="vi-VN"/>
              </w:rPr>
            </w:pPr>
            <w:r w:rsidRPr="002B0537">
              <w:t xml:space="preserve">           NA</w:t>
            </w:r>
          </w:p>
          <w:p w14:paraId="426FF560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 xml:space="preserve">Relationships: </w:t>
            </w:r>
          </w:p>
          <w:p w14:paraId="5C25473B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Login </w:t>
            </w:r>
          </w:p>
          <w:p w14:paraId="1D2A76BB" w14:textId="77777777" w:rsidR="00ED0C94" w:rsidRPr="002B0537" w:rsidRDefault="00ED0C94" w:rsidP="00ED0C94">
            <w:pPr>
              <w:spacing w:line="256" w:lineRule="auto"/>
              <w:rPr>
                <w:b/>
                <w:bCs/>
              </w:rPr>
            </w:pPr>
            <w:r w:rsidRPr="002B0537">
              <w:rPr>
                <w:b/>
                <w:bCs/>
              </w:rPr>
              <w:t>Business Rules:</w:t>
            </w:r>
          </w:p>
          <w:p w14:paraId="0119A4AD" w14:textId="77777777" w:rsidR="00ED0C94" w:rsidRPr="002B0537" w:rsidRDefault="00ED0C94" w:rsidP="00ED0C94">
            <w:pPr>
              <w:spacing w:line="256" w:lineRule="auto"/>
            </w:pPr>
            <w:r w:rsidRPr="002B0537">
              <w:t xml:space="preserve">       NA</w:t>
            </w:r>
          </w:p>
        </w:tc>
      </w:tr>
    </w:tbl>
    <w:p w14:paraId="2F943A47" w14:textId="77777777" w:rsidR="00805C64" w:rsidRPr="008F793A" w:rsidRDefault="00805C64" w:rsidP="00805C64"/>
    <w:p w14:paraId="648C82E4" w14:textId="7EC5BF87" w:rsidR="00805C64" w:rsidRDefault="00805C64" w:rsidP="00805C64">
      <w:pPr>
        <w:pStyle w:val="Heading2"/>
      </w:pPr>
      <w:r>
        <w:t xml:space="preserve">&lt;View booked pitch history&gt; </w:t>
      </w:r>
    </w:p>
    <w:p w14:paraId="7D866181" w14:textId="77777777" w:rsidR="00805C64" w:rsidRDefault="00805C64" w:rsidP="00805C64">
      <w:r>
        <w:rPr>
          <w:noProof/>
          <w:lang w:eastAsia="ja-JP"/>
        </w:rPr>
        <w:drawing>
          <wp:anchor distT="0" distB="0" distL="114300" distR="114300" simplePos="0" relativeHeight="251663360" behindDoc="0" locked="0" layoutInCell="1" allowOverlap="1" wp14:anchorId="72353255" wp14:editId="7DD8CFB3">
            <wp:simplePos x="1257300" y="4495800"/>
            <wp:positionH relativeFrom="column">
              <wp:align>left</wp:align>
            </wp:positionH>
            <wp:positionV relativeFrom="paragraph">
              <wp:align>top</wp:align>
            </wp:positionV>
            <wp:extent cx="3400425" cy="102870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579BA9" w14:textId="77777777" w:rsidR="00805C64" w:rsidRPr="004852FB" w:rsidRDefault="00805C64" w:rsidP="00805C64"/>
    <w:p w14:paraId="66FB575E" w14:textId="77777777" w:rsidR="00805C64" w:rsidRPr="004852FB" w:rsidRDefault="00805C64" w:rsidP="00805C64"/>
    <w:p w14:paraId="53539B19" w14:textId="77777777" w:rsidR="00805C64" w:rsidRDefault="00805C64" w:rsidP="00805C64"/>
    <w:p w14:paraId="4971E1C7" w14:textId="77777777" w:rsidR="00805C64" w:rsidRDefault="00805C64" w:rsidP="00805C64"/>
    <w:p w14:paraId="30EF6503" w14:textId="77777777" w:rsidR="00805C64" w:rsidRPr="004852FB" w:rsidRDefault="00805C64" w:rsidP="00805C64"/>
    <w:tbl>
      <w:tblPr>
        <w:tblW w:w="4670" w:type="pct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28"/>
        <w:gridCol w:w="2394"/>
        <w:gridCol w:w="1158"/>
        <w:gridCol w:w="734"/>
        <w:gridCol w:w="2083"/>
      </w:tblGrid>
      <w:tr w:rsidR="00805C64" w14:paraId="5FCD4BFA" w14:textId="77777777" w:rsidTr="00805C6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B02F622" w14:textId="77777777" w:rsidR="00805C64" w:rsidRDefault="00805C64" w:rsidP="00805C64">
            <w:pPr>
              <w:spacing w:line="256" w:lineRule="auto"/>
            </w:pPr>
          </w:p>
          <w:p w14:paraId="6BA97295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USE CASE-23 SPECIFICATION</w:t>
            </w:r>
          </w:p>
          <w:p w14:paraId="5E9D9E43" w14:textId="77777777" w:rsidR="00805C64" w:rsidRDefault="00805C64" w:rsidP="00805C64">
            <w:pPr>
              <w:spacing w:line="256" w:lineRule="auto"/>
            </w:pPr>
          </w:p>
        </w:tc>
      </w:tr>
      <w:tr w:rsidR="00805C64" w14:paraId="33BDAF59" w14:textId="77777777" w:rsidTr="00805C6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1E89547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AE5E" w14:textId="77777777" w:rsidR="00805C64" w:rsidRDefault="00805C64" w:rsidP="00805C64">
            <w:pPr>
              <w:spacing w:line="256" w:lineRule="auto"/>
            </w:pPr>
            <w:r>
              <w:t>UC023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235235E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911C" w14:textId="77777777" w:rsidR="00805C64" w:rsidRDefault="00805C64" w:rsidP="00805C64">
            <w:pPr>
              <w:spacing w:line="256" w:lineRule="auto"/>
            </w:pPr>
            <w:r>
              <w:t>1.0</w:t>
            </w:r>
            <w:r>
              <w:rPr>
                <w:lang w:val="vi-VN"/>
              </w:rPr>
              <w:t>.</w:t>
            </w:r>
            <w:r>
              <w:t>1</w:t>
            </w:r>
          </w:p>
        </w:tc>
      </w:tr>
      <w:tr w:rsidR="00805C64" w14:paraId="0970C681" w14:textId="77777777" w:rsidTr="00805C6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EFCAA73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3AB56" w14:textId="77777777" w:rsidR="00805C64" w:rsidRPr="00062177" w:rsidRDefault="00805C64" w:rsidP="00805C64">
            <w:pPr>
              <w:spacing w:line="256" w:lineRule="auto"/>
            </w:pPr>
            <w:r>
              <w:rPr>
                <w:lang w:val="vi-VN"/>
              </w:rPr>
              <w:t>View booked pitches history</w:t>
            </w:r>
          </w:p>
        </w:tc>
      </w:tr>
      <w:tr w:rsidR="00805C64" w14:paraId="663A69D0" w14:textId="77777777" w:rsidTr="00805C6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67C088C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0B9DA" w14:textId="77777777" w:rsidR="00805C64" w:rsidRDefault="00805C64" w:rsidP="00805C64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5CC6B59D" w14:textId="77777777" w:rsidR="00805C64" w:rsidRDefault="00805C64" w:rsidP="00805C64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 Nguyễn Vũ Long</w:t>
            </w:r>
          </w:p>
          <w:p w14:paraId="4E322492" w14:textId="77777777" w:rsidR="00805C64" w:rsidRDefault="00805C64" w:rsidP="00805C64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 Nguyễn Đình Long</w:t>
            </w:r>
          </w:p>
          <w:p w14:paraId="74B1DB63" w14:textId="77777777" w:rsidR="00805C64" w:rsidRDefault="00805C64" w:rsidP="00805C64">
            <w:pPr>
              <w:spacing w:line="256" w:lineRule="auto"/>
            </w:pPr>
            <w:r>
              <w:rPr>
                <w:lang w:val="vi-VN"/>
              </w:rPr>
              <w:t xml:space="preserve"> Nguyễn Văn Hiếu </w:t>
            </w:r>
          </w:p>
        </w:tc>
      </w:tr>
      <w:tr w:rsidR="00805C64" w14:paraId="21563D62" w14:textId="77777777" w:rsidTr="00805C6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9FA2C59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43FBA" w14:textId="77777777" w:rsidR="00805C64" w:rsidRDefault="00805C64" w:rsidP="00805C64">
            <w:pPr>
              <w:spacing w:line="256" w:lineRule="auto"/>
            </w:pPr>
            <w:r>
              <w:t>2/03/2021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58DA3E8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ACE1" w14:textId="77777777" w:rsidR="00805C64" w:rsidRDefault="00805C64" w:rsidP="00805C64">
            <w:pPr>
              <w:spacing w:line="256" w:lineRule="auto"/>
            </w:pPr>
            <w:r>
              <w:t>High</w:t>
            </w:r>
          </w:p>
        </w:tc>
      </w:tr>
      <w:tr w:rsidR="00805C64" w14:paraId="203518A4" w14:textId="77777777" w:rsidTr="00805C64">
        <w:trPr>
          <w:trHeight w:val="272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7DA602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Actor:</w:t>
            </w:r>
          </w:p>
          <w:p w14:paraId="63564030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Host</w:t>
            </w:r>
          </w:p>
          <w:p w14:paraId="7EE96ABE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Summary:</w:t>
            </w:r>
          </w:p>
          <w:p w14:paraId="5BB0FE26" w14:textId="77777777" w:rsidR="00805C64" w:rsidRDefault="00805C64" w:rsidP="00805C64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As a host, I want to view</w:t>
            </w:r>
            <w:r>
              <w:rPr>
                <w:i/>
                <w:lang w:val="vi-VN"/>
              </w:rPr>
              <w:t xml:space="preserve"> my booked pitches history </w:t>
            </w:r>
            <w:r>
              <w:rPr>
                <w:i/>
              </w:rPr>
              <w:t>so that I</w:t>
            </w:r>
            <w:r>
              <w:rPr>
                <w:i/>
                <w:lang w:val="vi-VN"/>
              </w:rPr>
              <w:t xml:space="preserve"> will know how my pitches go </w:t>
            </w:r>
          </w:p>
          <w:p w14:paraId="3012CCD9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5C4980E4" w14:textId="77777777" w:rsidR="00805C64" w:rsidRDefault="00805C64" w:rsidP="00805C64">
            <w:pPr>
              <w:spacing w:line="256" w:lineRule="auto"/>
              <w:rPr>
                <w:bCs/>
                <w:i/>
                <w:lang w:val="vi-VN"/>
              </w:rPr>
            </w:pPr>
            <w:r>
              <w:rPr>
                <w:b/>
                <w:i/>
                <w:lang w:val="vi-VN"/>
              </w:rPr>
              <w:t xml:space="preserve">         </w:t>
            </w:r>
            <w:r>
              <w:rPr>
                <w:bCs/>
                <w:i/>
                <w:lang w:val="vi-VN"/>
              </w:rPr>
              <w:t>View booked pitches history</w:t>
            </w:r>
          </w:p>
          <w:p w14:paraId="0AE27F6D" w14:textId="77777777" w:rsidR="00805C64" w:rsidRDefault="00805C64" w:rsidP="00805C64">
            <w:pPr>
              <w:spacing w:line="256" w:lineRule="auto"/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2E3F2ED9" w14:textId="77777777" w:rsidR="00805C64" w:rsidRDefault="00805C64" w:rsidP="00805C64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 xml:space="preserve">           </w:t>
            </w:r>
            <w:r>
              <w:t>Host wants to v</w:t>
            </w:r>
            <w:r>
              <w:rPr>
                <w:lang w:val="vi-VN"/>
              </w:rPr>
              <w:t>iew booked pitches history</w:t>
            </w:r>
          </w:p>
          <w:p w14:paraId="48F501CA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7A527CBE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User’s device needs to be connected in the internet</w:t>
            </w:r>
          </w:p>
          <w:p w14:paraId="49888779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User successfully logged in this app with host account</w:t>
            </w:r>
          </w:p>
          <w:p w14:paraId="15C20FF1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50EA4201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</w:t>
            </w:r>
            <w:r>
              <w:rPr>
                <w:i/>
                <w:lang w:val="vi-VN"/>
              </w:rPr>
              <w:t xml:space="preserve"> All of my booked pitches will be displayed</w:t>
            </w:r>
          </w:p>
          <w:p w14:paraId="45F2F5B5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14C8F653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Host needs to log in successfully</w:t>
            </w:r>
          </w:p>
          <w:p w14:paraId="7C9E9242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  <w:lang w:val="vi-VN"/>
              </w:rPr>
              <w:t xml:space="preserve">          Host needs to click on “</w:t>
            </w:r>
            <w:r>
              <w:rPr>
                <w:i/>
              </w:rPr>
              <w:t>Booked Pitches History</w:t>
            </w:r>
            <w:r>
              <w:rPr>
                <w:i/>
                <w:lang w:val="vi-VN"/>
              </w:rPr>
              <w:t>” field</w:t>
            </w:r>
          </w:p>
          <w:p w14:paraId="6A5DF273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  <w:lang w:val="vi-VN"/>
              </w:rPr>
              <w:t xml:space="preserve">          </w:t>
            </w:r>
            <w:r>
              <w:rPr>
                <w:i/>
              </w:rPr>
              <w:t>All of host’s booked pitches will be displayed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79"/>
              <w:gridCol w:w="3998"/>
            </w:tblGrid>
            <w:tr w:rsidR="00805C64" w14:paraId="7FFEAE0D" w14:textId="77777777" w:rsidTr="00805C64">
              <w:tc>
                <w:tcPr>
                  <w:tcW w:w="4078" w:type="dxa"/>
                </w:tcPr>
                <w:p w14:paraId="312B0503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Host</w:t>
                  </w:r>
                </w:p>
              </w:tc>
              <w:tc>
                <w:tcPr>
                  <w:tcW w:w="4079" w:type="dxa"/>
                </w:tcPr>
                <w:p w14:paraId="5A6C18C2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</w:t>
                  </w:r>
                </w:p>
              </w:tc>
            </w:tr>
            <w:tr w:rsidR="00805C64" w14:paraId="4D358556" w14:textId="77777777" w:rsidTr="00805C64">
              <w:tc>
                <w:tcPr>
                  <w:tcW w:w="4078" w:type="dxa"/>
                </w:tcPr>
                <w:p w14:paraId="68683848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Clicking on “Booked pitch history” tab</w:t>
                  </w:r>
                </w:p>
              </w:tc>
              <w:tc>
                <w:tcPr>
                  <w:tcW w:w="4079" w:type="dxa"/>
                </w:tcPr>
                <w:p w14:paraId="01442343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redirect to “Booked pitches history” screen</w:t>
                  </w:r>
                </w:p>
                <w:p w14:paraId="2E09738B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show the list of booked pitch history on the screen</w:t>
                  </w:r>
                </w:p>
                <w:p w14:paraId="3BA269CC" w14:textId="77777777" w:rsidR="00805C64" w:rsidRPr="00E06017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 xml:space="preserve">A booked pitch will show: </w:t>
                  </w:r>
                </w:p>
                <w:p w14:paraId="60C19554" w14:textId="77777777" w:rsidR="00805C64" w:rsidRDefault="00805C64" w:rsidP="00805C64">
                  <w:pPr>
                    <w:pStyle w:val="ListParagraph"/>
                    <w:numPr>
                      <w:ilvl w:val="0"/>
                      <w:numId w:val="32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User Name</w:t>
                  </w:r>
                </w:p>
                <w:p w14:paraId="7D8AB458" w14:textId="77777777" w:rsidR="00805C64" w:rsidRPr="00062177" w:rsidRDefault="00805C64" w:rsidP="00805C64">
                  <w:pPr>
                    <w:pStyle w:val="ListParagraph"/>
                    <w:numPr>
                      <w:ilvl w:val="0"/>
                      <w:numId w:val="32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Pitch’s name</w:t>
                  </w:r>
                </w:p>
              </w:tc>
            </w:tr>
            <w:tr w:rsidR="00805C64" w14:paraId="2B6595C5" w14:textId="77777777" w:rsidTr="00805C64">
              <w:tc>
                <w:tcPr>
                  <w:tcW w:w="4078" w:type="dxa"/>
                </w:tcPr>
                <w:p w14:paraId="19490757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 xml:space="preserve">Host clicks on a specific booked pitch </w:t>
                  </w:r>
                </w:p>
              </w:tc>
              <w:tc>
                <w:tcPr>
                  <w:tcW w:w="4079" w:type="dxa"/>
                </w:tcPr>
                <w:p w14:paraId="21AB58F1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receive host’s request and display that specific booked pitch on detail</w:t>
                  </w:r>
                </w:p>
                <w:p w14:paraId="457FE234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It will show:</w:t>
                  </w:r>
                </w:p>
                <w:p w14:paraId="5615B7C3" w14:textId="77777777" w:rsidR="00805C64" w:rsidRDefault="00805C64" w:rsidP="00805C64">
                  <w:pPr>
                    <w:pStyle w:val="ListParagraph"/>
                    <w:numPr>
                      <w:ilvl w:val="0"/>
                      <w:numId w:val="35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Pitch’s Name</w:t>
                  </w:r>
                </w:p>
                <w:p w14:paraId="1A3789A3" w14:textId="77777777" w:rsidR="00805C64" w:rsidRDefault="00805C64" w:rsidP="00805C64">
                  <w:pPr>
                    <w:pStyle w:val="ListParagraph"/>
                    <w:numPr>
                      <w:ilvl w:val="0"/>
                      <w:numId w:val="35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User Name</w:t>
                  </w:r>
                </w:p>
                <w:p w14:paraId="5FA7E4DD" w14:textId="77777777" w:rsidR="00805C64" w:rsidRDefault="00805C64" w:rsidP="00805C64">
                  <w:pPr>
                    <w:pStyle w:val="ListParagraph"/>
                    <w:numPr>
                      <w:ilvl w:val="0"/>
                      <w:numId w:val="35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Time Start</w:t>
                  </w:r>
                </w:p>
                <w:p w14:paraId="4703EA65" w14:textId="77777777" w:rsidR="00805C64" w:rsidRDefault="00805C64" w:rsidP="00805C64">
                  <w:pPr>
                    <w:pStyle w:val="ListParagraph"/>
                    <w:numPr>
                      <w:ilvl w:val="0"/>
                      <w:numId w:val="35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Time End</w:t>
                  </w:r>
                </w:p>
                <w:p w14:paraId="7C44050C" w14:textId="77777777" w:rsidR="00805C64" w:rsidRDefault="00805C64" w:rsidP="00805C64">
                  <w:pPr>
                    <w:pStyle w:val="ListParagraph"/>
                    <w:numPr>
                      <w:ilvl w:val="0"/>
                      <w:numId w:val="35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Date</w:t>
                  </w:r>
                </w:p>
                <w:p w14:paraId="58828DD3" w14:textId="77777777" w:rsidR="00805C64" w:rsidRDefault="00805C64" w:rsidP="00805C64">
                  <w:pPr>
                    <w:pStyle w:val="ListParagraph"/>
                    <w:numPr>
                      <w:ilvl w:val="0"/>
                      <w:numId w:val="35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Total price</w:t>
                  </w:r>
                </w:p>
                <w:p w14:paraId="2387CA38" w14:textId="77777777" w:rsidR="00805C64" w:rsidRPr="00E06017" w:rsidRDefault="00805C64" w:rsidP="00805C64">
                  <w:pPr>
                    <w:pStyle w:val="ListParagraph"/>
                    <w:spacing w:line="256" w:lineRule="auto"/>
                    <w:rPr>
                      <w:i/>
                    </w:rPr>
                  </w:pPr>
                </w:p>
              </w:tc>
            </w:tr>
          </w:tbl>
          <w:p w14:paraId="732F6EB8" w14:textId="77777777" w:rsidR="00805C64" w:rsidRDefault="00805C64" w:rsidP="00805C64">
            <w:pPr>
              <w:spacing w:line="256" w:lineRule="auto"/>
              <w:rPr>
                <w:i/>
              </w:rPr>
            </w:pPr>
          </w:p>
          <w:p w14:paraId="7DB785F8" w14:textId="77777777" w:rsidR="00805C64" w:rsidRDefault="00805C64" w:rsidP="00805C64">
            <w:pPr>
              <w:spacing w:line="256" w:lineRule="auto"/>
              <w:rPr>
                <w:i/>
                <w:lang w:val="vi-VN"/>
              </w:rPr>
            </w:pPr>
          </w:p>
          <w:p w14:paraId="049B887D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5DCFCD98" w14:textId="77777777" w:rsidR="00805C64" w:rsidRDefault="00805C64" w:rsidP="00805C64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NA</w:t>
            </w:r>
          </w:p>
          <w:p w14:paraId="080F242D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47EB91A9" w14:textId="77777777" w:rsidR="00805C64" w:rsidRDefault="00805C64" w:rsidP="00805C64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 System will display a message if there are no existing booked pitches</w:t>
            </w:r>
          </w:p>
          <w:p w14:paraId="333FECE4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Relationships: </w:t>
            </w:r>
          </w:p>
          <w:p w14:paraId="366FC144" w14:textId="77777777" w:rsidR="00805C64" w:rsidRDefault="00805C64" w:rsidP="00805C64">
            <w:pPr>
              <w:spacing w:line="256" w:lineRule="auto"/>
            </w:pPr>
            <w:r>
              <w:t xml:space="preserve"> Login </w:t>
            </w:r>
          </w:p>
          <w:p w14:paraId="785630C1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1D996143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NA</w:t>
            </w:r>
          </w:p>
        </w:tc>
      </w:tr>
    </w:tbl>
    <w:p w14:paraId="2FFF0221" w14:textId="77777777" w:rsidR="00805C64" w:rsidRPr="004839E4" w:rsidRDefault="00805C64" w:rsidP="00805C64"/>
    <w:p w14:paraId="65016874" w14:textId="4FCF8676" w:rsidR="00805C64" w:rsidRDefault="00805C64" w:rsidP="00805C64">
      <w:pPr>
        <w:pStyle w:val="Heading2"/>
      </w:pPr>
      <w:bookmarkStart w:id="52" w:name="_Toc66906837"/>
      <w:r>
        <w:lastRenderedPageBreak/>
        <w:t>&lt;View upcoming matches&gt;</w:t>
      </w:r>
      <w:bookmarkEnd w:id="52"/>
      <w:r>
        <w:t xml:space="preserve">  </w:t>
      </w:r>
    </w:p>
    <w:p w14:paraId="02111A63" w14:textId="77777777" w:rsidR="00805C64" w:rsidRDefault="00805C64" w:rsidP="00805C64">
      <w:r>
        <w:rPr>
          <w:noProof/>
          <w:lang w:eastAsia="ja-JP"/>
        </w:rPr>
        <w:drawing>
          <wp:inline distT="0" distB="0" distL="0" distR="0" wp14:anchorId="01A50ABB" wp14:editId="33994F6C">
            <wp:extent cx="3505200" cy="12573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670" w:type="pct"/>
        <w:tblInd w:w="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028"/>
        <w:gridCol w:w="2394"/>
        <w:gridCol w:w="1158"/>
        <w:gridCol w:w="734"/>
        <w:gridCol w:w="2083"/>
      </w:tblGrid>
      <w:tr w:rsidR="00805C64" w14:paraId="6F008F3D" w14:textId="77777777" w:rsidTr="00805C6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52DFF2F" w14:textId="77777777" w:rsidR="00805C64" w:rsidRDefault="00805C64" w:rsidP="00805C64">
            <w:pPr>
              <w:spacing w:line="256" w:lineRule="auto"/>
            </w:pPr>
          </w:p>
          <w:p w14:paraId="30A3A943" w14:textId="77777777" w:rsidR="00805C64" w:rsidRPr="00534F82" w:rsidRDefault="00805C64" w:rsidP="00805C64">
            <w:pPr>
              <w:spacing w:line="256" w:lineRule="auto"/>
              <w:rPr>
                <w:b/>
                <w:lang w:val="vi-VN"/>
              </w:rPr>
            </w:pPr>
            <w:r>
              <w:rPr>
                <w:b/>
              </w:rPr>
              <w:t>USE CASE-24 SPECIFICATION</w:t>
            </w:r>
            <w:r>
              <w:rPr>
                <w:b/>
                <w:lang w:val="vi-VN"/>
              </w:rPr>
              <w:t xml:space="preserve"> z</w:t>
            </w:r>
          </w:p>
          <w:p w14:paraId="11A12B23" w14:textId="77777777" w:rsidR="00805C64" w:rsidRDefault="00805C64" w:rsidP="00805C64">
            <w:pPr>
              <w:spacing w:line="256" w:lineRule="auto"/>
            </w:pPr>
          </w:p>
        </w:tc>
      </w:tr>
      <w:tr w:rsidR="00805C64" w14:paraId="51734F8B" w14:textId="77777777" w:rsidTr="00805C6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38419D7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FF830" w14:textId="77777777" w:rsidR="00805C64" w:rsidRDefault="00805C64" w:rsidP="00805C64">
            <w:pPr>
              <w:spacing w:line="256" w:lineRule="auto"/>
            </w:pPr>
            <w:r>
              <w:t>UC024</w:t>
            </w:r>
          </w:p>
        </w:tc>
        <w:tc>
          <w:tcPr>
            <w:tcW w:w="111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441344A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FAF42" w14:textId="77777777" w:rsidR="00805C64" w:rsidRDefault="00805C64" w:rsidP="00805C64">
            <w:pPr>
              <w:spacing w:line="256" w:lineRule="auto"/>
            </w:pPr>
            <w:r>
              <w:t>1.0</w:t>
            </w:r>
            <w:r>
              <w:rPr>
                <w:lang w:val="vi-VN"/>
              </w:rPr>
              <w:t>.</w:t>
            </w:r>
            <w:r>
              <w:t>1</w:t>
            </w:r>
          </w:p>
        </w:tc>
      </w:tr>
      <w:tr w:rsidR="00805C64" w14:paraId="34C2C43C" w14:textId="77777777" w:rsidTr="00805C6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FBF55CC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B45D4" w14:textId="77777777" w:rsidR="00805C64" w:rsidRDefault="00805C64" w:rsidP="00805C64">
            <w:pPr>
              <w:spacing w:line="256" w:lineRule="auto"/>
            </w:pPr>
            <w:r>
              <w:rPr>
                <w:lang w:val="vi-VN"/>
              </w:rPr>
              <w:t xml:space="preserve">View </w:t>
            </w:r>
            <w:r>
              <w:t>upcoming matches</w:t>
            </w:r>
          </w:p>
        </w:tc>
      </w:tr>
      <w:tr w:rsidR="00805C64" w14:paraId="70F1918C" w14:textId="77777777" w:rsidTr="00805C6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EEF1321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787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DB0F5" w14:textId="77777777" w:rsidR="00805C64" w:rsidRDefault="00805C64" w:rsidP="00805C64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Trần Dương Phúc An</w:t>
            </w:r>
          </w:p>
          <w:p w14:paraId="1C3A63EC" w14:textId="77777777" w:rsidR="00805C64" w:rsidRDefault="00805C64" w:rsidP="00805C64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 Nguyễn Vũ Long</w:t>
            </w:r>
          </w:p>
          <w:p w14:paraId="07182210" w14:textId="77777777" w:rsidR="00805C64" w:rsidRDefault="00805C64" w:rsidP="00805C64">
            <w:pPr>
              <w:spacing w:line="256" w:lineRule="auto"/>
              <w:rPr>
                <w:lang w:val="vi-VN"/>
              </w:rPr>
            </w:pPr>
            <w:r>
              <w:rPr>
                <w:lang w:val="vi-VN"/>
              </w:rPr>
              <w:t xml:space="preserve">  Nguyễn Đình Long</w:t>
            </w:r>
          </w:p>
          <w:p w14:paraId="43DF84AC" w14:textId="77777777" w:rsidR="00805C64" w:rsidRDefault="00805C64" w:rsidP="00805C64">
            <w:pPr>
              <w:spacing w:line="256" w:lineRule="auto"/>
            </w:pPr>
            <w:r>
              <w:rPr>
                <w:lang w:val="vi-VN"/>
              </w:rPr>
              <w:t xml:space="preserve"> Nguyễn Văn Hiếu </w:t>
            </w:r>
          </w:p>
        </w:tc>
      </w:tr>
      <w:tr w:rsidR="00805C64" w14:paraId="34244867" w14:textId="77777777" w:rsidTr="00805C64">
        <w:tc>
          <w:tcPr>
            <w:tcW w:w="12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E69AA9B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2FB2A" w14:textId="77777777" w:rsidR="00805C64" w:rsidRDefault="00805C64" w:rsidP="00805C64">
            <w:pPr>
              <w:spacing w:line="256" w:lineRule="auto"/>
            </w:pPr>
            <w:r>
              <w:t>2/03/2021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12A41A9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5F491" w14:textId="77777777" w:rsidR="00805C64" w:rsidRDefault="00805C64" w:rsidP="00805C64">
            <w:pPr>
              <w:spacing w:line="256" w:lineRule="auto"/>
            </w:pPr>
            <w:r>
              <w:t>High</w:t>
            </w:r>
          </w:p>
        </w:tc>
      </w:tr>
      <w:tr w:rsidR="00805C64" w14:paraId="57E8676E" w14:textId="77777777" w:rsidTr="00805C64">
        <w:trPr>
          <w:trHeight w:val="272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FA5648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Actor:</w:t>
            </w:r>
          </w:p>
          <w:p w14:paraId="14CCF135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Host</w:t>
            </w:r>
          </w:p>
          <w:p w14:paraId="154E4B35" w14:textId="77777777" w:rsidR="00805C64" w:rsidRDefault="00805C64" w:rsidP="00805C64">
            <w:pPr>
              <w:spacing w:line="256" w:lineRule="auto"/>
              <w:rPr>
                <w:b/>
              </w:rPr>
            </w:pPr>
            <w:r>
              <w:rPr>
                <w:b/>
              </w:rPr>
              <w:t>Summary:</w:t>
            </w:r>
          </w:p>
          <w:p w14:paraId="77A7F8A2" w14:textId="77777777" w:rsidR="00805C64" w:rsidRPr="00CE243F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As a host, I want to view upcoming </w:t>
            </w:r>
            <w:r>
              <w:rPr>
                <w:i/>
                <w:lang w:val="vi-VN"/>
              </w:rPr>
              <w:t>pi</w:t>
            </w:r>
            <w:r>
              <w:rPr>
                <w:i/>
              </w:rPr>
              <w:t xml:space="preserve"> so that I will know that how many matches will be happened in my pitch</w:t>
            </w:r>
          </w:p>
          <w:p w14:paraId="01FA4A87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7A09D144" w14:textId="77777777" w:rsidR="00805C64" w:rsidRDefault="00805C64" w:rsidP="00805C64">
            <w:pPr>
              <w:spacing w:line="256" w:lineRule="auto"/>
              <w:rPr>
                <w:bCs/>
                <w:i/>
              </w:rPr>
            </w:pPr>
            <w:r>
              <w:rPr>
                <w:b/>
                <w:i/>
                <w:lang w:val="vi-VN"/>
              </w:rPr>
              <w:t xml:space="preserve">         </w:t>
            </w:r>
            <w:r>
              <w:rPr>
                <w:bCs/>
                <w:i/>
                <w:lang w:val="vi-VN"/>
              </w:rPr>
              <w:t xml:space="preserve">Viewing </w:t>
            </w:r>
            <w:r>
              <w:rPr>
                <w:bCs/>
                <w:i/>
              </w:rPr>
              <w:t>upcoming matches</w:t>
            </w:r>
          </w:p>
          <w:p w14:paraId="65AE0EB2" w14:textId="77777777" w:rsidR="00805C64" w:rsidRDefault="00805C64" w:rsidP="00805C64">
            <w:pPr>
              <w:spacing w:line="256" w:lineRule="auto"/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6176B048" w14:textId="77777777" w:rsidR="00805C64" w:rsidRDefault="00805C64" w:rsidP="00805C64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  <w:lang w:val="vi-VN"/>
              </w:rPr>
              <w:t xml:space="preserve">           </w:t>
            </w:r>
            <w:r>
              <w:t>Host wants to v</w:t>
            </w:r>
            <w:r>
              <w:rPr>
                <w:lang w:val="vi-VN"/>
              </w:rPr>
              <w:t xml:space="preserve">iew </w:t>
            </w:r>
            <w:r>
              <w:t>upcoming matches</w:t>
            </w:r>
          </w:p>
          <w:p w14:paraId="2155B065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6F5CDE4B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User’s device needs to be connected in the internet</w:t>
            </w:r>
          </w:p>
          <w:p w14:paraId="58C8C7A6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User successfully logged in this app with host account</w:t>
            </w:r>
          </w:p>
          <w:p w14:paraId="29A0146E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7D3C93BA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</w:t>
            </w:r>
            <w:r>
              <w:rPr>
                <w:i/>
                <w:lang w:val="vi-VN"/>
              </w:rPr>
              <w:t xml:space="preserve"> All of</w:t>
            </w:r>
            <w:r>
              <w:rPr>
                <w:i/>
              </w:rPr>
              <w:t xml:space="preserve"> upcoming matches at my pitches will be displayed</w:t>
            </w:r>
          </w:p>
          <w:p w14:paraId="17FC499F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Main Success Scenario:</w:t>
            </w:r>
          </w:p>
          <w:p w14:paraId="44A126C3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3985"/>
              <w:gridCol w:w="3992"/>
            </w:tblGrid>
            <w:tr w:rsidR="00805C64" w14:paraId="00B008A6" w14:textId="77777777" w:rsidTr="00805C64">
              <w:tc>
                <w:tcPr>
                  <w:tcW w:w="4078" w:type="dxa"/>
                </w:tcPr>
                <w:p w14:paraId="7558E40C" w14:textId="77777777" w:rsidR="00805C64" w:rsidRPr="00425BAB" w:rsidRDefault="00805C64" w:rsidP="00805C64">
                  <w:pPr>
                    <w:spacing w:line="256" w:lineRule="auto"/>
                    <w:ind w:left="0"/>
                    <w:jc w:val="center"/>
                    <w:rPr>
                      <w:i/>
                      <w:lang w:val="vi-VN"/>
                    </w:rPr>
                  </w:pPr>
                  <w:r>
                    <w:rPr>
                      <w:i/>
                    </w:rPr>
                    <w:t>Host</w:t>
                  </w:r>
                </w:p>
              </w:tc>
              <w:tc>
                <w:tcPr>
                  <w:tcW w:w="4079" w:type="dxa"/>
                </w:tcPr>
                <w:p w14:paraId="6E319F10" w14:textId="77777777" w:rsidR="00805C64" w:rsidRDefault="00805C64" w:rsidP="00805C64">
                  <w:pPr>
                    <w:spacing w:line="256" w:lineRule="auto"/>
                    <w:ind w:left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System</w:t>
                  </w:r>
                </w:p>
              </w:tc>
            </w:tr>
            <w:tr w:rsidR="00805C64" w14:paraId="269B0BB5" w14:textId="77777777" w:rsidTr="00805C64">
              <w:tc>
                <w:tcPr>
                  <w:tcW w:w="4078" w:type="dxa"/>
                </w:tcPr>
                <w:p w14:paraId="7C488811" w14:textId="77777777" w:rsidR="00805C64" w:rsidRPr="00534F82" w:rsidRDefault="00805C64" w:rsidP="00805C64">
                  <w:pPr>
                    <w:spacing w:line="256" w:lineRule="auto"/>
                    <w:ind w:left="315"/>
                    <w:rPr>
                      <w:i/>
                      <w:lang w:val="vi-VN"/>
                    </w:rPr>
                  </w:pPr>
                  <w:r w:rsidRPr="00534F82">
                    <w:rPr>
                      <w:i/>
                      <w:lang w:val="vi-VN"/>
                    </w:rPr>
                    <w:t>Clicking on “Upcoming matches” tab</w:t>
                  </w:r>
                </w:p>
              </w:tc>
              <w:tc>
                <w:tcPr>
                  <w:tcW w:w="4079" w:type="dxa"/>
                </w:tcPr>
                <w:p w14:paraId="0598E420" w14:textId="77777777" w:rsidR="00805C64" w:rsidRDefault="00805C64" w:rsidP="00805C64">
                  <w:pPr>
                    <w:spacing w:line="256" w:lineRule="auto"/>
                    <w:ind w:left="0"/>
                    <w:jc w:val="center"/>
                    <w:rPr>
                      <w:i/>
                      <w:lang w:val="vi-VN"/>
                    </w:rPr>
                  </w:pPr>
                  <w:r>
                    <w:rPr>
                      <w:i/>
                    </w:rPr>
                    <w:t>System</w:t>
                  </w:r>
                  <w:r>
                    <w:rPr>
                      <w:i/>
                      <w:lang w:val="vi-VN"/>
                    </w:rPr>
                    <w:t xml:space="preserve"> will redirect to the “Upcoming matches” screen</w:t>
                  </w:r>
                </w:p>
                <w:p w14:paraId="55744683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  <w:lang w:val="vi-VN"/>
                    </w:rPr>
                  </w:pPr>
                  <w:r>
                    <w:rPr>
                      <w:i/>
                      <w:lang w:val="vi-VN"/>
                    </w:rPr>
                    <w:t xml:space="preserve">   All upcoming matches of host’s pitch will be displayed on the screen</w:t>
                  </w:r>
                </w:p>
                <w:p w14:paraId="68C1F3D7" w14:textId="77777777" w:rsidR="00805C64" w:rsidRDefault="00805C64" w:rsidP="00805C64">
                  <w:pPr>
                    <w:spacing w:line="256" w:lineRule="auto"/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An Upcoming match will show:</w:t>
                  </w:r>
                </w:p>
                <w:p w14:paraId="73B480A7" w14:textId="77777777" w:rsidR="00805C64" w:rsidRPr="00A0748D" w:rsidRDefault="00805C64" w:rsidP="00805C64">
                  <w:pPr>
                    <w:pStyle w:val="ListParagraph"/>
                    <w:numPr>
                      <w:ilvl w:val="0"/>
                      <w:numId w:val="40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Pitch’s Name</w:t>
                  </w:r>
                </w:p>
                <w:p w14:paraId="6EB8890A" w14:textId="77777777" w:rsidR="00805C64" w:rsidRDefault="00805C64" w:rsidP="00805C64">
                  <w:pPr>
                    <w:pStyle w:val="ListParagraph"/>
                    <w:numPr>
                      <w:ilvl w:val="0"/>
                      <w:numId w:val="38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Time Start</w:t>
                  </w:r>
                </w:p>
                <w:p w14:paraId="386E46EF" w14:textId="77777777" w:rsidR="00805C64" w:rsidRDefault="00805C64" w:rsidP="00805C64">
                  <w:pPr>
                    <w:pStyle w:val="ListParagraph"/>
                    <w:numPr>
                      <w:ilvl w:val="0"/>
                      <w:numId w:val="38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Time End</w:t>
                  </w:r>
                </w:p>
                <w:p w14:paraId="79A413DD" w14:textId="77777777" w:rsidR="00805C64" w:rsidRPr="00A0748D" w:rsidRDefault="00805C64" w:rsidP="00805C64">
                  <w:pPr>
                    <w:pStyle w:val="ListParagraph"/>
                    <w:numPr>
                      <w:ilvl w:val="0"/>
                      <w:numId w:val="38"/>
                    </w:numPr>
                    <w:spacing w:line="256" w:lineRule="auto"/>
                    <w:rPr>
                      <w:i/>
                    </w:rPr>
                  </w:pPr>
                  <w:r>
                    <w:rPr>
                      <w:i/>
                    </w:rPr>
                    <w:t>Date</w:t>
                  </w:r>
                </w:p>
              </w:tc>
            </w:tr>
          </w:tbl>
          <w:p w14:paraId="251CF380" w14:textId="77777777" w:rsidR="00805C64" w:rsidRDefault="00805C64" w:rsidP="00805C64">
            <w:pPr>
              <w:spacing w:line="256" w:lineRule="auto"/>
              <w:rPr>
                <w:i/>
              </w:rPr>
            </w:pPr>
          </w:p>
          <w:p w14:paraId="62B639AF" w14:textId="77777777" w:rsidR="00805C64" w:rsidRDefault="00805C64" w:rsidP="00805C64">
            <w:pPr>
              <w:spacing w:line="256" w:lineRule="auto"/>
              <w:rPr>
                <w:i/>
                <w:lang w:val="vi-VN"/>
              </w:rPr>
            </w:pPr>
          </w:p>
          <w:p w14:paraId="03CFD3A8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56F788C8" w14:textId="77777777" w:rsidR="00805C64" w:rsidRDefault="00805C64" w:rsidP="00805C64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NA</w:t>
            </w:r>
          </w:p>
          <w:p w14:paraId="714735B2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53E3F416" w14:textId="77777777" w:rsidR="00805C64" w:rsidRDefault="00805C64" w:rsidP="00805C64">
            <w:pPr>
              <w:spacing w:line="256" w:lineRule="auto"/>
              <w:rPr>
                <w:i/>
                <w:lang w:val="vi-VN"/>
              </w:rPr>
            </w:pPr>
            <w:r>
              <w:rPr>
                <w:i/>
              </w:rPr>
              <w:t xml:space="preserve">           System will display an announcement if there are no existing upcoming matches</w:t>
            </w:r>
          </w:p>
          <w:p w14:paraId="6B17C4BC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Relationships: </w:t>
            </w:r>
          </w:p>
          <w:p w14:paraId="09E34AD9" w14:textId="77777777" w:rsidR="00805C64" w:rsidRDefault="00805C64" w:rsidP="00805C64">
            <w:pPr>
              <w:spacing w:line="256" w:lineRule="auto"/>
            </w:pPr>
            <w:r>
              <w:t xml:space="preserve"> Login </w:t>
            </w:r>
          </w:p>
          <w:p w14:paraId="6FBB25B2" w14:textId="77777777" w:rsidR="00805C64" w:rsidRDefault="00805C64" w:rsidP="00805C64">
            <w:pPr>
              <w:spacing w:line="256" w:lineRule="auto"/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79A206B6" w14:textId="77777777" w:rsidR="00805C64" w:rsidRDefault="00805C64" w:rsidP="00805C64">
            <w:pPr>
              <w:spacing w:line="256" w:lineRule="auto"/>
              <w:rPr>
                <w:i/>
              </w:rPr>
            </w:pPr>
            <w:r>
              <w:rPr>
                <w:i/>
              </w:rPr>
              <w:t xml:space="preserve">       NA</w:t>
            </w:r>
          </w:p>
        </w:tc>
      </w:tr>
    </w:tbl>
    <w:p w14:paraId="09D4D5C9" w14:textId="77777777" w:rsidR="00805C64" w:rsidRPr="00C72A3D" w:rsidRDefault="00805C64" w:rsidP="00805C64"/>
    <w:p w14:paraId="451A25EF" w14:textId="431DFDE6" w:rsidR="00805C64" w:rsidRDefault="00805C64" w:rsidP="00805C64">
      <w:pPr>
        <w:pStyle w:val="Heading2"/>
      </w:pPr>
      <w:bookmarkStart w:id="53" w:name="_Toc66906838"/>
      <w:r>
        <w:t>&lt;Approve registration of host&gt;</w:t>
      </w:r>
      <w:bookmarkEnd w:id="53"/>
      <w:r>
        <w:t xml:space="preserve"> </w:t>
      </w:r>
    </w:p>
    <w:p w14:paraId="172E1838" w14:textId="77777777" w:rsidR="00805C64" w:rsidRDefault="00805C64" w:rsidP="00805C64">
      <w:r>
        <w:rPr>
          <w:noProof/>
          <w:lang w:eastAsia="ja-JP"/>
        </w:rPr>
        <w:drawing>
          <wp:inline distT="0" distB="0" distL="0" distR="0" wp14:anchorId="1B88B183" wp14:editId="660EB44F">
            <wp:extent cx="5429250" cy="8667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98"/>
        <w:gridCol w:w="2449"/>
        <w:gridCol w:w="1158"/>
        <w:gridCol w:w="756"/>
        <w:gridCol w:w="2129"/>
      </w:tblGrid>
      <w:tr w:rsidR="00805C64" w14:paraId="23739784" w14:textId="77777777" w:rsidTr="00805C6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E63E061" w14:textId="77777777" w:rsidR="00805C64" w:rsidRDefault="00805C64" w:rsidP="00805C64"/>
          <w:p w14:paraId="38A3C061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 CASE-25 SPECIFICATION z</w:t>
            </w:r>
          </w:p>
          <w:p w14:paraId="7D182C97" w14:textId="77777777" w:rsidR="00805C64" w:rsidRDefault="00805C64" w:rsidP="00805C64"/>
        </w:tc>
      </w:tr>
      <w:tr w:rsidR="00805C64" w14:paraId="3EFEE055" w14:textId="77777777" w:rsidTr="00805C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8863C5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8349D" w14:textId="77777777" w:rsidR="00805C64" w:rsidRDefault="00805C64" w:rsidP="00805C64">
            <w:r>
              <w:t xml:space="preserve"> UC025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B73FC7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69FD7" w14:textId="77777777" w:rsidR="00805C64" w:rsidRDefault="00805C64" w:rsidP="00805C64">
            <w:r>
              <w:t>1.0.1</w:t>
            </w:r>
          </w:p>
        </w:tc>
      </w:tr>
      <w:tr w:rsidR="00805C64" w14:paraId="784A1325" w14:textId="77777777" w:rsidTr="00805C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2F105ED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lastRenderedPageBreak/>
              <w:t>Use-case Name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D4844" w14:textId="77777777" w:rsidR="00805C64" w:rsidRDefault="00805C64" w:rsidP="00805C64">
            <w:r>
              <w:t>Approve registration of host</w:t>
            </w:r>
          </w:p>
        </w:tc>
      </w:tr>
      <w:tr w:rsidR="00805C64" w14:paraId="2A93F220" w14:textId="77777777" w:rsidTr="00805C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CCD665B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C8AE5" w14:textId="77777777" w:rsidR="00805C64" w:rsidRDefault="00805C64" w:rsidP="00805C64">
            <w:r>
              <w:t>Trần Dương Phúc An</w:t>
            </w:r>
          </w:p>
          <w:p w14:paraId="6DC96B39" w14:textId="77777777" w:rsidR="00805C64" w:rsidRDefault="00805C64" w:rsidP="00805C64">
            <w:r>
              <w:t>Nguyễn Văn Hiếu</w:t>
            </w:r>
          </w:p>
          <w:p w14:paraId="6323699C" w14:textId="77777777" w:rsidR="00805C64" w:rsidRDefault="00805C64" w:rsidP="00805C64">
            <w:r>
              <w:t>Nguyễn Đình Long</w:t>
            </w:r>
          </w:p>
          <w:p w14:paraId="609761E8" w14:textId="77777777" w:rsidR="00805C64" w:rsidRDefault="00805C64" w:rsidP="00805C64">
            <w:r>
              <w:t>Nguyễn Vũ Long</w:t>
            </w:r>
          </w:p>
        </w:tc>
      </w:tr>
      <w:tr w:rsidR="00805C64" w14:paraId="7DDCD0FA" w14:textId="77777777" w:rsidTr="00805C64"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8BC7E3C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377A6" w14:textId="77777777" w:rsidR="00805C64" w:rsidRDefault="00805C64" w:rsidP="00805C64">
            <w:r>
              <w:t>19/01/2021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151E975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5F24A" w14:textId="77777777" w:rsidR="00805C64" w:rsidRDefault="00805C64" w:rsidP="00805C64">
            <w:r>
              <w:t>High</w:t>
            </w:r>
          </w:p>
        </w:tc>
      </w:tr>
      <w:tr w:rsidR="00805C64" w14:paraId="6C7D8855" w14:textId="77777777" w:rsidTr="00805C6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B4A0DB2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02FC1758" w14:textId="77777777" w:rsidR="00805C64" w:rsidRDefault="00805C64" w:rsidP="00805C64">
            <w:pPr>
              <w:ind w:left="720"/>
              <w:rPr>
                <w:i/>
              </w:rPr>
            </w:pPr>
            <w:r>
              <w:rPr>
                <w:i/>
              </w:rPr>
              <w:t>Admin</w:t>
            </w:r>
          </w:p>
          <w:p w14:paraId="1C184EDB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14:paraId="6B95F0C3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As an admin, I want to approve registration of host</w:t>
            </w:r>
          </w:p>
          <w:p w14:paraId="72426B70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7920989A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i/>
              </w:rPr>
              <w:t xml:space="preserve">              Managing the host's initialization</w:t>
            </w:r>
          </w:p>
          <w:p w14:paraId="728B41F4" w14:textId="77777777" w:rsidR="00805C64" w:rsidRDefault="00805C64" w:rsidP="00805C64">
            <w:pPr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636E3123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  When</w:t>
            </w:r>
            <w:r>
              <w:rPr>
                <w:i/>
                <w:lang w:val="vi-VN"/>
              </w:rPr>
              <w:t xml:space="preserve"> </w:t>
            </w:r>
            <w:r>
              <w:rPr>
                <w:i/>
              </w:rPr>
              <w:t>guest wants to register as a host</w:t>
            </w:r>
            <w:r>
              <w:rPr>
                <w:i/>
              </w:rPr>
              <w:tab/>
            </w:r>
          </w:p>
          <w:p w14:paraId="15600387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1F741688" w14:textId="77777777" w:rsidR="00805C64" w:rsidRDefault="00805C64" w:rsidP="00805C64">
            <w:pPr>
              <w:rPr>
                <w:b/>
                <w:bCs/>
                <w:i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b/>
                <w:bCs/>
                <w:i/>
              </w:rPr>
              <w:t xml:space="preserve">  </w:t>
            </w:r>
            <w:r>
              <w:rPr>
                <w:i/>
                <w:iCs/>
              </w:rPr>
              <w:t>User successfully logged in this app with admin account</w:t>
            </w:r>
          </w:p>
          <w:p w14:paraId="439113A2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 There is host’s registration of user</w:t>
            </w:r>
          </w:p>
          <w:p w14:paraId="2FAAF87B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4D0B5D3A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  The user successfully registers an account with the right to be the host</w:t>
            </w:r>
          </w:p>
          <w:p w14:paraId="48044C0B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  The success message is sent to host </w:t>
            </w:r>
          </w:p>
          <w:p w14:paraId="67E610E5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0023054D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Admin receives the user's host registration form</w:t>
            </w:r>
          </w:p>
          <w:p w14:paraId="5A8F01DC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Admin examines the necessary information and press the Apply button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87"/>
              <w:gridCol w:w="4283"/>
            </w:tblGrid>
            <w:tr w:rsidR="00805C64" w14:paraId="031EA0F4" w14:textId="77777777" w:rsidTr="00805C64">
              <w:tc>
                <w:tcPr>
                  <w:tcW w:w="4287" w:type="dxa"/>
                </w:tcPr>
                <w:p w14:paraId="3B47392E" w14:textId="77777777" w:rsidR="00805C64" w:rsidRDefault="00805C64" w:rsidP="00805C64">
                  <w:pPr>
                    <w:ind w:left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Admin</w:t>
                  </w:r>
                </w:p>
              </w:tc>
              <w:tc>
                <w:tcPr>
                  <w:tcW w:w="4283" w:type="dxa"/>
                </w:tcPr>
                <w:p w14:paraId="36695CEC" w14:textId="77777777" w:rsidR="00805C64" w:rsidRDefault="00805C64" w:rsidP="00805C64">
                  <w:pPr>
                    <w:ind w:left="0"/>
                    <w:jc w:val="center"/>
                    <w:rPr>
                      <w:i/>
                    </w:rPr>
                  </w:pPr>
                  <w:r>
                    <w:rPr>
                      <w:i/>
                    </w:rPr>
                    <w:t>System</w:t>
                  </w:r>
                </w:p>
              </w:tc>
            </w:tr>
            <w:tr w:rsidR="00805C64" w14:paraId="184B6561" w14:textId="77777777" w:rsidTr="00805C64">
              <w:tc>
                <w:tcPr>
                  <w:tcW w:w="4287" w:type="dxa"/>
                </w:tcPr>
                <w:p w14:paraId="4911749A" w14:textId="77777777" w:rsidR="00805C64" w:rsidRPr="00EC7DFF" w:rsidRDefault="00805C64" w:rsidP="00805C64">
                  <w:pPr>
                    <w:ind w:left="0"/>
                    <w:jc w:val="center"/>
                    <w:rPr>
                      <w:i/>
                      <w:lang w:val="vi-VN"/>
                    </w:rPr>
                  </w:pPr>
                  <w:r>
                    <w:rPr>
                      <w:i/>
                      <w:lang w:val="vi-VN"/>
                    </w:rPr>
                    <w:t>Clicking on a bell symbol (notification)</w:t>
                  </w:r>
                </w:p>
              </w:tc>
              <w:tc>
                <w:tcPr>
                  <w:tcW w:w="4283" w:type="dxa"/>
                </w:tcPr>
                <w:p w14:paraId="3DB3081F" w14:textId="77777777" w:rsidR="00805C64" w:rsidRPr="00EC7DFF" w:rsidRDefault="00805C64" w:rsidP="00805C64">
                  <w:pPr>
                    <w:ind w:left="0"/>
                    <w:rPr>
                      <w:i/>
                      <w:lang w:val="vi-VN"/>
                    </w:rPr>
                  </w:pPr>
                  <w:r>
                    <w:rPr>
                      <w:i/>
                      <w:lang w:val="vi-VN"/>
                    </w:rPr>
                    <w:t xml:space="preserve"> If there is a user who registers the account as a host ,System will create a new registraion form and send it to admin’s notification</w:t>
                  </w:r>
                </w:p>
              </w:tc>
            </w:tr>
            <w:tr w:rsidR="00805C64" w14:paraId="142B9771" w14:textId="77777777" w:rsidTr="00805C64">
              <w:tc>
                <w:tcPr>
                  <w:tcW w:w="4287" w:type="dxa"/>
                </w:tcPr>
                <w:p w14:paraId="1F7D0518" w14:textId="77777777" w:rsidR="00805C64" w:rsidRDefault="00805C64" w:rsidP="00805C64">
                  <w:pPr>
                    <w:ind w:left="0"/>
                    <w:jc w:val="center"/>
                    <w:rPr>
                      <w:i/>
                      <w:lang w:val="vi-VN"/>
                    </w:rPr>
                  </w:pPr>
                  <w:r>
                    <w:rPr>
                      <w:i/>
                      <w:lang w:val="vi-VN"/>
                    </w:rPr>
                    <w:t>Admin examines necessary information and clicks on Apply button</w:t>
                  </w:r>
                </w:p>
              </w:tc>
              <w:tc>
                <w:tcPr>
                  <w:tcW w:w="4283" w:type="dxa"/>
                </w:tcPr>
                <w:p w14:paraId="1A392ECE" w14:textId="77777777" w:rsidR="00805C64" w:rsidRDefault="00805C64" w:rsidP="00805C64">
                  <w:pPr>
                    <w:ind w:left="0"/>
                    <w:rPr>
                      <w:i/>
                      <w:lang w:val="vi-VN"/>
                    </w:rPr>
                  </w:pPr>
                  <w:r>
                    <w:rPr>
                      <w:i/>
                      <w:lang w:val="vi-VN"/>
                    </w:rPr>
                    <w:t>System will receive the cofirmation of the admin and set the confirmed account’s role to host</w:t>
                  </w:r>
                </w:p>
                <w:p w14:paraId="1EC55A72" w14:textId="77777777" w:rsidR="00805C64" w:rsidRPr="00EC7DFF" w:rsidRDefault="00805C64" w:rsidP="00805C64">
                  <w:pPr>
                    <w:ind w:left="0"/>
                    <w:rPr>
                      <w:i/>
                      <w:lang w:val="vi-VN"/>
                    </w:rPr>
                  </w:pPr>
                  <w:r>
                    <w:rPr>
                      <w:i/>
                      <w:lang w:val="vi-VN"/>
                    </w:rPr>
                    <w:t>The notification of registration form will be faded</w:t>
                  </w:r>
                </w:p>
              </w:tc>
            </w:tr>
          </w:tbl>
          <w:p w14:paraId="675D7D3A" w14:textId="77777777" w:rsidR="00805C64" w:rsidRDefault="00805C64" w:rsidP="00805C64">
            <w:pPr>
              <w:tabs>
                <w:tab w:val="left" w:pos="3630"/>
              </w:tabs>
              <w:rPr>
                <w:i/>
              </w:rPr>
            </w:pPr>
            <w:r>
              <w:rPr>
                <w:i/>
              </w:rPr>
              <w:tab/>
            </w:r>
          </w:p>
          <w:p w14:paraId="0899F63C" w14:textId="77777777" w:rsidR="00805C64" w:rsidRDefault="00805C64" w:rsidP="00805C64">
            <w:pPr>
              <w:tabs>
                <w:tab w:val="left" w:pos="3630"/>
              </w:tabs>
              <w:rPr>
                <w:i/>
              </w:rPr>
            </w:pPr>
          </w:p>
          <w:p w14:paraId="15881F4F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2225E66E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N/A</w:t>
            </w:r>
          </w:p>
          <w:p w14:paraId="2305BD70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2E41435C" w14:textId="77777777" w:rsidR="00805C64" w:rsidRDefault="00805C64" w:rsidP="00805C64">
            <w:pPr>
              <w:rPr>
                <w:i/>
                <w:sz w:val="21"/>
              </w:rPr>
            </w:pPr>
            <w:r>
              <w:rPr>
                <w:i/>
              </w:rPr>
              <w:t xml:space="preserve">         Admin doesn’t receive the user's host registration form</w:t>
            </w:r>
          </w:p>
          <w:p w14:paraId="18C1F9D0" w14:textId="77777777" w:rsidR="00805C64" w:rsidRDefault="00805C64" w:rsidP="00805C64">
            <w:pPr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Relationships: </w:t>
            </w:r>
          </w:p>
          <w:p w14:paraId="64996EC9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Register</w:t>
            </w:r>
            <w:r>
              <w:tab/>
            </w:r>
          </w:p>
          <w:p w14:paraId="6D3C0722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32EA95B1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NA</w:t>
            </w:r>
          </w:p>
        </w:tc>
      </w:tr>
    </w:tbl>
    <w:p w14:paraId="26E40756" w14:textId="77777777" w:rsidR="00805C64" w:rsidRPr="00C72A3D" w:rsidRDefault="00805C64" w:rsidP="00805C64"/>
    <w:p w14:paraId="14FA3BCC" w14:textId="61587292" w:rsidR="00805C64" w:rsidRDefault="00805C64" w:rsidP="00805C64">
      <w:pPr>
        <w:pStyle w:val="Heading2"/>
      </w:pPr>
      <w:bookmarkStart w:id="54" w:name="_Toc66906839"/>
      <w:r>
        <w:t>&lt;Ban an account&gt;</w:t>
      </w:r>
      <w:bookmarkEnd w:id="54"/>
      <w:r>
        <w:t xml:space="preserve"> </w:t>
      </w:r>
    </w:p>
    <w:p w14:paraId="5ED4B482" w14:textId="77777777" w:rsidR="00805C64" w:rsidRDefault="00805C64" w:rsidP="00805C64">
      <w:r>
        <w:rPr>
          <w:noProof/>
          <w:lang w:eastAsia="ja-JP"/>
        </w:rPr>
        <w:drawing>
          <wp:inline distT="0" distB="0" distL="0" distR="0" wp14:anchorId="5D28285B" wp14:editId="68A1118F">
            <wp:extent cx="5429250" cy="11239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8"/>
        <w:gridCol w:w="2429"/>
        <w:gridCol w:w="1158"/>
        <w:gridCol w:w="748"/>
        <w:gridCol w:w="2110"/>
      </w:tblGrid>
      <w:tr w:rsidR="00805C64" w14:paraId="07C33FCB" w14:textId="77777777" w:rsidTr="00805C64">
        <w:trPr>
          <w:trHeight w:val="135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11DD04C" w14:textId="77777777" w:rsidR="00805C64" w:rsidRDefault="00805C64" w:rsidP="00805C64"/>
          <w:p w14:paraId="0FCCAAC3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 CASE-26 SPECIFICATION z</w:t>
            </w:r>
          </w:p>
          <w:p w14:paraId="39BFA254" w14:textId="77777777" w:rsidR="00805C64" w:rsidRDefault="00805C64" w:rsidP="00805C64"/>
        </w:tc>
      </w:tr>
      <w:tr w:rsidR="00805C64" w14:paraId="3C49C571" w14:textId="77777777" w:rsidTr="00805C64">
        <w:trPr>
          <w:trHeight w:val="44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87308F7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CABE" w14:textId="77777777" w:rsidR="00805C64" w:rsidRDefault="00805C64" w:rsidP="00805C64">
            <w:r>
              <w:t>UC026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B0D9AC9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800F6" w14:textId="77777777" w:rsidR="00805C64" w:rsidRDefault="00805C64" w:rsidP="00805C64">
            <w:r>
              <w:t>1.0.1</w:t>
            </w:r>
          </w:p>
        </w:tc>
      </w:tr>
      <w:tr w:rsidR="00805C64" w14:paraId="0A11BE3D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528655A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1DB7" w14:textId="77777777" w:rsidR="00805C64" w:rsidRDefault="00805C64" w:rsidP="00805C64">
            <w:r>
              <w:t>Ban an Account</w:t>
            </w:r>
          </w:p>
        </w:tc>
      </w:tr>
      <w:tr w:rsidR="00805C64" w14:paraId="0F21C40A" w14:textId="77777777" w:rsidTr="00805C64">
        <w:trPr>
          <w:trHeight w:val="179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5BBEBF2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78F2F" w14:textId="77777777" w:rsidR="00805C64" w:rsidRDefault="00805C64" w:rsidP="00805C64">
            <w:r>
              <w:t>Trần Dương Phúc An</w:t>
            </w:r>
          </w:p>
          <w:p w14:paraId="3B1CE9F9" w14:textId="77777777" w:rsidR="00805C64" w:rsidRDefault="00805C64" w:rsidP="00805C64">
            <w:r>
              <w:t>Nguyễn Văn Hiếu</w:t>
            </w:r>
          </w:p>
          <w:p w14:paraId="5F48BE83" w14:textId="77777777" w:rsidR="00805C64" w:rsidRDefault="00805C64" w:rsidP="00805C64">
            <w:r>
              <w:t>Nguyễn Đình Long</w:t>
            </w:r>
          </w:p>
          <w:p w14:paraId="04C18541" w14:textId="77777777" w:rsidR="00805C64" w:rsidRDefault="00805C64" w:rsidP="00805C64">
            <w:r>
              <w:t>Nguyễn Vũ Long</w:t>
            </w:r>
          </w:p>
        </w:tc>
      </w:tr>
      <w:tr w:rsidR="00805C64" w14:paraId="472A53DD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D6A7AAB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0AD18" w14:textId="77777777" w:rsidR="00805C64" w:rsidRDefault="00805C64" w:rsidP="00805C64">
            <w:r>
              <w:t>19/01/2021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42D2352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0E412" w14:textId="77777777" w:rsidR="00805C64" w:rsidRDefault="00805C64" w:rsidP="00805C64">
            <w:r>
              <w:t>High</w:t>
            </w:r>
          </w:p>
        </w:tc>
      </w:tr>
      <w:tr w:rsidR="00805C64" w14:paraId="58D42D56" w14:textId="77777777" w:rsidTr="00805C64">
        <w:trPr>
          <w:trHeight w:val="584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E03082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lastRenderedPageBreak/>
              <w:t>Actor:</w:t>
            </w:r>
          </w:p>
          <w:p w14:paraId="5CB1C24B" w14:textId="77777777" w:rsidR="00805C64" w:rsidRDefault="00805C64" w:rsidP="00805C64">
            <w:pPr>
              <w:ind w:left="720"/>
              <w:rPr>
                <w:i/>
              </w:rPr>
            </w:pPr>
            <w:r>
              <w:rPr>
                <w:i/>
              </w:rPr>
              <w:t>Admin</w:t>
            </w:r>
          </w:p>
          <w:p w14:paraId="2A7793A2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14:paraId="48678644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As an admin, I want to ban an account so that I can do something regarding to my role</w:t>
            </w:r>
          </w:p>
          <w:p w14:paraId="4696C56E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2120E7ED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Banning an account</w:t>
            </w:r>
          </w:p>
          <w:p w14:paraId="066E3635" w14:textId="77777777" w:rsidR="00805C64" w:rsidRDefault="00805C64" w:rsidP="00805C64">
            <w:pPr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4D225131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  This use case works when admin wants to ban an available account</w:t>
            </w:r>
            <w:r>
              <w:rPr>
                <w:i/>
              </w:rPr>
              <w:tab/>
            </w:r>
          </w:p>
          <w:p w14:paraId="389198A5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4499D599" w14:textId="77777777" w:rsidR="00805C64" w:rsidRDefault="00805C64" w:rsidP="00805C64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            </w:t>
            </w:r>
            <w:r>
              <w:rPr>
                <w:i/>
                <w:iCs/>
              </w:rPr>
              <w:t>User successfully logged in this app with admin account</w:t>
            </w:r>
          </w:p>
          <w:p w14:paraId="5CA41863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             </w:t>
            </w:r>
            <w:r>
              <w:rPr>
                <w:bCs/>
                <w:i/>
              </w:rPr>
              <w:t xml:space="preserve">Customer reports a host </w:t>
            </w:r>
          </w:p>
          <w:p w14:paraId="1E486496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 Host reports a customer</w:t>
            </w:r>
          </w:p>
          <w:p w14:paraId="5A478111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042F5A52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i/>
                <w:iCs/>
              </w:rPr>
              <w:t>User successfully logged in this app with admin account</w:t>
            </w:r>
          </w:p>
          <w:p w14:paraId="27A8B9E8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Account couldn’t be logged in because of being banned by admin </w:t>
            </w:r>
          </w:p>
          <w:p w14:paraId="0EF0C304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A notification message is sent to reporter</w:t>
            </w:r>
          </w:p>
          <w:p w14:paraId="457619BD" w14:textId="77777777" w:rsidR="00805C64" w:rsidRDefault="00805C64" w:rsidP="00805C64">
            <w:pPr>
              <w:rPr>
                <w:i/>
                <w:lang w:val="vi-VN"/>
              </w:rPr>
            </w:pPr>
            <w:r>
              <w:rPr>
                <w:i/>
                <w:lang w:val="vi-VN"/>
              </w:rPr>
              <w:t xml:space="preserve">         Every single inforamtion of banned account will be disappeared </w:t>
            </w:r>
          </w:p>
          <w:p w14:paraId="5EC644B8" w14:textId="77777777" w:rsidR="00805C64" w:rsidRPr="005A386E" w:rsidRDefault="00805C64" w:rsidP="00805C64">
            <w:pPr>
              <w:rPr>
                <w:i/>
                <w:lang w:val="vi-VN"/>
              </w:rPr>
            </w:pPr>
            <w:r>
              <w:rPr>
                <w:i/>
                <w:lang w:val="vi-VN"/>
              </w:rPr>
              <w:t xml:space="preserve">        </w:t>
            </w:r>
          </w:p>
          <w:p w14:paraId="7747379C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022D43AD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Admin clicks View Report button</w:t>
            </w:r>
          </w:p>
          <w:p w14:paraId="1D89FBD2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Admin selects a specific report that they want to review</w:t>
            </w:r>
          </w:p>
          <w:p w14:paraId="518E7511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Admin detects those things that user violates the standards and rules of this application</w:t>
            </w:r>
          </w:p>
          <w:p w14:paraId="612DEC7C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Admin clicks on Ban button</w:t>
            </w:r>
          </w:p>
          <w:p w14:paraId="39D62CAF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51"/>
              <w:gridCol w:w="4252"/>
            </w:tblGrid>
            <w:tr w:rsidR="00805C64" w14:paraId="151DEEE7" w14:textId="77777777" w:rsidTr="00805C64">
              <w:tc>
                <w:tcPr>
                  <w:tcW w:w="4341" w:type="dxa"/>
                </w:tcPr>
                <w:p w14:paraId="687D1508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</w:t>
                  </w:r>
                </w:p>
              </w:tc>
              <w:tc>
                <w:tcPr>
                  <w:tcW w:w="4342" w:type="dxa"/>
                </w:tcPr>
                <w:p w14:paraId="219CBD7B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</w:t>
                  </w:r>
                </w:p>
              </w:tc>
            </w:tr>
            <w:tr w:rsidR="00805C64" w14:paraId="308BD056" w14:textId="77777777" w:rsidTr="00805C64">
              <w:tc>
                <w:tcPr>
                  <w:tcW w:w="4341" w:type="dxa"/>
                </w:tcPr>
                <w:p w14:paraId="3862D7E1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Clicking on “Report” tab</w:t>
                  </w:r>
                </w:p>
              </w:tc>
              <w:tc>
                <w:tcPr>
                  <w:tcW w:w="4342" w:type="dxa"/>
                </w:tcPr>
                <w:p w14:paraId="4300A2E9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redirect to “Report” screen</w:t>
                  </w:r>
                </w:p>
                <w:p w14:paraId="0A76AC20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If there are hosts who report customers, System will create new reports form and add them to list of reports</w:t>
                  </w:r>
                </w:p>
                <w:p w14:paraId="05B5F52F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 xml:space="preserve">List of reports will be displayed on the screen </w:t>
                  </w:r>
                </w:p>
              </w:tc>
            </w:tr>
            <w:tr w:rsidR="00805C64" w14:paraId="568B4ED9" w14:textId="77777777" w:rsidTr="00805C64">
              <w:tc>
                <w:tcPr>
                  <w:tcW w:w="4341" w:type="dxa"/>
                </w:tcPr>
                <w:p w14:paraId="7EC438EC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 selects a specific report to review</w:t>
                  </w:r>
                </w:p>
              </w:tc>
              <w:tc>
                <w:tcPr>
                  <w:tcW w:w="4342" w:type="dxa"/>
                </w:tcPr>
                <w:p w14:paraId="48C8B317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 xml:space="preserve">System will receive the admin’s request and pop up that specific report on detail </w:t>
                  </w:r>
                </w:p>
              </w:tc>
            </w:tr>
            <w:tr w:rsidR="00805C64" w14:paraId="244189B9" w14:textId="77777777" w:rsidTr="00805C64">
              <w:tc>
                <w:tcPr>
                  <w:tcW w:w="4341" w:type="dxa"/>
                </w:tcPr>
                <w:p w14:paraId="395CBE56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 detects those things that user violates the standards and rules of this application or not</w:t>
                  </w:r>
                </w:p>
                <w:p w14:paraId="35FECB79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 clicks on Ban button</w:t>
                  </w:r>
                </w:p>
              </w:tc>
              <w:tc>
                <w:tcPr>
                  <w:tcW w:w="4342" w:type="dxa"/>
                </w:tcPr>
                <w:p w14:paraId="0AD0BFD2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set the banned account’s status to inactive in database</w:t>
                  </w:r>
                </w:p>
                <w:p w14:paraId="055B8D1F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That specific report will be faded off</w:t>
                  </w:r>
                </w:p>
              </w:tc>
            </w:tr>
          </w:tbl>
          <w:p w14:paraId="014D3F2D" w14:textId="77777777" w:rsidR="00805C64" w:rsidRDefault="00805C64" w:rsidP="00805C64">
            <w:pPr>
              <w:rPr>
                <w:i/>
              </w:rPr>
            </w:pPr>
          </w:p>
          <w:p w14:paraId="0B7D40F9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5F323698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N/A</w:t>
            </w:r>
          </w:p>
          <w:p w14:paraId="24655C05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5F87F219" w14:textId="77777777" w:rsidR="00805C64" w:rsidRDefault="00805C64" w:rsidP="00805C64">
            <w:pPr>
              <w:rPr>
                <w:i/>
                <w:sz w:val="21"/>
              </w:rPr>
            </w:pPr>
            <w:r>
              <w:rPr>
                <w:i/>
              </w:rPr>
              <w:t xml:space="preserve">         System will throw a notification if the account was banned</w:t>
            </w:r>
          </w:p>
          <w:p w14:paraId="7D5F9174" w14:textId="77777777" w:rsidR="00805C64" w:rsidRDefault="00805C64" w:rsidP="00805C64">
            <w:pPr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Relationships: </w:t>
            </w:r>
          </w:p>
          <w:p w14:paraId="565C1051" w14:textId="77777777" w:rsidR="00805C64" w:rsidRDefault="00805C64" w:rsidP="00805C64">
            <w:pPr>
              <w:rPr>
                <w:sz w:val="21"/>
              </w:rPr>
            </w:pPr>
            <w:r w:rsidRPr="00235471">
              <w:rPr>
                <w:sz w:val="21"/>
              </w:rPr>
              <w:t xml:space="preserve"> Login</w:t>
            </w:r>
          </w:p>
          <w:p w14:paraId="24EAD2F6" w14:textId="77777777" w:rsidR="00805C64" w:rsidRPr="00235471" w:rsidRDefault="00805C64" w:rsidP="00805C64">
            <w:pPr>
              <w:rPr>
                <w:sz w:val="21"/>
              </w:rPr>
            </w:pPr>
            <w:r>
              <w:rPr>
                <w:sz w:val="21"/>
              </w:rPr>
              <w:t xml:space="preserve"> View Report</w:t>
            </w:r>
          </w:p>
          <w:p w14:paraId="5FABF18B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625E5AF4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NA</w:t>
            </w:r>
          </w:p>
        </w:tc>
      </w:tr>
    </w:tbl>
    <w:p w14:paraId="5EDC2F41" w14:textId="77777777" w:rsidR="00805C64" w:rsidRPr="00C72A3D" w:rsidRDefault="00805C64" w:rsidP="00805C64"/>
    <w:p w14:paraId="400DC9D9" w14:textId="1CA4F116" w:rsidR="00805C64" w:rsidRDefault="00805C64" w:rsidP="00805C64">
      <w:pPr>
        <w:pStyle w:val="Heading2"/>
      </w:pPr>
      <w:bookmarkStart w:id="55" w:name="_Toc66906840"/>
      <w:r>
        <w:t>&lt;Approve creation of a pitch&gt;</w:t>
      </w:r>
      <w:bookmarkEnd w:id="55"/>
      <w:r>
        <w:t xml:space="preserve"> </w:t>
      </w:r>
    </w:p>
    <w:p w14:paraId="6C055F9F" w14:textId="77777777" w:rsidR="00805C64" w:rsidRDefault="00805C64" w:rsidP="00805C64">
      <w:r>
        <w:rPr>
          <w:noProof/>
          <w:lang w:eastAsia="ja-JP"/>
        </w:rPr>
        <w:drawing>
          <wp:inline distT="0" distB="0" distL="0" distR="0" wp14:anchorId="062B8760" wp14:editId="4EF51AFB">
            <wp:extent cx="5476875" cy="10477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8"/>
        <w:gridCol w:w="2429"/>
        <w:gridCol w:w="1158"/>
        <w:gridCol w:w="748"/>
        <w:gridCol w:w="2110"/>
      </w:tblGrid>
      <w:tr w:rsidR="00805C64" w14:paraId="01677433" w14:textId="77777777" w:rsidTr="00805C64">
        <w:trPr>
          <w:trHeight w:val="135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325624" w14:textId="77777777" w:rsidR="00805C64" w:rsidRDefault="00805C64" w:rsidP="00805C64"/>
          <w:p w14:paraId="171F74D4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 CASE-27 SPECIFICATION z</w:t>
            </w:r>
          </w:p>
          <w:p w14:paraId="2CD1A303" w14:textId="77777777" w:rsidR="00805C64" w:rsidRDefault="00805C64" w:rsidP="00805C64"/>
        </w:tc>
      </w:tr>
      <w:tr w:rsidR="00805C64" w14:paraId="2999FAFD" w14:textId="77777777" w:rsidTr="00805C64">
        <w:trPr>
          <w:trHeight w:val="44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8E16E4A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0FBB3" w14:textId="77777777" w:rsidR="00805C64" w:rsidRDefault="00805C64" w:rsidP="00805C64">
            <w:r>
              <w:t>UC027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6CD50047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8A68B" w14:textId="77777777" w:rsidR="00805C64" w:rsidRDefault="00805C64" w:rsidP="00805C64">
            <w:r>
              <w:t>1.0.1</w:t>
            </w:r>
          </w:p>
        </w:tc>
      </w:tr>
      <w:tr w:rsidR="00805C64" w14:paraId="3AD6B5A1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33E833F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DB85D" w14:textId="77777777" w:rsidR="00805C64" w:rsidRDefault="00805C64" w:rsidP="00805C64">
            <w:r>
              <w:t>Approve Creation A Pitch</w:t>
            </w:r>
          </w:p>
        </w:tc>
      </w:tr>
      <w:tr w:rsidR="00805C64" w14:paraId="24DF3A30" w14:textId="77777777" w:rsidTr="00805C64">
        <w:trPr>
          <w:trHeight w:val="179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A02C644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Author 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044F" w14:textId="77777777" w:rsidR="00805C64" w:rsidRDefault="00805C64" w:rsidP="00805C64">
            <w:r>
              <w:t>Trần Dương Phúc An</w:t>
            </w:r>
          </w:p>
          <w:p w14:paraId="521B09DD" w14:textId="77777777" w:rsidR="00805C64" w:rsidRDefault="00805C64" w:rsidP="00805C64">
            <w:r>
              <w:t>Nguyễn Văn Hiếu</w:t>
            </w:r>
          </w:p>
          <w:p w14:paraId="725641D8" w14:textId="77777777" w:rsidR="00805C64" w:rsidRDefault="00805C64" w:rsidP="00805C64">
            <w:r>
              <w:t>Nguyễn Đình Long</w:t>
            </w:r>
          </w:p>
          <w:p w14:paraId="7228DE26" w14:textId="77777777" w:rsidR="00805C64" w:rsidRDefault="00805C64" w:rsidP="00805C64">
            <w:r>
              <w:t>Nguyễn Vũ Long</w:t>
            </w:r>
          </w:p>
        </w:tc>
      </w:tr>
      <w:tr w:rsidR="00805C64" w14:paraId="4FC59968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2C809F2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25FD4" w14:textId="77777777" w:rsidR="00805C64" w:rsidRDefault="00805C64" w:rsidP="00805C64">
            <w:r>
              <w:t>19/01/2021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A933CD3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171BF" w14:textId="77777777" w:rsidR="00805C64" w:rsidRDefault="00805C64" w:rsidP="00805C64">
            <w:r>
              <w:t>Normal</w:t>
            </w:r>
          </w:p>
        </w:tc>
      </w:tr>
      <w:tr w:rsidR="00805C64" w14:paraId="2897277C" w14:textId="77777777" w:rsidTr="00805C64">
        <w:trPr>
          <w:trHeight w:val="110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A9B0FB5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59B6864B" w14:textId="77777777" w:rsidR="00805C64" w:rsidRDefault="00805C64" w:rsidP="00805C64">
            <w:pPr>
              <w:ind w:left="720"/>
              <w:rPr>
                <w:i/>
              </w:rPr>
            </w:pPr>
            <w:r>
              <w:rPr>
                <w:i/>
              </w:rPr>
              <w:t>Admin</w:t>
            </w:r>
          </w:p>
          <w:p w14:paraId="4A4AC888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14:paraId="31FBE8B7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As an admin, I want to approve creation of pitch</w:t>
            </w:r>
          </w:p>
          <w:p w14:paraId="281B901F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4474AE5B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Approving creation of pitch</w:t>
            </w:r>
          </w:p>
          <w:p w14:paraId="4B51C2A2" w14:textId="77777777" w:rsidR="00805C64" w:rsidRDefault="00805C64" w:rsidP="00805C64">
            <w:pPr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1AA49812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Admin wants to approve creation of pitch</w:t>
            </w:r>
          </w:p>
          <w:p w14:paraId="376AAE80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Clicking on Apply button on creation form of host</w:t>
            </w:r>
          </w:p>
          <w:p w14:paraId="12B534AD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4CB291F6" w14:textId="77777777" w:rsidR="00805C64" w:rsidRDefault="00805C64" w:rsidP="00805C64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       </w:t>
            </w:r>
            <w:r>
              <w:rPr>
                <w:i/>
                <w:iCs/>
              </w:rPr>
              <w:t>User successfully logged in this app with admin account</w:t>
            </w:r>
          </w:p>
          <w:p w14:paraId="79965E49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i/>
              </w:rPr>
              <w:t xml:space="preserve">       There is host’s update pitch of user</w:t>
            </w:r>
            <w:r>
              <w:rPr>
                <w:b/>
                <w:bCs/>
              </w:rPr>
              <w:t xml:space="preserve"> </w:t>
            </w:r>
          </w:p>
          <w:p w14:paraId="18AC0125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19B4AE34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i/>
                <w:iCs/>
              </w:rPr>
              <w:t>User successfully logged in this app with admin account</w:t>
            </w:r>
          </w:p>
          <w:p w14:paraId="438BB87D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Host creates pitch successfully</w:t>
            </w:r>
          </w:p>
          <w:p w14:paraId="623164B5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Successful message is sent to host who creates pitch</w:t>
            </w:r>
          </w:p>
          <w:p w14:paraId="1BF150AB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13B06C97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Host inputs necessary information to create a pitch</w:t>
            </w:r>
          </w:p>
          <w:p w14:paraId="7242A6BB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Host clicks Create button</w:t>
            </w:r>
          </w:p>
          <w:p w14:paraId="020357E3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Creation Pitch Form is sent to admin</w:t>
            </w:r>
          </w:p>
          <w:p w14:paraId="554F4DFF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Admin reviews and clicks on Apply button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53"/>
              <w:gridCol w:w="4250"/>
            </w:tblGrid>
            <w:tr w:rsidR="00805C64" w14:paraId="4BEEED39" w14:textId="77777777" w:rsidTr="00805C64">
              <w:tc>
                <w:tcPr>
                  <w:tcW w:w="4341" w:type="dxa"/>
                </w:tcPr>
                <w:p w14:paraId="5E7001C2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</w:t>
                  </w:r>
                </w:p>
              </w:tc>
              <w:tc>
                <w:tcPr>
                  <w:tcW w:w="4342" w:type="dxa"/>
                </w:tcPr>
                <w:p w14:paraId="0A006352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</w:t>
                  </w:r>
                </w:p>
              </w:tc>
            </w:tr>
            <w:tr w:rsidR="00805C64" w14:paraId="4EB3ADDE" w14:textId="77777777" w:rsidTr="00805C64">
              <w:tc>
                <w:tcPr>
                  <w:tcW w:w="4341" w:type="dxa"/>
                </w:tcPr>
                <w:p w14:paraId="280F7289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Clicking on the bell (notification)</w:t>
                  </w:r>
                </w:p>
              </w:tc>
              <w:tc>
                <w:tcPr>
                  <w:tcW w:w="4342" w:type="dxa"/>
                </w:tcPr>
                <w:p w14:paraId="73A9A88A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If there is a host who creates a new pitch, System will create a new creation of a pitch form and send it to admin’s notification</w:t>
                  </w:r>
                </w:p>
              </w:tc>
            </w:tr>
            <w:tr w:rsidR="00805C64" w14:paraId="4EC2549E" w14:textId="77777777" w:rsidTr="00805C64">
              <w:tc>
                <w:tcPr>
                  <w:tcW w:w="4341" w:type="dxa"/>
                </w:tcPr>
                <w:p w14:paraId="5E2201AD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 examines the necessary information of creation pitch form and clicks on Apply button</w:t>
                  </w:r>
                </w:p>
              </w:tc>
              <w:tc>
                <w:tcPr>
                  <w:tcW w:w="4342" w:type="dxa"/>
                </w:tcPr>
                <w:p w14:paraId="59A7367E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receive the admin’s request and create a new pitch</w:t>
                  </w:r>
                </w:p>
                <w:p w14:paraId="7EE26825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add the pitch to list of all pitches</w:t>
                  </w:r>
                </w:p>
              </w:tc>
            </w:tr>
          </w:tbl>
          <w:p w14:paraId="103510EF" w14:textId="77777777" w:rsidR="00805C64" w:rsidRDefault="00805C64" w:rsidP="00805C64">
            <w:pPr>
              <w:rPr>
                <w:i/>
              </w:rPr>
            </w:pPr>
          </w:p>
          <w:p w14:paraId="5ED76B00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0930D876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Cs/>
                <w:i/>
              </w:rPr>
              <w:t>N/A</w:t>
            </w:r>
          </w:p>
          <w:p w14:paraId="31ECEB34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6907F68A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NA</w:t>
            </w:r>
          </w:p>
          <w:p w14:paraId="718A055D" w14:textId="77777777" w:rsidR="00805C64" w:rsidRDefault="00805C64" w:rsidP="00805C64">
            <w:pPr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Relationships: </w:t>
            </w:r>
          </w:p>
          <w:p w14:paraId="56FCBCF1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Create A Pitch</w:t>
            </w:r>
          </w:p>
          <w:p w14:paraId="38E942A4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67AE664B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NA</w:t>
            </w:r>
          </w:p>
        </w:tc>
      </w:tr>
    </w:tbl>
    <w:p w14:paraId="49D28A86" w14:textId="77777777" w:rsidR="00805C64" w:rsidRPr="00C72A3D" w:rsidRDefault="00805C64" w:rsidP="00805C64"/>
    <w:p w14:paraId="2D1925A6" w14:textId="330DCABB" w:rsidR="00805C64" w:rsidRDefault="00805C64" w:rsidP="00805C64">
      <w:pPr>
        <w:pStyle w:val="Heading2"/>
      </w:pPr>
      <w:bookmarkStart w:id="56" w:name="_Toc66906841"/>
      <w:r>
        <w:t>&lt;View Reports&gt;</w:t>
      </w:r>
      <w:bookmarkEnd w:id="56"/>
      <w:r>
        <w:t xml:space="preserve"> </w:t>
      </w:r>
    </w:p>
    <w:p w14:paraId="38C62B85" w14:textId="77777777" w:rsidR="00805C64" w:rsidRDefault="00805C64" w:rsidP="00805C64">
      <w:r>
        <w:rPr>
          <w:noProof/>
          <w:lang w:eastAsia="ja-JP"/>
        </w:rPr>
        <w:drawing>
          <wp:inline distT="0" distB="0" distL="0" distR="0" wp14:anchorId="2C18F65D" wp14:editId="54B005D5">
            <wp:extent cx="2762250" cy="99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8"/>
        <w:gridCol w:w="2429"/>
        <w:gridCol w:w="1158"/>
        <w:gridCol w:w="748"/>
        <w:gridCol w:w="2110"/>
      </w:tblGrid>
      <w:tr w:rsidR="00805C64" w14:paraId="45BD9FC0" w14:textId="77777777" w:rsidTr="00805C64">
        <w:trPr>
          <w:trHeight w:val="135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5805B78" w14:textId="77777777" w:rsidR="00805C64" w:rsidRDefault="00805C64" w:rsidP="00805C64"/>
          <w:p w14:paraId="4841CF61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 CASE-28 SPECIFICATION</w:t>
            </w:r>
          </w:p>
          <w:p w14:paraId="1FBD8C57" w14:textId="77777777" w:rsidR="00805C64" w:rsidRDefault="00805C64" w:rsidP="00805C64"/>
        </w:tc>
      </w:tr>
      <w:tr w:rsidR="00805C64" w14:paraId="37215C1F" w14:textId="77777777" w:rsidTr="00805C64">
        <w:trPr>
          <w:trHeight w:val="44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6A660CB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C0FA3" w14:textId="77777777" w:rsidR="00805C64" w:rsidRDefault="00805C64" w:rsidP="00805C64">
            <w:r>
              <w:t>UC028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50830F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09BAF" w14:textId="77777777" w:rsidR="00805C64" w:rsidRDefault="00805C64" w:rsidP="00805C64">
            <w:r>
              <w:t>1.0.1</w:t>
            </w:r>
          </w:p>
        </w:tc>
      </w:tr>
      <w:tr w:rsidR="00805C64" w14:paraId="7F0AA6A2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5D7D90C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E554A" w14:textId="77777777" w:rsidR="00805C64" w:rsidRDefault="00805C64" w:rsidP="00805C64">
            <w:r>
              <w:t>View reports</w:t>
            </w:r>
          </w:p>
        </w:tc>
      </w:tr>
      <w:tr w:rsidR="00805C64" w14:paraId="2EF6E5A7" w14:textId="77777777" w:rsidTr="00805C64">
        <w:trPr>
          <w:trHeight w:val="179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6A7A23D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F511" w14:textId="77777777" w:rsidR="00805C64" w:rsidRDefault="00805C64" w:rsidP="00805C64">
            <w:r>
              <w:t>Trần Dương Phúc An</w:t>
            </w:r>
          </w:p>
          <w:p w14:paraId="6451977E" w14:textId="77777777" w:rsidR="00805C64" w:rsidRDefault="00805C64" w:rsidP="00805C64">
            <w:r>
              <w:t>Nguyễn Văn Hiếu</w:t>
            </w:r>
          </w:p>
          <w:p w14:paraId="292DA29A" w14:textId="77777777" w:rsidR="00805C64" w:rsidRDefault="00805C64" w:rsidP="00805C64">
            <w:r>
              <w:t>Nguyễn Đình Long</w:t>
            </w:r>
          </w:p>
          <w:p w14:paraId="56C3C204" w14:textId="77777777" w:rsidR="00805C64" w:rsidRDefault="00805C64" w:rsidP="00805C64">
            <w:r>
              <w:t>Nguyễn Vũ Long</w:t>
            </w:r>
          </w:p>
        </w:tc>
      </w:tr>
      <w:tr w:rsidR="00805C64" w14:paraId="29740F0F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50D4F51C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C0AEA" w14:textId="77777777" w:rsidR="00805C64" w:rsidRDefault="00805C64" w:rsidP="00805C64">
            <w:r>
              <w:t>19/01/2021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2CB8161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F664B" w14:textId="77777777" w:rsidR="00805C64" w:rsidRDefault="00805C64" w:rsidP="00805C64">
            <w:r>
              <w:t>Hard</w:t>
            </w:r>
          </w:p>
        </w:tc>
      </w:tr>
      <w:tr w:rsidR="00805C64" w14:paraId="1ABF72BA" w14:textId="77777777" w:rsidTr="00805C64">
        <w:trPr>
          <w:trHeight w:val="110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47274AF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lastRenderedPageBreak/>
              <w:t>Actor:</w:t>
            </w:r>
          </w:p>
          <w:p w14:paraId="15F34D4C" w14:textId="77777777" w:rsidR="00805C64" w:rsidRDefault="00805C64" w:rsidP="00805C64">
            <w:pPr>
              <w:ind w:left="720"/>
              <w:rPr>
                <w:i/>
              </w:rPr>
            </w:pPr>
            <w:r>
              <w:rPr>
                <w:i/>
              </w:rPr>
              <w:t>Admin</w:t>
            </w:r>
          </w:p>
          <w:p w14:paraId="31E9096B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14:paraId="541B192C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As admin, I want to view list reports</w:t>
            </w:r>
          </w:p>
          <w:p w14:paraId="2EA19BE1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08E5D9FD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 xml:space="preserve">Showing list of reports </w:t>
            </w:r>
          </w:p>
          <w:p w14:paraId="74E86AD1" w14:textId="77777777" w:rsidR="00805C64" w:rsidRDefault="00805C64" w:rsidP="00805C64">
            <w:pPr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1356BEB4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Admin wants to view list reports</w:t>
            </w:r>
            <w:r>
              <w:rPr>
                <w:i/>
              </w:rPr>
              <w:tab/>
            </w:r>
          </w:p>
          <w:p w14:paraId="01DEACBA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56950AED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</w:t>
            </w:r>
            <w:r>
              <w:rPr>
                <w:i/>
                <w:iCs/>
              </w:rPr>
              <w:t>User successfully logged in this app with admin account</w:t>
            </w:r>
          </w:p>
          <w:p w14:paraId="2ED0F826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21CC9050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The viewed report will be grayed out on the list report</w:t>
            </w:r>
          </w:p>
          <w:p w14:paraId="3FC923FB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227622A3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Admin accesses the application</w:t>
            </w:r>
          </w:p>
          <w:p w14:paraId="291B8183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Admin successfully logged in this app with admin account</w:t>
            </w:r>
          </w:p>
          <w:p w14:paraId="1F443E35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Admin clicks on View Report button</w:t>
            </w:r>
          </w:p>
          <w:p w14:paraId="181332E6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A list of reports is showed on screen order by descending time </w:t>
            </w:r>
          </w:p>
          <w:p w14:paraId="33946B83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Admin clicks on a specific report that they want to view</w:t>
            </w:r>
          </w:p>
          <w:p w14:paraId="5FED3EC7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Detailed report will be showed on the screen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51"/>
              <w:gridCol w:w="4252"/>
            </w:tblGrid>
            <w:tr w:rsidR="00805C64" w14:paraId="142054EE" w14:textId="77777777" w:rsidTr="00805C64">
              <w:tc>
                <w:tcPr>
                  <w:tcW w:w="4251" w:type="dxa"/>
                </w:tcPr>
                <w:p w14:paraId="2B8E4F5B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</w:t>
                  </w:r>
                </w:p>
              </w:tc>
              <w:tc>
                <w:tcPr>
                  <w:tcW w:w="4252" w:type="dxa"/>
                </w:tcPr>
                <w:p w14:paraId="0D872197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</w:t>
                  </w:r>
                </w:p>
              </w:tc>
            </w:tr>
            <w:tr w:rsidR="00805C64" w14:paraId="1AB849CF" w14:textId="77777777" w:rsidTr="00805C64">
              <w:tc>
                <w:tcPr>
                  <w:tcW w:w="4251" w:type="dxa"/>
                </w:tcPr>
                <w:p w14:paraId="3766F558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Clicking on “Report” tab</w:t>
                  </w:r>
                </w:p>
              </w:tc>
              <w:tc>
                <w:tcPr>
                  <w:tcW w:w="4252" w:type="dxa"/>
                </w:tcPr>
                <w:p w14:paraId="03DF045E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redirect to “Report” screen</w:t>
                  </w:r>
                </w:p>
                <w:p w14:paraId="1DB743FF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All of reports will be shown on the screen (ban request)</w:t>
                  </w:r>
                </w:p>
              </w:tc>
            </w:tr>
            <w:tr w:rsidR="00805C64" w14:paraId="542080B0" w14:textId="77777777" w:rsidTr="00805C64">
              <w:tc>
                <w:tcPr>
                  <w:tcW w:w="4251" w:type="dxa"/>
                </w:tcPr>
                <w:p w14:paraId="2AF43835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 clicks on a specific report to view</w:t>
                  </w:r>
                </w:p>
              </w:tc>
              <w:tc>
                <w:tcPr>
                  <w:tcW w:w="4252" w:type="dxa"/>
                </w:tcPr>
                <w:p w14:paraId="761D10F5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receive the admin’s request and pop up that specific report on detail</w:t>
                  </w:r>
                </w:p>
              </w:tc>
            </w:tr>
          </w:tbl>
          <w:p w14:paraId="7DF5B92C" w14:textId="77777777" w:rsidR="00805C64" w:rsidRDefault="00805C64" w:rsidP="00805C64">
            <w:pPr>
              <w:rPr>
                <w:i/>
              </w:rPr>
            </w:pPr>
          </w:p>
          <w:p w14:paraId="56CDDA00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32310625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NA</w:t>
            </w:r>
          </w:p>
          <w:p w14:paraId="1DC5929C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3F9623FE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NA</w:t>
            </w:r>
          </w:p>
          <w:p w14:paraId="7DEF9F63" w14:textId="77777777" w:rsidR="00805C64" w:rsidRDefault="00805C64" w:rsidP="00805C64">
            <w:pPr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Relationships: </w:t>
            </w:r>
          </w:p>
          <w:p w14:paraId="6CC28A2E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Login</w:t>
            </w:r>
            <w:r>
              <w:tab/>
            </w:r>
          </w:p>
          <w:p w14:paraId="7E3BF23B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5CC8B472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NA</w:t>
            </w:r>
          </w:p>
        </w:tc>
      </w:tr>
    </w:tbl>
    <w:p w14:paraId="3DA0FFF8" w14:textId="77777777" w:rsidR="00805C64" w:rsidRPr="00C72A3D" w:rsidRDefault="00805C64" w:rsidP="00805C64"/>
    <w:p w14:paraId="6488A1FC" w14:textId="157C56E4" w:rsidR="00805C64" w:rsidRDefault="00805C64" w:rsidP="00805C64">
      <w:pPr>
        <w:pStyle w:val="Heading2"/>
      </w:pPr>
      <w:bookmarkStart w:id="57" w:name="_Toc66906842"/>
      <w:r>
        <w:lastRenderedPageBreak/>
        <w:t>&lt;Approve update of a pitch&gt;</w:t>
      </w:r>
      <w:bookmarkEnd w:id="57"/>
      <w:r>
        <w:t xml:space="preserve"> </w:t>
      </w:r>
    </w:p>
    <w:p w14:paraId="68BB3908" w14:textId="77777777" w:rsidR="00805C64" w:rsidRPr="00C72A3D" w:rsidRDefault="00805C64" w:rsidP="00805C64">
      <w:r>
        <w:rPr>
          <w:noProof/>
          <w:lang w:eastAsia="ja-JP"/>
        </w:rPr>
        <w:drawing>
          <wp:inline distT="0" distB="0" distL="0" distR="0" wp14:anchorId="7FDC911F" wp14:editId="4BB83CCF">
            <wp:extent cx="5429250" cy="9239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4BD" w14:textId="77777777" w:rsidR="00805C64" w:rsidRPr="0060493F" w:rsidRDefault="00805C64" w:rsidP="00805C64">
      <w:pPr>
        <w:ind w:left="0"/>
      </w:pPr>
    </w:p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8"/>
        <w:gridCol w:w="2429"/>
        <w:gridCol w:w="1158"/>
        <w:gridCol w:w="748"/>
        <w:gridCol w:w="2110"/>
      </w:tblGrid>
      <w:tr w:rsidR="00805C64" w14:paraId="542BDAA3" w14:textId="77777777" w:rsidTr="00805C64">
        <w:trPr>
          <w:trHeight w:val="135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09388E4" w14:textId="77777777" w:rsidR="00805C64" w:rsidRDefault="00805C64" w:rsidP="00805C64"/>
          <w:p w14:paraId="36F73A9E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 CASE-29 SPECIFICATION</w:t>
            </w:r>
          </w:p>
          <w:p w14:paraId="4590842F" w14:textId="77777777" w:rsidR="00805C64" w:rsidRDefault="00805C64" w:rsidP="00805C64"/>
        </w:tc>
      </w:tr>
      <w:tr w:rsidR="00805C64" w14:paraId="577BA07C" w14:textId="77777777" w:rsidTr="00805C64">
        <w:trPr>
          <w:trHeight w:val="44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16F77B5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217" w14:textId="77777777" w:rsidR="00805C64" w:rsidRDefault="00805C64" w:rsidP="00805C64">
            <w:r>
              <w:t>UC0029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9387CD5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E53A" w14:textId="77777777" w:rsidR="00805C64" w:rsidRDefault="00805C64" w:rsidP="00805C64">
            <w:r>
              <w:t>1.0.1</w:t>
            </w:r>
          </w:p>
        </w:tc>
      </w:tr>
      <w:tr w:rsidR="00805C64" w14:paraId="4C5644F0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CC89AA6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Name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1B7D4" w14:textId="77777777" w:rsidR="00805C64" w:rsidRDefault="00805C64" w:rsidP="00805C64">
            <w:r>
              <w:t>Approve Update A Pitch</w:t>
            </w:r>
          </w:p>
        </w:tc>
      </w:tr>
      <w:tr w:rsidR="00805C64" w14:paraId="0C6C9D43" w14:textId="77777777" w:rsidTr="00805C64">
        <w:trPr>
          <w:trHeight w:val="179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49F8E05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1FB3" w14:textId="77777777" w:rsidR="00805C64" w:rsidRDefault="00805C64" w:rsidP="00805C64">
            <w:r>
              <w:t>Trần Dương Phúc An</w:t>
            </w:r>
          </w:p>
          <w:p w14:paraId="7084CD3F" w14:textId="77777777" w:rsidR="00805C64" w:rsidRDefault="00805C64" w:rsidP="00805C64">
            <w:r>
              <w:t>Nguyễn Văn Hiếu</w:t>
            </w:r>
          </w:p>
          <w:p w14:paraId="31C2E512" w14:textId="77777777" w:rsidR="00805C64" w:rsidRDefault="00805C64" w:rsidP="00805C64">
            <w:r>
              <w:t>Nguyễn Đình Long</w:t>
            </w:r>
          </w:p>
          <w:p w14:paraId="1CDAAEB2" w14:textId="77777777" w:rsidR="00805C64" w:rsidRDefault="00805C64" w:rsidP="00805C64">
            <w:r>
              <w:t>Nguyễn Vũ Long</w:t>
            </w:r>
          </w:p>
        </w:tc>
      </w:tr>
      <w:tr w:rsidR="00805C64" w14:paraId="2A903872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3DD9C877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4EC0" w14:textId="77777777" w:rsidR="00805C64" w:rsidRDefault="00805C64" w:rsidP="00805C64">
            <w:r>
              <w:t>19/01/2021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12960D92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4A25" w14:textId="77777777" w:rsidR="00805C64" w:rsidRDefault="00805C64" w:rsidP="00805C64">
            <w:r>
              <w:t>Normal</w:t>
            </w:r>
          </w:p>
        </w:tc>
      </w:tr>
      <w:tr w:rsidR="00805C64" w14:paraId="1CA31EAA" w14:textId="77777777" w:rsidTr="00805C64">
        <w:trPr>
          <w:trHeight w:val="110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9D2406E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11FEC60F" w14:textId="77777777" w:rsidR="00805C64" w:rsidRDefault="00805C64" w:rsidP="00805C64">
            <w:pPr>
              <w:ind w:left="720"/>
              <w:rPr>
                <w:i/>
              </w:rPr>
            </w:pPr>
            <w:r>
              <w:rPr>
                <w:i/>
              </w:rPr>
              <w:t>Admin</w:t>
            </w:r>
          </w:p>
          <w:p w14:paraId="7600D7EE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14:paraId="1968C54B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As an admin, I want to approve update of pitch</w:t>
            </w:r>
          </w:p>
          <w:p w14:paraId="63657D39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4781EFA3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Approving update of pitch</w:t>
            </w:r>
          </w:p>
          <w:p w14:paraId="5ED32AB0" w14:textId="77777777" w:rsidR="00805C64" w:rsidRDefault="00805C64" w:rsidP="00805C64">
            <w:pPr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6619800C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Admin wants to approve update of pitch</w:t>
            </w:r>
          </w:p>
          <w:p w14:paraId="7B522B97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Clicking on Apply button on creation form of host</w:t>
            </w:r>
          </w:p>
          <w:p w14:paraId="1A5F3AE4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5262FA32" w14:textId="77777777" w:rsidR="00805C64" w:rsidRDefault="00805C64" w:rsidP="00805C64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i/>
                <w:iCs/>
              </w:rPr>
              <w:t>User successfully logged in this app with admin account</w:t>
            </w:r>
          </w:p>
          <w:p w14:paraId="3A2520F0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i/>
              </w:rPr>
              <w:t xml:space="preserve">           There is host’s update pitch of user</w:t>
            </w:r>
            <w:r>
              <w:rPr>
                <w:b/>
                <w:bCs/>
              </w:rPr>
              <w:t xml:space="preserve"> </w:t>
            </w:r>
          </w:p>
          <w:p w14:paraId="3D6D69AF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297C37E4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lastRenderedPageBreak/>
              <w:t xml:space="preserve">           Host updates pitch successfully</w:t>
            </w:r>
          </w:p>
          <w:p w14:paraId="1D78ED16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Successful message is sent to host who create pitch</w:t>
            </w:r>
          </w:p>
          <w:p w14:paraId="432C34DE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11F4F441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Host inputs necessary information to update a pitch</w:t>
            </w:r>
          </w:p>
          <w:p w14:paraId="7D4B1FA7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Host clicks on Update button</w:t>
            </w:r>
          </w:p>
          <w:p w14:paraId="460A32CB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Update Pitch Form is sent to admin</w:t>
            </w:r>
          </w:p>
          <w:p w14:paraId="104B6998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Admin reviews and clicks on Apply button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52"/>
              <w:gridCol w:w="4251"/>
            </w:tblGrid>
            <w:tr w:rsidR="00805C64" w14:paraId="0F9C8950" w14:textId="77777777" w:rsidTr="00805C64">
              <w:tc>
                <w:tcPr>
                  <w:tcW w:w="4341" w:type="dxa"/>
                </w:tcPr>
                <w:p w14:paraId="381EA983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</w:t>
                  </w:r>
                </w:p>
              </w:tc>
              <w:tc>
                <w:tcPr>
                  <w:tcW w:w="4342" w:type="dxa"/>
                </w:tcPr>
                <w:p w14:paraId="0B59D066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</w:t>
                  </w:r>
                </w:p>
              </w:tc>
            </w:tr>
            <w:tr w:rsidR="00805C64" w14:paraId="184CC18B" w14:textId="77777777" w:rsidTr="00805C64">
              <w:tc>
                <w:tcPr>
                  <w:tcW w:w="4341" w:type="dxa"/>
                </w:tcPr>
                <w:p w14:paraId="034C74A5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Clicking on the bell (notification)</w:t>
                  </w:r>
                </w:p>
              </w:tc>
              <w:tc>
                <w:tcPr>
                  <w:tcW w:w="4342" w:type="dxa"/>
                </w:tcPr>
                <w:p w14:paraId="2723825C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If There is a host who updates pitch’s information, System will create a new update pitch form and send it to admin’s notification</w:t>
                  </w:r>
                </w:p>
              </w:tc>
            </w:tr>
            <w:tr w:rsidR="00805C64" w14:paraId="58E7F751" w14:textId="77777777" w:rsidTr="00805C64">
              <w:tc>
                <w:tcPr>
                  <w:tcW w:w="4341" w:type="dxa"/>
                </w:tcPr>
                <w:p w14:paraId="53A9ABDD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Admin examines the necessary information of update pitch and clicks on Apply button</w:t>
                  </w:r>
                </w:p>
              </w:tc>
              <w:tc>
                <w:tcPr>
                  <w:tcW w:w="4342" w:type="dxa"/>
                </w:tcPr>
                <w:p w14:paraId="2F332A3B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 xml:space="preserve">System will receive the admin’s request and update pitch’s information depending the update form </w:t>
                  </w:r>
                </w:p>
              </w:tc>
            </w:tr>
          </w:tbl>
          <w:p w14:paraId="5607CF1E" w14:textId="77777777" w:rsidR="00805C64" w:rsidRDefault="00805C64" w:rsidP="00805C64">
            <w:pPr>
              <w:rPr>
                <w:i/>
              </w:rPr>
            </w:pPr>
          </w:p>
          <w:p w14:paraId="04A192EF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458E96EB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Cs/>
                <w:i/>
              </w:rPr>
              <w:t>N/A</w:t>
            </w:r>
          </w:p>
          <w:p w14:paraId="0A4082C7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67E5B1C1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NA</w:t>
            </w:r>
          </w:p>
          <w:p w14:paraId="71E1326B" w14:textId="77777777" w:rsidR="00805C64" w:rsidRDefault="00805C64" w:rsidP="00805C64">
            <w:pPr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Relationships: </w:t>
            </w:r>
          </w:p>
          <w:p w14:paraId="675835FE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  Update A Pitch</w:t>
            </w:r>
          </w:p>
          <w:p w14:paraId="3E1C4CAE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5EB68F44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NA</w:t>
            </w:r>
          </w:p>
        </w:tc>
      </w:tr>
    </w:tbl>
    <w:p w14:paraId="38DC1602" w14:textId="77777777" w:rsidR="00805C64" w:rsidRDefault="00805C64" w:rsidP="00805C64"/>
    <w:p w14:paraId="6E4511AE" w14:textId="2363F427" w:rsidR="00805C64" w:rsidRDefault="00805C64" w:rsidP="00805C64">
      <w:pPr>
        <w:pStyle w:val="Heading2"/>
      </w:pPr>
      <w:r>
        <w:t xml:space="preserve">&lt;Reject a booking pitch&gt; </w:t>
      </w:r>
    </w:p>
    <w:p w14:paraId="6AC440EF" w14:textId="77777777" w:rsidR="00805C64" w:rsidRDefault="00805C64" w:rsidP="00805C64"/>
    <w:p w14:paraId="05FC136E" w14:textId="77777777" w:rsidR="00805C64" w:rsidRDefault="00805C64" w:rsidP="00805C64"/>
    <w:tbl>
      <w:tblPr>
        <w:tblW w:w="49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478"/>
        <w:gridCol w:w="2429"/>
        <w:gridCol w:w="1158"/>
        <w:gridCol w:w="748"/>
        <w:gridCol w:w="2110"/>
      </w:tblGrid>
      <w:tr w:rsidR="00805C64" w14:paraId="11BF426D" w14:textId="77777777" w:rsidTr="00805C64">
        <w:trPr>
          <w:trHeight w:val="135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2820727" w14:textId="77777777" w:rsidR="00805C64" w:rsidRDefault="00805C64" w:rsidP="00805C64"/>
          <w:p w14:paraId="415932BE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 CASE-30 SPECIFICATION</w:t>
            </w:r>
          </w:p>
          <w:p w14:paraId="15FC791E" w14:textId="77777777" w:rsidR="00805C64" w:rsidRDefault="00805C64" w:rsidP="00805C64"/>
        </w:tc>
      </w:tr>
      <w:tr w:rsidR="00805C64" w14:paraId="443F15E3" w14:textId="77777777" w:rsidTr="00805C64">
        <w:trPr>
          <w:trHeight w:val="44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16410DC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No.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7A9C8" w14:textId="77777777" w:rsidR="00805C64" w:rsidRDefault="00805C64" w:rsidP="00805C64">
            <w:r>
              <w:t>UC0030</w:t>
            </w:r>
          </w:p>
        </w:tc>
        <w:tc>
          <w:tcPr>
            <w:tcW w:w="105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206919D3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Use-case Version</w:t>
            </w:r>
          </w:p>
        </w:tc>
        <w:tc>
          <w:tcPr>
            <w:tcW w:w="11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08805" w14:textId="77777777" w:rsidR="00805C64" w:rsidRDefault="00805C64" w:rsidP="00805C64">
            <w:r>
              <w:t>1.0.1</w:t>
            </w:r>
          </w:p>
        </w:tc>
      </w:tr>
      <w:tr w:rsidR="00805C64" w14:paraId="0AEE8486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33778DC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lastRenderedPageBreak/>
              <w:t>Use-case Name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47021" w14:textId="77777777" w:rsidR="00805C64" w:rsidRDefault="00805C64" w:rsidP="00805C64">
            <w:r>
              <w:t>Reject a booking pitch</w:t>
            </w:r>
          </w:p>
        </w:tc>
      </w:tr>
      <w:tr w:rsidR="00805C64" w14:paraId="7DD72BF5" w14:textId="77777777" w:rsidTr="00805C64">
        <w:trPr>
          <w:trHeight w:val="179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7B5EB6AF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360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345A4" w14:textId="77777777" w:rsidR="00805C64" w:rsidRDefault="00805C64" w:rsidP="00805C64">
            <w:r>
              <w:t>Trần Dương Phúc An</w:t>
            </w:r>
          </w:p>
          <w:p w14:paraId="5BE39E56" w14:textId="77777777" w:rsidR="00805C64" w:rsidRDefault="00805C64" w:rsidP="00805C64">
            <w:r>
              <w:t>Nguyễn Văn Hiếu</w:t>
            </w:r>
          </w:p>
          <w:p w14:paraId="463E2986" w14:textId="77777777" w:rsidR="00805C64" w:rsidRDefault="00805C64" w:rsidP="00805C64">
            <w:r>
              <w:t>Nguyễn Đình Long</w:t>
            </w:r>
          </w:p>
          <w:p w14:paraId="59CBE32D" w14:textId="77777777" w:rsidR="00805C64" w:rsidRDefault="00805C64" w:rsidP="00805C64">
            <w:r>
              <w:t>Nguyễn Vũ Long</w:t>
            </w:r>
          </w:p>
        </w:tc>
      </w:tr>
      <w:tr w:rsidR="00805C64" w14:paraId="6F3940EB" w14:textId="77777777" w:rsidTr="00805C64">
        <w:trPr>
          <w:trHeight w:val="450"/>
        </w:trPr>
        <w:tc>
          <w:tcPr>
            <w:tcW w:w="1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42BE4473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BFBB" w14:textId="77777777" w:rsidR="00805C64" w:rsidRDefault="00805C64" w:rsidP="00805C64">
            <w:r>
              <w:t>19/01/2021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hideMark/>
          </w:tcPr>
          <w:p w14:paraId="064C1525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3E65D" w14:textId="77777777" w:rsidR="00805C64" w:rsidRDefault="00805C64" w:rsidP="00805C64">
            <w:r>
              <w:t>Normal</w:t>
            </w:r>
          </w:p>
        </w:tc>
      </w:tr>
      <w:tr w:rsidR="00805C64" w14:paraId="505F470A" w14:textId="77777777" w:rsidTr="00805C64">
        <w:trPr>
          <w:trHeight w:val="1102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27C6DFD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Actor:</w:t>
            </w:r>
          </w:p>
          <w:p w14:paraId="7A9424B3" w14:textId="77777777" w:rsidR="00805C64" w:rsidRDefault="00805C64" w:rsidP="00805C64">
            <w:pPr>
              <w:ind w:left="720"/>
              <w:rPr>
                <w:i/>
              </w:rPr>
            </w:pPr>
            <w:r>
              <w:rPr>
                <w:i/>
              </w:rPr>
              <w:t>Host</w:t>
            </w:r>
          </w:p>
          <w:p w14:paraId="2050E42A" w14:textId="77777777" w:rsidR="00805C64" w:rsidRDefault="00805C64" w:rsidP="00805C64">
            <w:pPr>
              <w:rPr>
                <w:b/>
              </w:rPr>
            </w:pPr>
            <w:r>
              <w:rPr>
                <w:b/>
              </w:rPr>
              <w:t>Summary:</w:t>
            </w:r>
          </w:p>
          <w:p w14:paraId="5A4DD07C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As a Host, I want to reject a booking pitch directly</w:t>
            </w:r>
          </w:p>
          <w:p w14:paraId="76440BD8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Goal:</w:t>
            </w:r>
          </w:p>
          <w:p w14:paraId="2B8765C4" w14:textId="77777777" w:rsidR="00805C64" w:rsidRDefault="00805C64" w:rsidP="00805C64">
            <w:pPr>
              <w:rPr>
                <w:b/>
                <w:i/>
              </w:rPr>
            </w:pPr>
            <w:r>
              <w:rPr>
                <w:i/>
              </w:rPr>
              <w:tab/>
              <w:t>To reject a booking pitch</w:t>
            </w:r>
          </w:p>
          <w:p w14:paraId="0457D345" w14:textId="77777777" w:rsidR="00805C64" w:rsidRDefault="00805C64" w:rsidP="00805C64">
            <w:pPr>
              <w:rPr>
                <w:b/>
                <w:u w:val="single"/>
              </w:rPr>
            </w:pPr>
            <w:r>
              <w:rPr>
                <w:b/>
                <w:bCs/>
                <w:u w:val="single"/>
              </w:rPr>
              <w:t>Triggers</w:t>
            </w:r>
          </w:p>
          <w:p w14:paraId="3850A0FC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Host wants to reject a booking pitch</w:t>
            </w:r>
          </w:p>
          <w:p w14:paraId="083CAFC1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14:paraId="1B2F282D" w14:textId="77777777" w:rsidR="00805C64" w:rsidRDefault="00805C64" w:rsidP="00805C64">
            <w:pPr>
              <w:rPr>
                <w:i/>
                <w:iCs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i/>
                <w:iCs/>
              </w:rPr>
              <w:t>User successfully logged in this app with Host account</w:t>
            </w:r>
          </w:p>
          <w:p w14:paraId="7B250E80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i/>
              </w:rPr>
              <w:t xml:space="preserve">           User’s device has to be connected to the internet</w:t>
            </w:r>
          </w:p>
          <w:p w14:paraId="57AA41A1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Post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</w:rPr>
              <w:t>Conditions:</w:t>
            </w:r>
          </w:p>
          <w:p w14:paraId="39A4A484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   A booking pitch will be rejected from booked pitch history</w:t>
            </w:r>
          </w:p>
          <w:p w14:paraId="7C482C6C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Main Success Scenario:</w:t>
            </w:r>
          </w:p>
          <w:p w14:paraId="7D8D0723" w14:textId="70DE50F7" w:rsidR="00805C64" w:rsidRDefault="005D4DB6" w:rsidP="00805C64">
            <w:pPr>
              <w:rPr>
                <w:i/>
              </w:rPr>
            </w:pPr>
            <w:r>
              <w:rPr>
                <w:i/>
              </w:rPr>
              <w:t xml:space="preserve"> </w:t>
            </w:r>
          </w:p>
          <w:tbl>
            <w:tblPr>
              <w:tblStyle w:val="TableGrid"/>
              <w:tblW w:w="0" w:type="auto"/>
              <w:tblInd w:w="180" w:type="dxa"/>
              <w:tblLook w:val="04A0" w:firstRow="1" w:lastRow="0" w:firstColumn="1" w:lastColumn="0" w:noHBand="0" w:noVBand="1"/>
            </w:tblPr>
            <w:tblGrid>
              <w:gridCol w:w="4253"/>
              <w:gridCol w:w="4250"/>
            </w:tblGrid>
            <w:tr w:rsidR="00805C64" w14:paraId="56EB80E9" w14:textId="77777777" w:rsidTr="00805C64">
              <w:tc>
                <w:tcPr>
                  <w:tcW w:w="4341" w:type="dxa"/>
                </w:tcPr>
                <w:p w14:paraId="2657C4AD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Host</w:t>
                  </w:r>
                </w:p>
              </w:tc>
              <w:tc>
                <w:tcPr>
                  <w:tcW w:w="4342" w:type="dxa"/>
                </w:tcPr>
                <w:p w14:paraId="1020D72D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</w:t>
                  </w:r>
                </w:p>
              </w:tc>
            </w:tr>
            <w:tr w:rsidR="00805C64" w14:paraId="784F037A" w14:textId="77777777" w:rsidTr="00805C64">
              <w:tc>
                <w:tcPr>
                  <w:tcW w:w="4341" w:type="dxa"/>
                </w:tcPr>
                <w:p w14:paraId="23BD40E4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Clicking on the bell (notification)</w:t>
                  </w:r>
                </w:p>
              </w:tc>
              <w:tc>
                <w:tcPr>
                  <w:tcW w:w="4342" w:type="dxa"/>
                </w:tcPr>
                <w:p w14:paraId="2E6F20EE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If There is a user who books a pitch, System will create a new notification and send it to host’s notification</w:t>
                  </w:r>
                </w:p>
              </w:tc>
            </w:tr>
            <w:tr w:rsidR="00805C64" w14:paraId="66FAE04A" w14:textId="77777777" w:rsidTr="00805C64">
              <w:tc>
                <w:tcPr>
                  <w:tcW w:w="4341" w:type="dxa"/>
                </w:tcPr>
                <w:p w14:paraId="0A45684B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Host clicks on a specific booking pitch notification to view it on detail</w:t>
                  </w:r>
                </w:p>
              </w:tc>
              <w:tc>
                <w:tcPr>
                  <w:tcW w:w="4342" w:type="dxa"/>
                </w:tcPr>
                <w:p w14:paraId="23BEBA39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 xml:space="preserve">System will receive the host’s request and display that notification on detail </w:t>
                  </w:r>
                </w:p>
              </w:tc>
            </w:tr>
            <w:tr w:rsidR="00805C64" w14:paraId="5B8C601D" w14:textId="77777777" w:rsidTr="00805C64">
              <w:tc>
                <w:tcPr>
                  <w:tcW w:w="4341" w:type="dxa"/>
                </w:tcPr>
                <w:p w14:paraId="417B70F1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In the detailed screen, Host clicks on Reject button</w:t>
                  </w:r>
                </w:p>
              </w:tc>
              <w:tc>
                <w:tcPr>
                  <w:tcW w:w="4342" w:type="dxa"/>
                </w:tcPr>
                <w:p w14:paraId="37A8A345" w14:textId="77777777" w:rsidR="00805C64" w:rsidRDefault="00805C64" w:rsidP="00805C64">
                  <w:pPr>
                    <w:ind w:left="0"/>
                    <w:rPr>
                      <w:i/>
                    </w:rPr>
                  </w:pPr>
                  <w:r>
                    <w:rPr>
                      <w:i/>
                    </w:rPr>
                    <w:t>System will remove that booking pitch from booked pitch history</w:t>
                  </w:r>
                </w:p>
              </w:tc>
            </w:tr>
          </w:tbl>
          <w:p w14:paraId="33500E67" w14:textId="77777777" w:rsidR="00805C64" w:rsidRDefault="00805C64" w:rsidP="00805C64">
            <w:pPr>
              <w:rPr>
                <w:i/>
              </w:rPr>
            </w:pPr>
          </w:p>
          <w:p w14:paraId="21456567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Alternative Scenario: </w:t>
            </w:r>
          </w:p>
          <w:p w14:paraId="7E4FEE0A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/>
                <w:bCs/>
              </w:rPr>
              <w:t xml:space="preserve">           </w:t>
            </w:r>
            <w:r>
              <w:rPr>
                <w:bCs/>
                <w:i/>
              </w:rPr>
              <w:t>N/A</w:t>
            </w:r>
          </w:p>
          <w:p w14:paraId="5B6BFCBA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Exceptions:</w:t>
            </w:r>
          </w:p>
          <w:p w14:paraId="58CB5897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lastRenderedPageBreak/>
              <w:t xml:space="preserve">          NA</w:t>
            </w:r>
          </w:p>
          <w:p w14:paraId="0C127DB6" w14:textId="77777777" w:rsidR="00805C64" w:rsidRDefault="00805C64" w:rsidP="00805C64">
            <w:pPr>
              <w:rPr>
                <w:b/>
                <w:bCs/>
                <w:sz w:val="21"/>
              </w:rPr>
            </w:pPr>
            <w:r>
              <w:rPr>
                <w:b/>
                <w:bCs/>
                <w:sz w:val="21"/>
              </w:rPr>
              <w:t xml:space="preserve">Relationships: </w:t>
            </w:r>
          </w:p>
          <w:p w14:paraId="3C6D7553" w14:textId="77777777" w:rsidR="00805C64" w:rsidRDefault="00805C64" w:rsidP="00805C64">
            <w:pPr>
              <w:rPr>
                <w:bCs/>
                <w:i/>
              </w:rPr>
            </w:pPr>
            <w:r>
              <w:rPr>
                <w:bCs/>
                <w:i/>
              </w:rPr>
              <w:t xml:space="preserve">        Login</w:t>
            </w:r>
          </w:p>
          <w:p w14:paraId="4E3AD28F" w14:textId="77777777" w:rsidR="00805C64" w:rsidRDefault="00805C64" w:rsidP="00805C64">
            <w:pPr>
              <w:ind w:left="0"/>
              <w:rPr>
                <w:bCs/>
                <w:i/>
              </w:rPr>
            </w:pPr>
            <w:r>
              <w:rPr>
                <w:bCs/>
                <w:i/>
              </w:rPr>
              <w:t xml:space="preserve">          View booked pitch history</w:t>
            </w:r>
          </w:p>
          <w:p w14:paraId="41AC96E2" w14:textId="77777777" w:rsidR="00805C64" w:rsidRDefault="00805C64" w:rsidP="00805C64">
            <w:pPr>
              <w:rPr>
                <w:b/>
                <w:bCs/>
              </w:rPr>
            </w:pPr>
            <w:r>
              <w:rPr>
                <w:b/>
                <w:bCs/>
              </w:rPr>
              <w:t>Business Rules:</w:t>
            </w:r>
          </w:p>
          <w:p w14:paraId="15253B43" w14:textId="77777777" w:rsidR="00805C64" w:rsidRDefault="00805C64" w:rsidP="00805C64">
            <w:pPr>
              <w:rPr>
                <w:i/>
              </w:rPr>
            </w:pPr>
            <w:r>
              <w:rPr>
                <w:i/>
              </w:rPr>
              <w:t xml:space="preserve">        NA</w:t>
            </w:r>
          </w:p>
        </w:tc>
      </w:tr>
    </w:tbl>
    <w:p w14:paraId="2148EEB9" w14:textId="77777777" w:rsidR="00D5183D" w:rsidRPr="008C617E" w:rsidRDefault="00D5183D" w:rsidP="00C42A0F"/>
    <w:p w14:paraId="0E41CD6C" w14:textId="77777777" w:rsidR="0051524F" w:rsidRDefault="0051524F" w:rsidP="00C42A0F">
      <w:pPr>
        <w:pStyle w:val="Heading1"/>
      </w:pPr>
      <w:bookmarkStart w:id="58" w:name="_Toc66906843"/>
      <w:r>
        <w:lastRenderedPageBreak/>
        <w:t>NON-FUNCTIONAL Requirements</w:t>
      </w:r>
      <w:bookmarkEnd w:id="58"/>
      <w:r>
        <w:t xml:space="preserve"> </w:t>
      </w:r>
    </w:p>
    <w:p w14:paraId="0D726FCB" w14:textId="77777777" w:rsidR="0051524F" w:rsidRDefault="0051524F" w:rsidP="00C42A0F">
      <w:pPr>
        <w:pStyle w:val="InfoBlue"/>
      </w:pPr>
      <w:r>
        <w:t>[This section describes the non-functional requirements of the system. Some examples are listed as below]</w:t>
      </w:r>
    </w:p>
    <w:p w14:paraId="7A378420" w14:textId="645EAD4E" w:rsidR="0050513B" w:rsidRDefault="0050513B" w:rsidP="00C42A0F">
      <w:pPr>
        <w:pStyle w:val="Heading2"/>
      </w:pPr>
      <w:bookmarkStart w:id="59" w:name="_Toc521150205"/>
      <w:bookmarkStart w:id="60" w:name="_Toc66906844"/>
      <w:r>
        <w:t>Usability</w:t>
      </w:r>
      <w:bookmarkEnd w:id="59"/>
      <w:bookmarkEnd w:id="60"/>
      <w:r>
        <w:t xml:space="preserve"> </w:t>
      </w:r>
    </w:p>
    <w:p w14:paraId="3D612553" w14:textId="03352FA4" w:rsidR="00985B32" w:rsidRPr="009020F4" w:rsidRDefault="00985B32" w:rsidP="00985B32">
      <w:pPr>
        <w:pStyle w:val="InfoBlue"/>
        <w:ind w:left="0" w:firstLine="540"/>
        <w:rPr>
          <w:i w:val="0"/>
          <w:color w:val="auto"/>
        </w:rPr>
      </w:pPr>
      <w:r w:rsidRPr="009020F4">
        <w:rPr>
          <w:i w:val="0"/>
          <w:color w:val="auto"/>
        </w:rPr>
        <w:t>The application is easy to use through a simple interface that is easily accessible to users.</w:t>
      </w:r>
    </w:p>
    <w:p w14:paraId="1F2B650D" w14:textId="41F02881" w:rsidR="00985B32" w:rsidRPr="00985B32" w:rsidRDefault="00985B32" w:rsidP="00985B32">
      <w:pPr>
        <w:pStyle w:val="InfoBlue"/>
        <w:rPr>
          <w:color w:val="auto"/>
        </w:rPr>
      </w:pPr>
      <w:r w:rsidRPr="009020F4">
        <w:rPr>
          <w:i w:val="0"/>
          <w:color w:val="auto"/>
        </w:rPr>
        <w:t>Users only need about 2 hours to use the application proficiently</w:t>
      </w:r>
      <w:r w:rsidRPr="009020F4">
        <w:rPr>
          <w:color w:val="auto"/>
        </w:rPr>
        <w:t>.</w:t>
      </w:r>
    </w:p>
    <w:p w14:paraId="048B40A7" w14:textId="7A2C6207" w:rsidR="0050513B" w:rsidRDefault="0050513B" w:rsidP="00C42A0F">
      <w:pPr>
        <w:pStyle w:val="Heading2"/>
      </w:pPr>
      <w:bookmarkStart w:id="61" w:name="_Toc521150206"/>
      <w:bookmarkStart w:id="62" w:name="_Toc66906845"/>
      <w:r>
        <w:t>Reliability</w:t>
      </w:r>
      <w:bookmarkEnd w:id="61"/>
      <w:bookmarkEnd w:id="62"/>
      <w:r>
        <w:t xml:space="preserve"> </w:t>
      </w:r>
    </w:p>
    <w:p w14:paraId="03235525" w14:textId="0787592A" w:rsidR="009020F4" w:rsidRDefault="009020F4" w:rsidP="009020F4">
      <w:r>
        <w:t xml:space="preserve">      If the application has 200 users accessing at the same time, the response of this application will be reduced performance.</w:t>
      </w:r>
    </w:p>
    <w:p w14:paraId="6593EB3E" w14:textId="5C301501" w:rsidR="009020F4" w:rsidRPr="009020F4" w:rsidRDefault="009020F4" w:rsidP="00985B32">
      <w:r>
        <w:t>If there are 2 different devices accessing the same account, 1 OTP will be sent to the last access device to authenticate the user's login.</w:t>
      </w:r>
    </w:p>
    <w:p w14:paraId="7E880349" w14:textId="77777777" w:rsidR="0050513B" w:rsidRDefault="0050513B" w:rsidP="00C42A0F">
      <w:pPr>
        <w:pStyle w:val="Heading2"/>
      </w:pPr>
      <w:bookmarkStart w:id="63" w:name="_Toc521150207"/>
      <w:bookmarkStart w:id="64" w:name="_Toc66906846"/>
      <w:r>
        <w:t>Performance</w:t>
      </w:r>
      <w:bookmarkEnd w:id="63"/>
      <w:bookmarkEnd w:id="64"/>
    </w:p>
    <w:bookmarkEnd w:id="2"/>
    <w:bookmarkEnd w:id="3"/>
    <w:bookmarkEnd w:id="4"/>
    <w:bookmarkEnd w:id="5"/>
    <w:bookmarkEnd w:id="6"/>
    <w:bookmarkEnd w:id="7"/>
    <w:bookmarkEnd w:id="10"/>
    <w:bookmarkEnd w:id="11"/>
    <w:p w14:paraId="5520E2DB" w14:textId="77777777" w:rsidR="00985B32" w:rsidRPr="00F3427B" w:rsidRDefault="00985B32" w:rsidP="00985B32">
      <w:pPr>
        <w:rPr>
          <w:b/>
        </w:rPr>
      </w:pPr>
      <w:r w:rsidRPr="00F3427B">
        <w:rPr>
          <w:b/>
        </w:rPr>
        <w:t>1</w:t>
      </w:r>
      <w:r>
        <w:rPr>
          <w:b/>
        </w:rPr>
        <w:t>.</w:t>
      </w:r>
      <w:r w:rsidRPr="00F3427B">
        <w:rPr>
          <w:b/>
        </w:rPr>
        <w:t xml:space="preserve"> Startup Time</w:t>
      </w:r>
    </w:p>
    <w:p w14:paraId="69ABD9A0" w14:textId="77777777" w:rsidR="00985B32" w:rsidRDefault="00985B32" w:rsidP="00985B32">
      <w:r>
        <w:t xml:space="preserve">The application should display the opened document within 10s after it is started. </w:t>
      </w:r>
    </w:p>
    <w:p w14:paraId="00C8C8D0" w14:textId="77777777" w:rsidR="00985B32" w:rsidRPr="00F3427B" w:rsidRDefault="00985B32" w:rsidP="00985B32">
      <w:pPr>
        <w:rPr>
          <w:b/>
        </w:rPr>
      </w:pPr>
      <w:r w:rsidRPr="00F3427B">
        <w:rPr>
          <w:b/>
        </w:rPr>
        <w:t>2</w:t>
      </w:r>
      <w:r>
        <w:rPr>
          <w:b/>
        </w:rPr>
        <w:t>.</w:t>
      </w:r>
      <w:r w:rsidRPr="00F3427B">
        <w:rPr>
          <w:b/>
        </w:rPr>
        <w:t xml:space="preserve"> Edit Response Time </w:t>
      </w:r>
    </w:p>
    <w:p w14:paraId="31CC8671" w14:textId="77777777" w:rsidR="00985B32" w:rsidRDefault="00985B32" w:rsidP="00985B32">
      <w:r>
        <w:t xml:space="preserve">The application should display updated values within 1s after user triggers the edit operation. </w:t>
      </w:r>
    </w:p>
    <w:p w14:paraId="0E4E5D58" w14:textId="77777777" w:rsidR="00985B32" w:rsidRPr="00F3427B" w:rsidRDefault="00985B32" w:rsidP="00985B32">
      <w:pPr>
        <w:rPr>
          <w:b/>
        </w:rPr>
      </w:pPr>
      <w:r w:rsidRPr="00F3427B">
        <w:rPr>
          <w:b/>
        </w:rPr>
        <w:t>3</w:t>
      </w:r>
      <w:r>
        <w:rPr>
          <w:b/>
        </w:rPr>
        <w:t>.</w:t>
      </w:r>
      <w:r w:rsidRPr="00F3427B">
        <w:rPr>
          <w:b/>
        </w:rPr>
        <w:t xml:space="preserve"> Smooth Scrolling </w:t>
      </w:r>
    </w:p>
    <w:p w14:paraId="6F5FB219" w14:textId="77777777" w:rsidR="00985B32" w:rsidRDefault="00985B32" w:rsidP="00985B32">
      <w:r>
        <w:t xml:space="preserve">While a user scrolls the requirements table, the application should not display scrolling jerks longer than 200ms. </w:t>
      </w:r>
    </w:p>
    <w:p w14:paraId="6AACB2B5" w14:textId="1FC1E62E" w:rsidR="0050513B" w:rsidRDefault="0050513B" w:rsidP="00C42A0F">
      <w:pPr>
        <w:pStyle w:val="InfoBlue"/>
      </w:pPr>
    </w:p>
    <w:sectPr w:rsidR="0050513B">
      <w:headerReference w:type="default" r:id="rId46"/>
      <w:pgSz w:w="12240" w:h="15840"/>
      <w:pgMar w:top="1440" w:right="144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FF3E7" w14:textId="77777777" w:rsidR="00CA5072" w:rsidRDefault="00CA5072" w:rsidP="00C42A0F">
      <w:r>
        <w:separator/>
      </w:r>
    </w:p>
    <w:p w14:paraId="7DCC8EA6" w14:textId="77777777" w:rsidR="00CA5072" w:rsidRDefault="00CA5072" w:rsidP="00C42A0F"/>
    <w:p w14:paraId="2B897D2D" w14:textId="77777777" w:rsidR="00CA5072" w:rsidRDefault="00CA5072" w:rsidP="00C42A0F"/>
    <w:p w14:paraId="5493FF63" w14:textId="77777777" w:rsidR="00CA5072" w:rsidRDefault="00CA5072" w:rsidP="00C42A0F"/>
    <w:p w14:paraId="4CB96336" w14:textId="77777777" w:rsidR="00CA5072" w:rsidRDefault="00CA5072" w:rsidP="00C42A0F"/>
    <w:p w14:paraId="7F1FFE2F" w14:textId="77777777" w:rsidR="00CA5072" w:rsidRDefault="00CA5072"/>
    <w:p w14:paraId="09673CAD" w14:textId="77777777" w:rsidR="00CA5072" w:rsidRDefault="00CA5072" w:rsidP="006D3B76"/>
    <w:p w14:paraId="588F6607" w14:textId="77777777" w:rsidR="00CA5072" w:rsidRDefault="00CA5072"/>
  </w:endnote>
  <w:endnote w:type="continuationSeparator" w:id="0">
    <w:p w14:paraId="033C223B" w14:textId="77777777" w:rsidR="00CA5072" w:rsidRDefault="00CA5072" w:rsidP="00C42A0F">
      <w:r>
        <w:continuationSeparator/>
      </w:r>
    </w:p>
    <w:p w14:paraId="34F9E031" w14:textId="77777777" w:rsidR="00CA5072" w:rsidRDefault="00CA5072" w:rsidP="00C42A0F"/>
    <w:p w14:paraId="711A7877" w14:textId="77777777" w:rsidR="00CA5072" w:rsidRDefault="00CA5072" w:rsidP="00C42A0F"/>
    <w:p w14:paraId="1F8C54B5" w14:textId="77777777" w:rsidR="00CA5072" w:rsidRDefault="00CA5072" w:rsidP="00C42A0F"/>
    <w:p w14:paraId="659A77BF" w14:textId="77777777" w:rsidR="00CA5072" w:rsidRDefault="00CA5072" w:rsidP="00C42A0F"/>
    <w:p w14:paraId="71F0CBFA" w14:textId="77777777" w:rsidR="00CA5072" w:rsidRDefault="00CA5072"/>
    <w:p w14:paraId="3DCE1DBF" w14:textId="77777777" w:rsidR="00CA5072" w:rsidRDefault="00CA5072" w:rsidP="006D3B76"/>
    <w:p w14:paraId="2757FFD4" w14:textId="77777777" w:rsidR="00CA5072" w:rsidRDefault="00CA50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E8E323" w14:textId="349877B0" w:rsidR="00805C64" w:rsidRDefault="00805C64" w:rsidP="00C42A0F">
    <w:pPr>
      <w:pStyle w:val="Footer"/>
    </w:pPr>
    <w:r>
      <w:t>06be-BM/PM/HDCV/FSOFT v1/1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D4DB6">
      <w:rPr>
        <w:rStyle w:val="PageNumber"/>
        <w:noProof/>
      </w:rPr>
      <w:t>74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D4DB6">
      <w:rPr>
        <w:rStyle w:val="PageNumber"/>
        <w:noProof/>
      </w:rPr>
      <w:t>78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D1DF2" w14:textId="77777777" w:rsidR="00CA5072" w:rsidRDefault="00CA5072" w:rsidP="00C42A0F">
      <w:r>
        <w:separator/>
      </w:r>
    </w:p>
    <w:p w14:paraId="1872AC4D" w14:textId="77777777" w:rsidR="00CA5072" w:rsidRDefault="00CA5072" w:rsidP="00C42A0F"/>
    <w:p w14:paraId="0248C238" w14:textId="77777777" w:rsidR="00CA5072" w:rsidRDefault="00CA5072" w:rsidP="00C42A0F"/>
    <w:p w14:paraId="3C4F9352" w14:textId="77777777" w:rsidR="00CA5072" w:rsidRDefault="00CA5072" w:rsidP="00C42A0F"/>
    <w:p w14:paraId="53D37460" w14:textId="77777777" w:rsidR="00CA5072" w:rsidRDefault="00CA5072" w:rsidP="00C42A0F"/>
    <w:p w14:paraId="72247192" w14:textId="77777777" w:rsidR="00CA5072" w:rsidRDefault="00CA5072"/>
    <w:p w14:paraId="7B25E10D" w14:textId="77777777" w:rsidR="00CA5072" w:rsidRDefault="00CA5072" w:rsidP="006D3B76"/>
    <w:p w14:paraId="7737A907" w14:textId="77777777" w:rsidR="00CA5072" w:rsidRDefault="00CA5072"/>
  </w:footnote>
  <w:footnote w:type="continuationSeparator" w:id="0">
    <w:p w14:paraId="4EF778F6" w14:textId="77777777" w:rsidR="00CA5072" w:rsidRDefault="00CA5072" w:rsidP="00C42A0F">
      <w:r>
        <w:continuationSeparator/>
      </w:r>
    </w:p>
    <w:p w14:paraId="06E84A57" w14:textId="77777777" w:rsidR="00CA5072" w:rsidRDefault="00CA5072" w:rsidP="00C42A0F"/>
    <w:p w14:paraId="18789E56" w14:textId="77777777" w:rsidR="00CA5072" w:rsidRDefault="00CA5072" w:rsidP="00C42A0F"/>
    <w:p w14:paraId="665EFB98" w14:textId="77777777" w:rsidR="00CA5072" w:rsidRDefault="00CA5072" w:rsidP="00C42A0F"/>
    <w:p w14:paraId="64E6D274" w14:textId="77777777" w:rsidR="00CA5072" w:rsidRDefault="00CA5072" w:rsidP="00C42A0F"/>
    <w:p w14:paraId="06249CFD" w14:textId="77777777" w:rsidR="00CA5072" w:rsidRDefault="00CA5072"/>
    <w:p w14:paraId="45A73827" w14:textId="77777777" w:rsidR="00CA5072" w:rsidRDefault="00CA5072" w:rsidP="006D3B76"/>
    <w:p w14:paraId="3B220A62" w14:textId="77777777" w:rsidR="00CA5072" w:rsidRDefault="00CA507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0B9F33" w14:textId="77777777" w:rsidR="00805C64" w:rsidRDefault="00805C64" w:rsidP="00C42A0F">
    <w:pPr>
      <w:pStyle w:val="Header"/>
    </w:pPr>
    <w:r>
      <w:t>&lt;Project code&gt; - Software Requirement Specification</w:t>
    </w:r>
    <w:r>
      <w:tab/>
      <w:t>v.xx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FE504" w14:textId="77777777" w:rsidR="00805C64" w:rsidRDefault="00805C64" w:rsidP="00C42A0F">
    <w:pPr>
      <w:pStyle w:val="Header"/>
    </w:pPr>
    <w:r>
      <w:t>&lt;Project code&gt; - Software Requirement Specification</w:t>
    </w:r>
    <w:r>
      <w:tab/>
      <w:t>v.xx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08A5"/>
    <w:multiLevelType w:val="hybridMultilevel"/>
    <w:tmpl w:val="8B7CBBA8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" w15:restartNumberingAfterBreak="0">
    <w:nsid w:val="03115B49"/>
    <w:multiLevelType w:val="hybridMultilevel"/>
    <w:tmpl w:val="AF62B6BE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037B350A"/>
    <w:multiLevelType w:val="hybridMultilevel"/>
    <w:tmpl w:val="E0189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" w15:restartNumberingAfterBreak="0">
    <w:nsid w:val="06CF6DFF"/>
    <w:multiLevelType w:val="hybridMultilevel"/>
    <w:tmpl w:val="37CAB8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cs="Times New Roman" w:hint="default"/>
      </w:rPr>
    </w:lvl>
  </w:abstractNum>
  <w:abstractNum w:abstractNumId="6" w15:restartNumberingAfterBreak="0">
    <w:nsid w:val="0A4365B4"/>
    <w:multiLevelType w:val="hybridMultilevel"/>
    <w:tmpl w:val="D1309C1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8" w15:restartNumberingAfterBreak="0">
    <w:nsid w:val="0EAF7534"/>
    <w:multiLevelType w:val="hybridMultilevel"/>
    <w:tmpl w:val="4714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7C64B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1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3" w15:restartNumberingAfterBreak="0">
    <w:nsid w:val="22EB444A"/>
    <w:multiLevelType w:val="multilevel"/>
    <w:tmpl w:val="159A1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5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6" w15:restartNumberingAfterBreak="0">
    <w:nsid w:val="29943CCD"/>
    <w:multiLevelType w:val="hybridMultilevel"/>
    <w:tmpl w:val="18CE1AFE"/>
    <w:lvl w:ilvl="0" w:tplc="B9CC661E">
      <w:numFmt w:val="bullet"/>
      <w:lvlText w:val=""/>
      <w:lvlJc w:val="left"/>
      <w:pPr>
        <w:ind w:left="9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2F7901DC"/>
    <w:multiLevelType w:val="hybridMultilevel"/>
    <w:tmpl w:val="1CFA22C6"/>
    <w:lvl w:ilvl="0" w:tplc="04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 w15:restartNumberingAfterBreak="0">
    <w:nsid w:val="33433EF7"/>
    <w:multiLevelType w:val="multilevel"/>
    <w:tmpl w:val="079AF9DE"/>
    <w:lvl w:ilvl="0">
      <w:start w:val="3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349E53B2"/>
    <w:multiLevelType w:val="hybridMultilevel"/>
    <w:tmpl w:val="127EBC46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0" w15:restartNumberingAfterBreak="0">
    <w:nsid w:val="358C08ED"/>
    <w:multiLevelType w:val="hybridMultilevel"/>
    <w:tmpl w:val="2C9A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37DF9"/>
    <w:multiLevelType w:val="hybridMultilevel"/>
    <w:tmpl w:val="096C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 w:hint="default"/>
      </w:rPr>
    </w:lvl>
  </w:abstractNum>
  <w:abstractNum w:abstractNumId="24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3D6173A4"/>
    <w:multiLevelType w:val="hybridMultilevel"/>
    <w:tmpl w:val="6E308B38"/>
    <w:lvl w:ilvl="0" w:tplc="04090001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3"/>
        </w:tabs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3"/>
        </w:tabs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3"/>
        </w:tabs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3"/>
        </w:tabs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3"/>
        </w:tabs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3"/>
        </w:tabs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3"/>
        </w:tabs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3"/>
        </w:tabs>
        <w:ind w:left="7243" w:hanging="360"/>
      </w:pPr>
      <w:rPr>
        <w:rFonts w:ascii="Wingdings" w:hAnsi="Wingdings" w:hint="default"/>
      </w:rPr>
    </w:lvl>
  </w:abstractNum>
  <w:abstractNum w:abstractNumId="26" w15:restartNumberingAfterBreak="0">
    <w:nsid w:val="3F637F1A"/>
    <w:multiLevelType w:val="hybridMultilevel"/>
    <w:tmpl w:val="CCF08C20"/>
    <w:lvl w:ilvl="0" w:tplc="0409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27" w15:restartNumberingAfterBreak="0">
    <w:nsid w:val="40D61A33"/>
    <w:multiLevelType w:val="hybridMultilevel"/>
    <w:tmpl w:val="771E4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2C0341"/>
    <w:multiLevelType w:val="hybridMultilevel"/>
    <w:tmpl w:val="28D27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4821E1"/>
    <w:multiLevelType w:val="multilevel"/>
    <w:tmpl w:val="D10C585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1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numFmt w:val="none"/>
      <w:pStyle w:val="Heading8"/>
      <w:lvlText w:val=""/>
      <w:lvlJc w:val="left"/>
      <w:pPr>
        <w:tabs>
          <w:tab w:val="num" w:pos="360"/>
        </w:tabs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2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3" w15:restartNumberingAfterBreak="0">
    <w:nsid w:val="524C70C5"/>
    <w:multiLevelType w:val="hybridMultilevel"/>
    <w:tmpl w:val="1A1AAA3C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4" w15:restartNumberingAfterBreak="0">
    <w:nsid w:val="55E201CF"/>
    <w:multiLevelType w:val="hybridMultilevel"/>
    <w:tmpl w:val="0EAACD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5" w15:restartNumberingAfterBreak="0">
    <w:nsid w:val="59B07E2D"/>
    <w:multiLevelType w:val="hybridMultilevel"/>
    <w:tmpl w:val="A702ABAC"/>
    <w:lvl w:ilvl="0" w:tplc="F0C6683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1915516"/>
    <w:multiLevelType w:val="multilevel"/>
    <w:tmpl w:val="E0F60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8" w15:restartNumberingAfterBreak="0">
    <w:nsid w:val="6513485B"/>
    <w:multiLevelType w:val="hybridMultilevel"/>
    <w:tmpl w:val="0A304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C506F3"/>
    <w:multiLevelType w:val="multilevel"/>
    <w:tmpl w:val="0409001F"/>
    <w:numStyleLink w:val="111111"/>
  </w:abstractNum>
  <w:abstractNum w:abstractNumId="4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2" w15:restartNumberingAfterBreak="0">
    <w:nsid w:val="673529DA"/>
    <w:multiLevelType w:val="hybridMultilevel"/>
    <w:tmpl w:val="4C1EADDA"/>
    <w:lvl w:ilvl="0" w:tplc="0409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43" w15:restartNumberingAfterBreak="0">
    <w:nsid w:val="69B509E5"/>
    <w:multiLevelType w:val="hybridMultilevel"/>
    <w:tmpl w:val="A44696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4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5" w15:restartNumberingAfterBreak="0">
    <w:nsid w:val="6CA71680"/>
    <w:multiLevelType w:val="hybridMultilevel"/>
    <w:tmpl w:val="61FEC73E"/>
    <w:lvl w:ilvl="0" w:tplc="04D22C86">
      <w:numFmt w:val="bullet"/>
      <w:lvlText w:val="-"/>
      <w:lvlJc w:val="left"/>
      <w:pPr>
        <w:ind w:left="81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7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8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49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0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51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2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3" w15:restartNumberingAfterBreak="0">
    <w:nsid w:val="7EA37F8E"/>
    <w:multiLevelType w:val="hybridMultilevel"/>
    <w:tmpl w:val="7740513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23"/>
  </w:num>
  <w:num w:numId="3">
    <w:abstractNumId w:val="36"/>
  </w:num>
  <w:num w:numId="4">
    <w:abstractNumId w:val="15"/>
  </w:num>
  <w:num w:numId="5">
    <w:abstractNumId w:val="29"/>
  </w:num>
  <w:num w:numId="6">
    <w:abstractNumId w:val="50"/>
  </w:num>
  <w:num w:numId="7">
    <w:abstractNumId w:val="25"/>
  </w:num>
  <w:num w:numId="8">
    <w:abstractNumId w:val="18"/>
  </w:num>
  <w:num w:numId="9">
    <w:abstractNumId w:val="9"/>
  </w:num>
  <w:num w:numId="10">
    <w:abstractNumId w:val="39"/>
    <w:lvlOverride w:ilvl="0">
      <w:lvl w:ilvl="0">
        <w:start w:val="1"/>
        <w:numFmt w:val="decimal"/>
        <w:lvlText w:val="%1)"/>
        <w:lvlJc w:val="left"/>
        <w:pPr>
          <w:tabs>
            <w:tab w:val="num" w:pos="360"/>
          </w:tabs>
          <w:ind w:left="360" w:hanging="360"/>
        </w:pPr>
      </w:lvl>
    </w:lvlOverride>
    <w:lvlOverride w:ilvl="1">
      <w:lvl w:ilvl="1">
        <w:start w:val="1"/>
        <w:numFmt w:val="lowerLetter"/>
        <w:lvlText w:val="%2)"/>
        <w:lvlJc w:val="left"/>
        <w:pPr>
          <w:tabs>
            <w:tab w:val="num" w:pos="720"/>
          </w:tabs>
          <w:ind w:left="720" w:hanging="360"/>
        </w:pPr>
      </w:lvl>
    </w:lvlOverride>
    <w:lvlOverride w:ilvl="2">
      <w:lvl w:ilvl="2">
        <w:start w:val="1"/>
        <w:numFmt w:val="lowerRoman"/>
        <w:lvlText w:val="%3)"/>
        <w:lvlJc w:val="left"/>
        <w:pPr>
          <w:tabs>
            <w:tab w:val="num" w:pos="1080"/>
          </w:tabs>
          <w:ind w:left="1080" w:hanging="360"/>
        </w:pPr>
      </w:lvl>
    </w:lvlOverride>
    <w:lvlOverride w:ilvl="3">
      <w:lvl w:ilvl="3">
        <w:start w:val="1"/>
        <w:numFmt w:val="decimal"/>
        <w:lvlText w:val="(%4)"/>
        <w:lvlJc w:val="left"/>
        <w:pPr>
          <w:tabs>
            <w:tab w:val="num" w:pos="1440"/>
          </w:tabs>
          <w:ind w:left="1440" w:hanging="360"/>
        </w:pPr>
      </w:lvl>
    </w:lvlOverride>
    <w:lvlOverride w:ilvl="4"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2160"/>
          </w:tabs>
          <w:ind w:left="2160" w:hanging="360"/>
        </w:p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520"/>
          </w:tabs>
          <w:ind w:left="252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880"/>
          </w:tabs>
          <w:ind w:left="2880" w:hanging="360"/>
        </w:p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240"/>
          </w:tabs>
          <w:ind w:left="3240" w:hanging="360"/>
        </w:pPr>
      </w:lvl>
    </w:lvlOverride>
  </w:num>
  <w:num w:numId="11">
    <w:abstractNumId w:val="29"/>
  </w:num>
  <w:num w:numId="12">
    <w:abstractNumId w:val="29"/>
  </w:num>
  <w:num w:numId="13">
    <w:abstractNumId w:val="29"/>
  </w:num>
  <w:num w:numId="14">
    <w:abstractNumId w:val="29"/>
  </w:num>
  <w:num w:numId="15">
    <w:abstractNumId w:val="29"/>
  </w:num>
  <w:num w:numId="16">
    <w:abstractNumId w:val="29"/>
  </w:num>
  <w:num w:numId="17">
    <w:abstractNumId w:val="29"/>
  </w:num>
  <w:num w:numId="18">
    <w:abstractNumId w:val="29"/>
  </w:num>
  <w:num w:numId="19">
    <w:abstractNumId w:val="37"/>
  </w:num>
  <w:num w:numId="20">
    <w:abstractNumId w:val="29"/>
  </w:num>
  <w:num w:numId="21">
    <w:abstractNumId w:val="16"/>
  </w:num>
  <w:num w:numId="22">
    <w:abstractNumId w:val="35"/>
  </w:num>
  <w:num w:numId="23">
    <w:abstractNumId w:val="13"/>
  </w:num>
  <w:num w:numId="24">
    <w:abstractNumId w:val="45"/>
  </w:num>
  <w:num w:numId="25">
    <w:abstractNumId w:val="17"/>
  </w:num>
  <w:num w:numId="26">
    <w:abstractNumId w:val="19"/>
  </w:num>
  <w:num w:numId="27">
    <w:abstractNumId w:val="0"/>
  </w:num>
  <w:num w:numId="28">
    <w:abstractNumId w:val="42"/>
  </w:num>
  <w:num w:numId="29">
    <w:abstractNumId w:val="33"/>
  </w:num>
  <w:num w:numId="30">
    <w:abstractNumId w:val="1"/>
  </w:num>
  <w:num w:numId="31">
    <w:abstractNumId w:val="26"/>
  </w:num>
  <w:num w:numId="32">
    <w:abstractNumId w:val="20"/>
  </w:num>
  <w:num w:numId="33">
    <w:abstractNumId w:val="4"/>
  </w:num>
  <w:num w:numId="34">
    <w:abstractNumId w:val="34"/>
  </w:num>
  <w:num w:numId="35">
    <w:abstractNumId w:val="21"/>
  </w:num>
  <w:num w:numId="36">
    <w:abstractNumId w:val="38"/>
  </w:num>
  <w:num w:numId="37">
    <w:abstractNumId w:val="2"/>
  </w:num>
  <w:num w:numId="38">
    <w:abstractNumId w:val="43"/>
  </w:num>
  <w:num w:numId="39">
    <w:abstractNumId w:val="53"/>
  </w:num>
  <w:num w:numId="40">
    <w:abstractNumId w:val="8"/>
  </w:num>
  <w:num w:numId="41">
    <w:abstractNumId w:val="28"/>
  </w:num>
  <w:num w:numId="42">
    <w:abstractNumId w:val="6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4DE"/>
    <w:rsid w:val="00003403"/>
    <w:rsid w:val="00024B1D"/>
    <w:rsid w:val="0002567A"/>
    <w:rsid w:val="000560B7"/>
    <w:rsid w:val="00062177"/>
    <w:rsid w:val="0007046A"/>
    <w:rsid w:val="00077215"/>
    <w:rsid w:val="00084882"/>
    <w:rsid w:val="00086D69"/>
    <w:rsid w:val="00094000"/>
    <w:rsid w:val="000A0DC3"/>
    <w:rsid w:val="000D2B04"/>
    <w:rsid w:val="000E1C09"/>
    <w:rsid w:val="0010279C"/>
    <w:rsid w:val="00123E41"/>
    <w:rsid w:val="001523FA"/>
    <w:rsid w:val="00161202"/>
    <w:rsid w:val="00166618"/>
    <w:rsid w:val="00176F74"/>
    <w:rsid w:val="0019327A"/>
    <w:rsid w:val="00195C22"/>
    <w:rsid w:val="001B1E61"/>
    <w:rsid w:val="001C3A2D"/>
    <w:rsid w:val="001D4470"/>
    <w:rsid w:val="001E3AF1"/>
    <w:rsid w:val="001F44BF"/>
    <w:rsid w:val="001F547C"/>
    <w:rsid w:val="0020250B"/>
    <w:rsid w:val="00223CA2"/>
    <w:rsid w:val="0023609F"/>
    <w:rsid w:val="00242242"/>
    <w:rsid w:val="002761E4"/>
    <w:rsid w:val="00277BFA"/>
    <w:rsid w:val="00283761"/>
    <w:rsid w:val="0028605A"/>
    <w:rsid w:val="002A3992"/>
    <w:rsid w:val="002D214E"/>
    <w:rsid w:val="00300813"/>
    <w:rsid w:val="003124CB"/>
    <w:rsid w:val="003138EF"/>
    <w:rsid w:val="00321FA1"/>
    <w:rsid w:val="00325555"/>
    <w:rsid w:val="003466DB"/>
    <w:rsid w:val="00365D8B"/>
    <w:rsid w:val="00374332"/>
    <w:rsid w:val="00376509"/>
    <w:rsid w:val="00383A4D"/>
    <w:rsid w:val="003B0AA3"/>
    <w:rsid w:val="003B1C64"/>
    <w:rsid w:val="003B2941"/>
    <w:rsid w:val="003C3D49"/>
    <w:rsid w:val="003C3F58"/>
    <w:rsid w:val="003E41E3"/>
    <w:rsid w:val="003E7C31"/>
    <w:rsid w:val="003F299F"/>
    <w:rsid w:val="003F769A"/>
    <w:rsid w:val="00400A5F"/>
    <w:rsid w:val="00423FD9"/>
    <w:rsid w:val="00425BAB"/>
    <w:rsid w:val="00434B6F"/>
    <w:rsid w:val="004374A3"/>
    <w:rsid w:val="00451C46"/>
    <w:rsid w:val="00456141"/>
    <w:rsid w:val="00457CC7"/>
    <w:rsid w:val="004621A1"/>
    <w:rsid w:val="004707B3"/>
    <w:rsid w:val="004839E4"/>
    <w:rsid w:val="004852FB"/>
    <w:rsid w:val="0048706B"/>
    <w:rsid w:val="00494410"/>
    <w:rsid w:val="004A4B3B"/>
    <w:rsid w:val="004C0085"/>
    <w:rsid w:val="004E6AE1"/>
    <w:rsid w:val="00500D69"/>
    <w:rsid w:val="0050513B"/>
    <w:rsid w:val="0051524F"/>
    <w:rsid w:val="00516852"/>
    <w:rsid w:val="00521C9B"/>
    <w:rsid w:val="0052332E"/>
    <w:rsid w:val="0053210E"/>
    <w:rsid w:val="00534F82"/>
    <w:rsid w:val="00537712"/>
    <w:rsid w:val="00567C8C"/>
    <w:rsid w:val="00571B45"/>
    <w:rsid w:val="00574BB5"/>
    <w:rsid w:val="00576DB3"/>
    <w:rsid w:val="00581B55"/>
    <w:rsid w:val="00586E9F"/>
    <w:rsid w:val="00596F15"/>
    <w:rsid w:val="005A3896"/>
    <w:rsid w:val="005D2B5A"/>
    <w:rsid w:val="005D4DB6"/>
    <w:rsid w:val="005D75E6"/>
    <w:rsid w:val="005E11DA"/>
    <w:rsid w:val="005F3244"/>
    <w:rsid w:val="005F4FA3"/>
    <w:rsid w:val="0060493F"/>
    <w:rsid w:val="0061159E"/>
    <w:rsid w:val="006134CA"/>
    <w:rsid w:val="00621B68"/>
    <w:rsid w:val="00626269"/>
    <w:rsid w:val="00670E0C"/>
    <w:rsid w:val="00687894"/>
    <w:rsid w:val="006A19C6"/>
    <w:rsid w:val="006C54A8"/>
    <w:rsid w:val="006D3B76"/>
    <w:rsid w:val="006D5798"/>
    <w:rsid w:val="00705050"/>
    <w:rsid w:val="007116A3"/>
    <w:rsid w:val="007264C5"/>
    <w:rsid w:val="0072761A"/>
    <w:rsid w:val="00737E39"/>
    <w:rsid w:val="007445C8"/>
    <w:rsid w:val="00745CD2"/>
    <w:rsid w:val="0076409F"/>
    <w:rsid w:val="00781AB7"/>
    <w:rsid w:val="0078390F"/>
    <w:rsid w:val="00785A4F"/>
    <w:rsid w:val="007B19DF"/>
    <w:rsid w:val="007D1025"/>
    <w:rsid w:val="007F3C37"/>
    <w:rsid w:val="00805C64"/>
    <w:rsid w:val="00851D31"/>
    <w:rsid w:val="00881283"/>
    <w:rsid w:val="008936E5"/>
    <w:rsid w:val="008A68B0"/>
    <w:rsid w:val="008C617E"/>
    <w:rsid w:val="008C7CB7"/>
    <w:rsid w:val="008F7795"/>
    <w:rsid w:val="0090063F"/>
    <w:rsid w:val="009020F4"/>
    <w:rsid w:val="009227C9"/>
    <w:rsid w:val="009244BA"/>
    <w:rsid w:val="00934A7E"/>
    <w:rsid w:val="00960334"/>
    <w:rsid w:val="009636E2"/>
    <w:rsid w:val="00985B32"/>
    <w:rsid w:val="00985DE4"/>
    <w:rsid w:val="00987924"/>
    <w:rsid w:val="00987DD3"/>
    <w:rsid w:val="009A3343"/>
    <w:rsid w:val="009B33AB"/>
    <w:rsid w:val="009D44D4"/>
    <w:rsid w:val="009E2903"/>
    <w:rsid w:val="009E537F"/>
    <w:rsid w:val="009F17A6"/>
    <w:rsid w:val="009F48F7"/>
    <w:rsid w:val="00A0033E"/>
    <w:rsid w:val="00A06D29"/>
    <w:rsid w:val="00A0748D"/>
    <w:rsid w:val="00A14894"/>
    <w:rsid w:val="00A25176"/>
    <w:rsid w:val="00A31B41"/>
    <w:rsid w:val="00A362AA"/>
    <w:rsid w:val="00A43EC0"/>
    <w:rsid w:val="00A50319"/>
    <w:rsid w:val="00A51FA4"/>
    <w:rsid w:val="00AD13A9"/>
    <w:rsid w:val="00AD21B8"/>
    <w:rsid w:val="00AE27BF"/>
    <w:rsid w:val="00AF485B"/>
    <w:rsid w:val="00AF54CB"/>
    <w:rsid w:val="00AF7BCB"/>
    <w:rsid w:val="00B158E9"/>
    <w:rsid w:val="00B4249A"/>
    <w:rsid w:val="00B62447"/>
    <w:rsid w:val="00B83A2D"/>
    <w:rsid w:val="00B8787C"/>
    <w:rsid w:val="00B9036D"/>
    <w:rsid w:val="00B95928"/>
    <w:rsid w:val="00BA5DF8"/>
    <w:rsid w:val="00BB3306"/>
    <w:rsid w:val="00BB549B"/>
    <w:rsid w:val="00BE3D87"/>
    <w:rsid w:val="00BF50F4"/>
    <w:rsid w:val="00C20BC0"/>
    <w:rsid w:val="00C242E9"/>
    <w:rsid w:val="00C36CE8"/>
    <w:rsid w:val="00C376E2"/>
    <w:rsid w:val="00C42A0F"/>
    <w:rsid w:val="00C60284"/>
    <w:rsid w:val="00C72A3D"/>
    <w:rsid w:val="00C968FB"/>
    <w:rsid w:val="00CA26BA"/>
    <w:rsid w:val="00CA5072"/>
    <w:rsid w:val="00CA7FF7"/>
    <w:rsid w:val="00CB10D1"/>
    <w:rsid w:val="00CB3EA1"/>
    <w:rsid w:val="00CE4D99"/>
    <w:rsid w:val="00CE6970"/>
    <w:rsid w:val="00CF014D"/>
    <w:rsid w:val="00D10829"/>
    <w:rsid w:val="00D33786"/>
    <w:rsid w:val="00D417C9"/>
    <w:rsid w:val="00D5183D"/>
    <w:rsid w:val="00D57C21"/>
    <w:rsid w:val="00D613D0"/>
    <w:rsid w:val="00D65EC8"/>
    <w:rsid w:val="00D71B94"/>
    <w:rsid w:val="00D80992"/>
    <w:rsid w:val="00DB5F9A"/>
    <w:rsid w:val="00DC67DA"/>
    <w:rsid w:val="00DD14DE"/>
    <w:rsid w:val="00DD20B6"/>
    <w:rsid w:val="00DD62E9"/>
    <w:rsid w:val="00DE3007"/>
    <w:rsid w:val="00DE3ABA"/>
    <w:rsid w:val="00DE6388"/>
    <w:rsid w:val="00DE7A18"/>
    <w:rsid w:val="00DF6ACB"/>
    <w:rsid w:val="00E037F6"/>
    <w:rsid w:val="00E06017"/>
    <w:rsid w:val="00E24A3E"/>
    <w:rsid w:val="00E27594"/>
    <w:rsid w:val="00E308C9"/>
    <w:rsid w:val="00E333D6"/>
    <w:rsid w:val="00E358CE"/>
    <w:rsid w:val="00E3760D"/>
    <w:rsid w:val="00EA0E67"/>
    <w:rsid w:val="00EC43AF"/>
    <w:rsid w:val="00EC7DFF"/>
    <w:rsid w:val="00ED0C94"/>
    <w:rsid w:val="00ED16E7"/>
    <w:rsid w:val="00F022C8"/>
    <w:rsid w:val="00F142D8"/>
    <w:rsid w:val="00F16571"/>
    <w:rsid w:val="00F6552D"/>
    <w:rsid w:val="00F74992"/>
    <w:rsid w:val="00F764A2"/>
    <w:rsid w:val="00F824F7"/>
    <w:rsid w:val="00F84FE4"/>
    <w:rsid w:val="00FA50F6"/>
    <w:rsid w:val="00FA5B90"/>
    <w:rsid w:val="00FB4200"/>
    <w:rsid w:val="00FC2DFC"/>
    <w:rsid w:val="00FE274C"/>
    <w:rsid w:val="00FE4FD3"/>
    <w:rsid w:val="00FE7A61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68EA4E43"/>
  <w15:chartTrackingRefBased/>
  <w15:docId w15:val="{AE95F6F9-F24F-4FC7-B3A4-E8BB3469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C42A0F"/>
    <w:pPr>
      <w:spacing w:before="120" w:after="60"/>
      <w:ind w:left="180"/>
    </w:pPr>
    <w:rPr>
      <w:rFonts w:ascii="Tahoma" w:hAnsi="Tahoma" w:cs="Arial"/>
    </w:rPr>
  </w:style>
  <w:style w:type="paragraph" w:styleId="Heading1">
    <w:name w:val="heading 1"/>
    <w:aliases w:val="H1"/>
    <w:basedOn w:val="Normal"/>
    <w:next w:val="Normal"/>
    <w:autoRedefine/>
    <w:qFormat/>
    <w:pPr>
      <w:keepNext/>
      <w:pageBreakBefore/>
      <w:widowControl w:val="0"/>
      <w:numPr>
        <w:numId w:val="5"/>
      </w:numPr>
      <w:tabs>
        <w:tab w:val="clear" w:pos="432"/>
        <w:tab w:val="num" w:pos="540"/>
      </w:tabs>
      <w:spacing w:before="360" w:after="240" w:line="360" w:lineRule="auto"/>
      <w:ind w:left="547" w:hanging="547"/>
      <w:outlineLvl w:val="0"/>
    </w:pPr>
    <w:rPr>
      <w:rFonts w:ascii="Verdana" w:hAnsi="Verdana" w:cs="Times New Roman"/>
      <w:b/>
      <w:bCs/>
      <w:caps/>
      <w:snapToGrid w:val="0"/>
      <w:color w:val="6E2500"/>
      <w:kern w:val="28"/>
      <w:sz w:val="24"/>
      <w:szCs w:val="24"/>
    </w:rPr>
  </w:style>
  <w:style w:type="paragraph" w:styleId="Heading2">
    <w:name w:val="heading 2"/>
    <w:aliases w:val="l2,H2"/>
    <w:basedOn w:val="Normal"/>
    <w:next w:val="Normal"/>
    <w:link w:val="Heading2Char"/>
    <w:autoRedefine/>
    <w:qFormat/>
    <w:pPr>
      <w:keepNext/>
      <w:numPr>
        <w:ilvl w:val="1"/>
        <w:numId w:val="5"/>
      </w:numPr>
      <w:spacing w:before="480" w:after="240"/>
      <w:jc w:val="both"/>
      <w:outlineLvl w:val="1"/>
    </w:pPr>
    <w:rPr>
      <w:rFonts w:ascii="Verdana" w:hAnsi="Verdana" w:cs="Tahoma"/>
      <w:b/>
      <w:i/>
      <w:iCs/>
      <w:snapToGrid w:val="0"/>
      <w:color w:val="003400"/>
      <w:sz w:val="22"/>
      <w:szCs w:val="22"/>
    </w:rPr>
  </w:style>
  <w:style w:type="paragraph" w:styleId="Heading30">
    <w:name w:val="heading 3"/>
    <w:basedOn w:val="Normal"/>
    <w:next w:val="Normal"/>
    <w:autoRedefine/>
    <w:qFormat/>
    <w:rsid w:val="0050513B"/>
    <w:pPr>
      <w:keepNext/>
      <w:spacing w:before="360" w:after="240"/>
      <w:ind w:left="0"/>
      <w:jc w:val="center"/>
      <w:outlineLvl w:val="2"/>
    </w:pPr>
    <w:rPr>
      <w:rFonts w:cs="Tahoma"/>
      <w:b/>
      <w:bCs/>
      <w:szCs w:val="18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spacing w:before="240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/>
      <w:jc w:val="both"/>
      <w:outlineLvl w:val="4"/>
    </w:pPr>
    <w:rPr>
      <w:rFonts w:ascii=".VnArial" w:hAnsi=".VnArial" w:cs="Times New Roman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5"/>
    </w:pPr>
    <w:rPr>
      <w:rFonts w:ascii="Helvetica" w:hAnsi="Helvetica" w:cs="Times New Roman"/>
      <w:i/>
      <w:iCs/>
      <w:color w:val="000000"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6"/>
    </w:pPr>
    <w:rPr>
      <w:rFonts w:ascii="Helvetica" w:hAnsi="Helvetica" w:cs="Times New Roman"/>
      <w:color w:val="000000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7"/>
    </w:pPr>
    <w:rPr>
      <w:rFonts w:ascii="Helvetica" w:hAnsi="Helvetica" w:cs="Times New Roman"/>
      <w:i/>
      <w:iCs/>
      <w:color w:val="000000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tabs>
        <w:tab w:val="left" w:pos="702"/>
        <w:tab w:val="left" w:pos="1080"/>
      </w:tabs>
      <w:spacing w:before="240" w:line="288" w:lineRule="auto"/>
      <w:jc w:val="both"/>
      <w:outlineLvl w:val="8"/>
    </w:pPr>
    <w:rPr>
      <w:rFonts w:ascii="Helvetica" w:hAnsi="Helvetica" w:cs="Times New Roman"/>
      <w:i/>
      <w:iCs/>
      <w:color w:val="00000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pPr>
      <w:tabs>
        <w:tab w:val="left" w:pos="360"/>
        <w:tab w:val="left" w:pos="540"/>
        <w:tab w:val="right" w:leader="dot" w:pos="8630"/>
      </w:tabs>
      <w:spacing w:before="240" w:after="120" w:line="360" w:lineRule="auto"/>
      <w:ind w:left="0"/>
    </w:pPr>
    <w:rPr>
      <w:rFonts w:cs="Tahoma"/>
      <w:b/>
      <w:bCs/>
      <w:caps/>
      <w:noProof/>
      <w:sz w:val="22"/>
    </w:rPr>
  </w:style>
  <w:style w:type="paragraph" w:styleId="NormalIndent">
    <w:name w:val="Normal Indent"/>
    <w:basedOn w:val="Normal"/>
    <w:pPr>
      <w:tabs>
        <w:tab w:val="left" w:pos="702"/>
        <w:tab w:val="left" w:pos="1080"/>
      </w:tabs>
      <w:spacing w:line="288" w:lineRule="auto"/>
      <w:jc w:val="both"/>
    </w:pPr>
  </w:style>
  <w:style w:type="paragraph" w:customStyle="1" w:styleId="Example">
    <w:name w:val="Example"/>
    <w:basedOn w:val="NormalIndent"/>
    <w:autoRedefine/>
    <w:pPr>
      <w:spacing w:before="60"/>
      <w:ind w:left="1440"/>
    </w:pPr>
    <w:rPr>
      <w:i/>
      <w:iCs/>
      <w:sz w:val="18"/>
      <w:szCs w:val="18"/>
    </w:rPr>
  </w:style>
  <w:style w:type="paragraph" w:customStyle="1" w:styleId="Heading10">
    <w:name w:val="Heading 10"/>
    <w:basedOn w:val="Heading4"/>
    <w:pPr>
      <w:numPr>
        <w:ilvl w:val="0"/>
        <w:numId w:val="0"/>
      </w:numPr>
      <w:ind w:left="720"/>
    </w:pPr>
    <w:rPr>
      <w:rFonts w:ascii=".VnTime" w:hAnsi=".VnTime" w:cs="Times New Roman"/>
      <w:i/>
      <w:iCs/>
      <w:sz w:val="22"/>
      <w:szCs w:val="22"/>
    </w:rPr>
  </w:style>
  <w:style w:type="paragraph" w:customStyle="1" w:styleId="Vidu">
    <w:name w:val="Vidu"/>
    <w:basedOn w:val="Normal"/>
    <w:pPr>
      <w:numPr>
        <w:numId w:val="1"/>
      </w:numPr>
      <w:jc w:val="both"/>
    </w:pPr>
  </w:style>
  <w:style w:type="paragraph" w:customStyle="1" w:styleId="Mucvidu">
    <w:name w:val="Mucvidu"/>
    <w:basedOn w:val="Vidu"/>
    <w:pPr>
      <w:numPr>
        <w:numId w:val="2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3"/>
      </w:numPr>
    </w:pPr>
    <w:rPr>
      <w:sz w:val="28"/>
      <w:szCs w:val="28"/>
    </w:rPr>
  </w:style>
  <w:style w:type="paragraph" w:customStyle="1" w:styleId="Refer">
    <w:name w:val="Refer"/>
    <w:basedOn w:val="Normal"/>
    <w:pPr>
      <w:spacing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4"/>
      </w:numPr>
      <w:spacing w:before="0"/>
    </w:pPr>
    <w:rPr>
      <w:rFonts w:ascii="Arial" w:hAnsi="Arial" w:cs="Arial"/>
    </w:rPr>
  </w:style>
  <w:style w:type="paragraph" w:styleId="Header">
    <w:name w:val="header"/>
    <w:basedOn w:val="Normal"/>
    <w:autoRedefine/>
    <w:pPr>
      <w:pBdr>
        <w:bottom w:val="single" w:sz="4" w:space="1" w:color="auto"/>
      </w:pBdr>
      <w:tabs>
        <w:tab w:val="right" w:pos="9000"/>
      </w:tabs>
      <w:ind w:left="0" w:right="8"/>
      <w:jc w:val="both"/>
    </w:pPr>
    <w:rPr>
      <w:rFonts w:ascii="Verdana" w:hAnsi="Verdana" w:cs="Tahoma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080"/>
        <w:tab w:val="right" w:leader="dot" w:pos="8630"/>
      </w:tabs>
      <w:ind w:left="360"/>
    </w:pPr>
    <w:rPr>
      <w:rFonts w:cs="Tahoma"/>
      <w:noProof/>
      <w:szCs w:val="24"/>
    </w:rPr>
  </w:style>
  <w:style w:type="paragraph" w:styleId="TOC3">
    <w:name w:val="toc 3"/>
    <w:basedOn w:val="Normal"/>
    <w:next w:val="Normal"/>
    <w:autoRedefine/>
    <w:semiHidden/>
    <w:pPr>
      <w:tabs>
        <w:tab w:val="left" w:pos="1200"/>
        <w:tab w:val="right" w:leader="dot" w:pos="8630"/>
      </w:tabs>
      <w:ind w:left="540"/>
    </w:pPr>
    <w:rPr>
      <w:noProof/>
      <w:sz w:val="18"/>
      <w:szCs w:val="18"/>
    </w:rPr>
  </w:style>
  <w:style w:type="paragraph" w:styleId="TOC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styleId="Title">
    <w:name w:val="Title"/>
    <w:basedOn w:val="Normal"/>
    <w:qFormat/>
    <w:pPr>
      <w:spacing w:before="240"/>
      <w:jc w:val="center"/>
    </w:pPr>
    <w:rPr>
      <w:rFonts w:ascii=".VnArialH" w:hAnsi=".VnArialH" w:cs="Times New Roman"/>
      <w:b/>
      <w:bCs/>
    </w:rPr>
  </w:style>
  <w:style w:type="paragraph" w:customStyle="1" w:styleId="NormalTB">
    <w:name w:val="NormalTB"/>
    <w:pPr>
      <w:jc w:val="center"/>
    </w:pPr>
    <w:rPr>
      <w:rFonts w:ascii=".VnTime" w:hAnsi=".VnTime"/>
      <w:lang w:val="en-GB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center" w:pos="4320"/>
        <w:tab w:val="right" w:pos="9000"/>
      </w:tabs>
      <w:ind w:left="0"/>
      <w:jc w:val="both"/>
    </w:pPr>
    <w:rPr>
      <w:rFonts w:cs="Tahoma"/>
    </w:rPr>
  </w:style>
  <w:style w:type="paragraph" w:customStyle="1" w:styleId="NormalH">
    <w:name w:val="NormalH"/>
    <w:basedOn w:val="Normal"/>
    <w:autoRedefine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  <w:ind w:left="0"/>
    </w:pPr>
    <w:rPr>
      <w:rFonts w:ascii="Verdana" w:hAnsi="Verdana" w:cs="Times New Roman"/>
      <w:b/>
      <w:caps/>
      <w:color w:val="033103"/>
      <w:sz w:val="24"/>
      <w:szCs w:val="32"/>
      <w:lang w:val="en-GB"/>
    </w:rPr>
  </w:style>
  <w:style w:type="character" w:styleId="PageNumber">
    <w:name w:val="page number"/>
    <w:basedOn w:val="DefaultParagraphFont"/>
  </w:style>
  <w:style w:type="paragraph" w:customStyle="1" w:styleId="Bang">
    <w:name w:val="Bang"/>
    <w:basedOn w:val="Normal"/>
    <w:autoRedefine/>
    <w:pPr>
      <w:spacing w:before="80" w:after="80"/>
      <w:ind w:left="0"/>
    </w:pPr>
    <w:rPr>
      <w:rFonts w:cs="Tahoma"/>
      <w:sz w:val="18"/>
      <w:szCs w:val="18"/>
    </w:rPr>
  </w:style>
  <w:style w:type="paragraph" w:customStyle="1" w:styleId="Heading3">
    <w:name w:val="Heading3"/>
    <w:basedOn w:val="NormalIndent"/>
    <w:pPr>
      <w:numPr>
        <w:ilvl w:val="1"/>
        <w:numId w:val="19"/>
      </w:numPr>
    </w:pPr>
    <w:rPr>
      <w:rFonts w:ascii=".VnArial" w:hAnsi=".VnArial" w:cs="Times New Roman"/>
      <w:sz w:val="22"/>
      <w:szCs w:val="22"/>
    </w:rPr>
  </w:style>
  <w:style w:type="paragraph" w:styleId="BodyTextIndent3">
    <w:name w:val="Body Text Indent 3"/>
    <w:basedOn w:val="Normal"/>
    <w:pPr>
      <w:ind w:left="540"/>
      <w:jc w:val="both"/>
    </w:pPr>
    <w:rPr>
      <w:lang w:val="en-AU"/>
    </w:rPr>
  </w:style>
  <w:style w:type="paragraph" w:styleId="BodyText">
    <w:name w:val="Body Text"/>
    <w:basedOn w:val="Normal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Heading1H1">
    <w:name w:val="Heading 1.H1"/>
    <w:basedOn w:val="Normal"/>
    <w:next w:val="Normal"/>
    <w:pPr>
      <w:keepNext/>
      <w:tabs>
        <w:tab w:val="left" w:pos="432"/>
      </w:tabs>
      <w:spacing w:before="240" w:after="240"/>
      <w:ind w:left="432" w:hanging="432"/>
      <w:jc w:val="both"/>
    </w:pPr>
    <w:rPr>
      <w:rFonts w:ascii="Times New Roman" w:hAnsi="Times New Roman" w:cs="Times New Roman"/>
      <w:b/>
      <w:bCs/>
      <w:caps/>
      <w:kern w:val="28"/>
      <w:sz w:val="24"/>
      <w:szCs w:val="24"/>
      <w:lang w:val="en-AU"/>
    </w:rPr>
  </w:style>
  <w:style w:type="paragraph" w:customStyle="1" w:styleId="Heading2H2">
    <w:name w:val="Heading 2.H2"/>
    <w:basedOn w:val="Normal"/>
    <w:next w:val="Normal"/>
    <w:pPr>
      <w:keepNext/>
      <w:tabs>
        <w:tab w:val="left" w:pos="576"/>
      </w:tabs>
      <w:spacing w:before="240" w:after="200"/>
      <w:ind w:left="576" w:hanging="576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2">
    <w:name w:val="APP2"/>
    <w:basedOn w:val="Normal"/>
    <w:pPr>
      <w:tabs>
        <w:tab w:val="left" w:pos="-720"/>
        <w:tab w:val="left" w:pos="0"/>
      </w:tabs>
      <w:spacing w:before="0"/>
      <w:ind w:hanging="72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App1">
    <w:name w:val="App1"/>
    <w:basedOn w:val="Heading1H1"/>
    <w:pPr>
      <w:tabs>
        <w:tab w:val="left" w:pos="-720"/>
        <w:tab w:val="left" w:pos="0"/>
      </w:tabs>
      <w:spacing w:before="0" w:after="0"/>
      <w:ind w:left="1440" w:hanging="1440"/>
    </w:pPr>
    <w:rPr>
      <w:caps w:val="0"/>
      <w:sz w:val="32"/>
      <w:szCs w:val="32"/>
    </w:rPr>
  </w:style>
  <w:style w:type="paragraph" w:customStyle="1" w:styleId="PARA1">
    <w:name w:val="PARA1"/>
    <w:basedOn w:val="Normal"/>
    <w:pPr>
      <w:tabs>
        <w:tab w:val="left" w:pos="-720"/>
        <w:tab w:val="left" w:pos="-576"/>
        <w:tab w:val="left" w:pos="0"/>
      </w:tabs>
      <w:spacing w:before="0"/>
      <w:jc w:val="both"/>
    </w:pPr>
    <w:rPr>
      <w:rFonts w:ascii="Times New Roman" w:hAnsi="Times New Roman" w:cs="Times New Roman"/>
      <w:lang w:val="en-GB"/>
    </w:rPr>
  </w:style>
  <w:style w:type="paragraph" w:customStyle="1" w:styleId="chklvl2">
    <w:name w:val="chklvl2"/>
    <w:basedOn w:val="Normal"/>
    <w:pPr>
      <w:spacing w:before="0"/>
      <w:ind w:left="0" w:firstLine="720"/>
      <w:jc w:val="both"/>
    </w:pPr>
    <w:rPr>
      <w:rFonts w:ascii="Times New Roman" w:hAnsi="Times New Roman" w:cs="Times New Roman"/>
      <w:sz w:val="22"/>
      <w:szCs w:val="22"/>
      <w:lang w:val="en-AU"/>
    </w:rPr>
  </w:style>
  <w:style w:type="paragraph" w:customStyle="1" w:styleId="chklvl1">
    <w:name w:val="chklvl1"/>
    <w:basedOn w:val="Normal"/>
    <w:pPr>
      <w:spacing w:before="0"/>
      <w:ind w:left="0" w:firstLine="36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chklvl3">
    <w:name w:val="chklvl3"/>
    <w:basedOn w:val="Normal"/>
    <w:pPr>
      <w:spacing w:before="0"/>
      <w:ind w:left="0" w:firstLine="1080"/>
      <w:jc w:val="both"/>
    </w:pPr>
    <w:rPr>
      <w:rFonts w:ascii="Times New Roman" w:hAnsi="Times New Roman" w:cs="Times New Roman"/>
      <w:lang w:val="en-AU"/>
    </w:rPr>
  </w:style>
  <w:style w:type="paragraph" w:customStyle="1" w:styleId="CHKLVL4">
    <w:name w:val="CHKLVL4"/>
    <w:basedOn w:val="Normal"/>
    <w:pPr>
      <w:spacing w:before="0"/>
      <w:ind w:left="1440"/>
      <w:jc w:val="both"/>
    </w:pPr>
    <w:rPr>
      <w:rFonts w:ascii="Times New Roman" w:hAnsi="Times New Roman" w:cs="Times New Roman"/>
      <w:i/>
      <w:iCs/>
      <w:lang w:val="en-AU"/>
    </w:rPr>
  </w:style>
  <w:style w:type="paragraph" w:customStyle="1" w:styleId="GLOSSARY1">
    <w:name w:val="GLOSSARY1"/>
    <w:basedOn w:val="Normal"/>
    <w:pPr>
      <w:spacing w:before="0"/>
      <w:ind w:left="274" w:hanging="274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h1para">
    <w:name w:val="h1para"/>
    <w:basedOn w:val="Normal"/>
    <w:pPr>
      <w:spacing w:before="0"/>
      <w:ind w:left="450"/>
      <w:jc w:val="both"/>
    </w:pPr>
    <w:rPr>
      <w:rFonts w:ascii="Times New Roman" w:hAnsi="Times New Roman" w:cs="Times New Roman"/>
      <w:lang w:val="en-AU"/>
    </w:rPr>
  </w:style>
  <w:style w:type="paragraph" w:customStyle="1" w:styleId="h2level">
    <w:name w:val="h2level"/>
    <w:basedOn w:val="Normal"/>
    <w:pPr>
      <w:spacing w:before="0"/>
      <w:ind w:left="1170"/>
      <w:jc w:val="both"/>
    </w:pPr>
    <w:rPr>
      <w:rFonts w:ascii="Times New Roman" w:hAnsi="Times New Roman" w:cs="Times New Roman"/>
      <w:lang w:val="en-AU"/>
    </w:rPr>
  </w:style>
  <w:style w:type="paragraph" w:customStyle="1" w:styleId="Titlechklst">
    <w:name w:val="Title_chklst"/>
    <w:basedOn w:val="Normal"/>
    <w:pPr>
      <w:spacing w:before="0"/>
      <w:ind w:left="0"/>
      <w:jc w:val="center"/>
    </w:pPr>
    <w:rPr>
      <w:rFonts w:ascii="Times New Roman" w:hAnsi="Times New Roman" w:cs="Times New Roman"/>
      <w:b/>
      <w:bCs/>
      <w:caps/>
      <w:sz w:val="28"/>
      <w:szCs w:val="28"/>
      <w:lang w:val="en-AU"/>
    </w:rPr>
  </w:style>
  <w:style w:type="paragraph" w:customStyle="1" w:styleId="CHAPTER">
    <w:name w:val="CHAPTER"/>
    <w:basedOn w:val="Normal"/>
    <w:pPr>
      <w:spacing w:before="0"/>
      <w:ind w:left="360" w:hanging="360"/>
      <w:jc w:val="center"/>
    </w:pPr>
    <w:rPr>
      <w:rFonts w:ascii="Times New Roman" w:hAnsi="Times New Roman" w:cs="Times New Roman"/>
      <w:b/>
      <w:bCs/>
      <w:sz w:val="36"/>
      <w:szCs w:val="36"/>
      <w:lang w:val="en-AU"/>
    </w:rPr>
  </w:style>
  <w:style w:type="paragraph" w:customStyle="1" w:styleId="Sub-heading1">
    <w:name w:val="Sub-heading 1"/>
    <w:basedOn w:val="CHAPTER"/>
    <w:pPr>
      <w:jc w:val="left"/>
    </w:pPr>
    <w:rPr>
      <w:caps/>
      <w:sz w:val="28"/>
      <w:szCs w:val="28"/>
    </w:rPr>
  </w:style>
  <w:style w:type="paragraph" w:customStyle="1" w:styleId="Para">
    <w:name w:val="Para"/>
    <w:basedOn w:val="Normal"/>
    <w:pPr>
      <w:spacing w:before="0"/>
      <w:ind w:left="432"/>
      <w:jc w:val="both"/>
    </w:pPr>
    <w:rPr>
      <w:rFonts w:ascii="Times New Roman" w:hAnsi="Times New Roman" w:cs="Times New Roman"/>
      <w:lang w:val="en-AU"/>
    </w:rPr>
  </w:style>
  <w:style w:type="paragraph" w:customStyle="1" w:styleId="Level4">
    <w:name w:val="Level_4"/>
    <w:basedOn w:val="Normal"/>
    <w:pPr>
      <w:spacing w:before="0"/>
      <w:ind w:left="1080"/>
      <w:jc w:val="both"/>
    </w:pPr>
    <w:rPr>
      <w:rFonts w:ascii="Times New Roman" w:hAnsi="Times New Roman" w:cs="Times New Roman"/>
      <w:lang w:val="en-AU"/>
    </w:rPr>
  </w:style>
  <w:style w:type="paragraph" w:customStyle="1" w:styleId="Level1">
    <w:name w:val="Level_1"/>
    <w:basedOn w:val="Normal"/>
    <w:pPr>
      <w:spacing w:before="0"/>
      <w:ind w:left="0"/>
      <w:jc w:val="both"/>
    </w:pPr>
    <w:rPr>
      <w:rFonts w:ascii="Times New Roman" w:hAnsi="Times New Roman" w:cs="Times New Roman"/>
      <w:b/>
      <w:bCs/>
      <w:lang w:val="en-AU"/>
    </w:rPr>
  </w:style>
  <w:style w:type="paragraph" w:customStyle="1" w:styleId="Level3">
    <w:name w:val="Level_3"/>
    <w:basedOn w:val="Level1"/>
    <w:pPr>
      <w:ind w:left="720"/>
    </w:pPr>
    <w:rPr>
      <w:b w:val="0"/>
      <w:bCs w:val="0"/>
    </w:rPr>
  </w:style>
  <w:style w:type="paragraph" w:customStyle="1" w:styleId="Level2">
    <w:name w:val="Level_2"/>
    <w:basedOn w:val="Level3"/>
    <w:pPr>
      <w:ind w:left="432"/>
    </w:pPr>
  </w:style>
  <w:style w:type="paragraph" w:customStyle="1" w:styleId="Level5">
    <w:name w:val="Level_5"/>
    <w:basedOn w:val="Normal"/>
    <w:pPr>
      <w:spacing w:before="0"/>
      <w:ind w:left="1440"/>
      <w:jc w:val="both"/>
    </w:pPr>
    <w:rPr>
      <w:rFonts w:ascii="Times New Roman" w:hAnsi="Times New Roman" w:cs="Times New Roman"/>
      <w:lang w:val="en-AU"/>
    </w:rPr>
  </w:style>
  <w:style w:type="paragraph" w:customStyle="1" w:styleId="level6">
    <w:name w:val="level_6"/>
    <w:basedOn w:val="Normal"/>
    <w:pPr>
      <w:spacing w:before="0"/>
      <w:ind w:left="1800"/>
      <w:jc w:val="both"/>
    </w:pPr>
    <w:rPr>
      <w:rFonts w:ascii="Times New Roman" w:hAnsi="Times New Roman" w:cs="Times New Roman"/>
      <w:lang w:val="en-AU"/>
    </w:rPr>
  </w:style>
  <w:style w:type="paragraph" w:customStyle="1" w:styleId="Appendix">
    <w:name w:val="Appendix"/>
    <w:basedOn w:val="Normal"/>
    <w:pPr>
      <w:spacing w:before="0"/>
      <w:ind w:left="0"/>
      <w:jc w:val="both"/>
    </w:pPr>
    <w:rPr>
      <w:rFonts w:ascii="Times New Roman" w:hAnsi="Times New Roman" w:cs="Times New Roman"/>
      <w:b/>
      <w:bCs/>
      <w:caps/>
      <w:sz w:val="24"/>
      <w:szCs w:val="24"/>
      <w:lang w:val="en-AU"/>
    </w:rPr>
  </w:style>
  <w:style w:type="paragraph" w:customStyle="1" w:styleId="Applevel2">
    <w:name w:val="App_level2"/>
    <w:basedOn w:val="Normal"/>
    <w:pPr>
      <w:spacing w:before="0"/>
      <w:ind w:left="0"/>
      <w:jc w:val="both"/>
    </w:pPr>
    <w:rPr>
      <w:rFonts w:ascii="Times New Roman" w:hAnsi="Times New Roman" w:cs="Times New Roman"/>
      <w:b/>
      <w:bCs/>
      <w:caps/>
      <w:lang w:val="en-AU"/>
    </w:rPr>
  </w:style>
  <w:style w:type="paragraph" w:styleId="FootnoteText">
    <w:name w:val="footnote text"/>
    <w:basedOn w:val="Normal"/>
    <w:semiHidden/>
    <w:pPr>
      <w:spacing w:before="0"/>
      <w:ind w:left="0"/>
    </w:pPr>
    <w:rPr>
      <w:rFonts w:ascii="Times New Roman" w:hAnsi="Times New Roman" w:cs="Times New Roman"/>
    </w:rPr>
  </w:style>
  <w:style w:type="paragraph" w:customStyle="1" w:styleId="Standaard">
    <w:name w:val="Standaard"/>
    <w:rPr>
      <w:rFonts w:ascii="CG Times" w:hAnsi="CG Times"/>
      <w:sz w:val="24"/>
      <w:szCs w:val="24"/>
      <w:lang w:val="en-GB"/>
    </w:rPr>
  </w:style>
  <w:style w:type="paragraph" w:styleId="CommentText">
    <w:name w:val="annotation text"/>
    <w:basedOn w:val="Normal"/>
    <w:semiHidden/>
    <w:pPr>
      <w:spacing w:before="0"/>
      <w:ind w:left="0"/>
    </w:pPr>
    <w:rPr>
      <w:rFonts w:ascii="Times New Roman" w:hAnsi="Times New Roman" w:cs="Times New Roman"/>
      <w:lang w:val="en-GB"/>
    </w:rPr>
  </w:style>
  <w:style w:type="paragraph" w:styleId="BodyTextIndent">
    <w:name w:val="Body Text Indent"/>
    <w:basedOn w:val="Normal"/>
    <w:pPr>
      <w:spacing w:before="0"/>
      <w:ind w:left="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tarbullet">
    <w:name w:val="Starbullet"/>
    <w:basedOn w:val="Normal"/>
    <w:pPr>
      <w:spacing w:before="0" w:after="240"/>
      <w:ind w:left="360" w:hanging="36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extnotindented">
    <w:name w:val="text not indented"/>
    <w:basedOn w:val="Normal"/>
    <w:pPr>
      <w:spacing w:before="240"/>
      <w:ind w:left="0"/>
      <w:jc w:val="both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Caption">
    <w:name w:val="caption"/>
    <w:basedOn w:val="Normal"/>
    <w:next w:val="Normal"/>
    <w:qFormat/>
    <w:pPr>
      <w:spacing w:before="0"/>
      <w:ind w:left="0"/>
      <w:jc w:val="center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customStyle="1" w:styleId="table">
    <w:name w:val="table"/>
    <w:basedOn w:val="Normal"/>
    <w:pPr>
      <w:spacing w:after="120"/>
      <w:ind w:left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Bullet">
    <w:name w:val="Bullet"/>
    <w:basedOn w:val="Normal"/>
    <w:pPr>
      <w:tabs>
        <w:tab w:val="left" w:pos="-720"/>
        <w:tab w:val="left" w:pos="0"/>
      </w:tabs>
      <w:spacing w:before="40" w:after="80"/>
      <w:ind w:left="1440" w:hanging="720"/>
      <w:jc w:val="both"/>
    </w:pPr>
    <w:rPr>
      <w:rFonts w:ascii="Times New Roman" w:hAnsi="Times New Roman" w:cs="Times New Roman"/>
      <w:sz w:val="24"/>
      <w:szCs w:val="24"/>
      <w:lang w:val="en-AU"/>
    </w:rPr>
  </w:style>
  <w:style w:type="paragraph" w:customStyle="1" w:styleId="screentable">
    <w:name w:val="screen table"/>
    <w:pPr>
      <w:widowControl w:val="0"/>
    </w:pPr>
  </w:style>
  <w:style w:type="paragraph" w:styleId="BodyText3">
    <w:name w:val="Body Text 3"/>
    <w:basedOn w:val="Normal"/>
    <w:pPr>
      <w:spacing w:before="0"/>
      <w:ind w:left="0"/>
    </w:pPr>
    <w:rPr>
      <w:b/>
      <w:bCs/>
      <w:i/>
      <w:iCs/>
      <w:sz w:val="44"/>
      <w:szCs w:val="44"/>
      <w:lang w:val="en-AU"/>
    </w:rPr>
  </w:style>
  <w:style w:type="paragraph" w:styleId="TableofFigures">
    <w:name w:val="table of figures"/>
    <w:basedOn w:val="Normal"/>
    <w:next w:val="Normal"/>
    <w:semiHidden/>
    <w:pPr>
      <w:spacing w:before="0"/>
      <w:ind w:left="0"/>
    </w:pPr>
    <w:rPr>
      <w:rFonts w:ascii="Times New Roman" w:hAnsi="Times New Roman" w:cs="Times New Roman"/>
      <w:i/>
      <w:iCs/>
      <w:lang w:val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DiffListing">
    <w:name w:val="Diff Listing"/>
    <w:basedOn w:val="Normal"/>
    <w:pPr>
      <w:keepNext/>
      <w:pBdr>
        <w:top w:val="single" w:sz="6" w:space="31" w:color="auto"/>
        <w:left w:val="single" w:sz="6" w:space="31" w:color="auto"/>
        <w:bottom w:val="single" w:sz="6" w:space="31" w:color="auto"/>
        <w:right w:val="single" w:sz="6" w:space="31" w:color="auto"/>
      </w:pBdr>
      <w:shd w:val="pct5" w:color="auto" w:fill="FFFFFF"/>
      <w:spacing w:before="0"/>
      <w:ind w:left="0"/>
    </w:pPr>
    <w:rPr>
      <w:rFonts w:ascii="Courier New" w:hAnsi="Courier New" w:cs="Courier New"/>
      <w:sz w:val="16"/>
      <w:szCs w:val="16"/>
      <w:lang w:val="en-GB"/>
    </w:rPr>
  </w:style>
  <w:style w:type="paragraph" w:customStyle="1" w:styleId="Shadedterminal">
    <w:name w:val="Shaded terminal"/>
    <w:basedOn w:val="Normal"/>
    <w:pPr>
      <w:widowControl w:val="0"/>
      <w:shd w:val="pct10" w:color="auto" w:fill="auto"/>
      <w:spacing w:before="0"/>
      <w:ind w:left="0"/>
    </w:pPr>
    <w:rPr>
      <w:rFonts w:ascii="Courier New" w:hAnsi="Courier New" w:cs="Courier New"/>
      <w:sz w:val="12"/>
      <w:szCs w:val="12"/>
      <w:lang w:val="en-GB"/>
    </w:rPr>
  </w:style>
  <w:style w:type="paragraph" w:customStyle="1" w:styleId="jlm">
    <w:name w:val="jlm"/>
    <w:basedOn w:val="Normal"/>
    <w:pPr>
      <w:spacing w:before="0"/>
      <w:ind w:left="0"/>
    </w:pPr>
    <w:rPr>
      <w:rFonts w:ascii="Courier New" w:hAnsi="Courier New" w:cs="Courier New"/>
    </w:rPr>
  </w:style>
  <w:style w:type="paragraph" w:styleId="DocumentMap">
    <w:name w:val="Document Map"/>
    <w:basedOn w:val="Normal"/>
    <w:semiHidden/>
    <w:pPr>
      <w:shd w:val="clear" w:color="auto" w:fill="000080"/>
      <w:spacing w:before="0"/>
      <w:ind w:left="0"/>
      <w:jc w:val="both"/>
    </w:pPr>
    <w:rPr>
      <w:rFonts w:cs="Tahoma"/>
      <w:lang w:val="en-AU"/>
    </w:rPr>
  </w:style>
  <w:style w:type="paragraph" w:customStyle="1" w:styleId="Listing">
    <w:name w:val="Listing"/>
    <w:basedOn w:val="Normal"/>
    <w:pPr>
      <w:spacing w:before="0"/>
      <w:ind w:left="0"/>
    </w:pPr>
    <w:rPr>
      <w:rFonts w:ascii="Courier New" w:hAnsi="Courier New" w:cs="Courier New"/>
      <w:noProof/>
      <w:sz w:val="16"/>
      <w:szCs w:val="16"/>
      <w:lang w:val="en-AU"/>
    </w:rPr>
  </w:style>
  <w:style w:type="paragraph" w:styleId="BodyTextIndent2">
    <w:name w:val="Body Text Indent 2"/>
    <w:basedOn w:val="Normal"/>
    <w:pPr>
      <w:spacing w:before="0"/>
    </w:pPr>
    <w:rPr>
      <w:rFonts w:ascii=".VnTime" w:hAnsi=".VnTime" w:cs="Times New Roman"/>
    </w:rPr>
  </w:style>
  <w:style w:type="paragraph" w:customStyle="1" w:styleId="NormalCaption">
    <w:name w:val="NormalCaption"/>
    <w:basedOn w:val="Normal"/>
    <w:pPr>
      <w:widowControl w:val="0"/>
      <w:spacing w:after="120"/>
      <w:ind w:left="709"/>
    </w:pPr>
    <w:rPr>
      <w:b/>
      <w:bCs/>
    </w:rPr>
  </w:style>
  <w:style w:type="paragraph" w:customStyle="1" w:styleId="NormalIndent0">
    <w:name w:val="NormalIndent"/>
    <w:basedOn w:val="Normal"/>
  </w:style>
  <w:style w:type="paragraph" w:customStyle="1" w:styleId="NormalIndex">
    <w:name w:val="NormalIndex"/>
    <w:basedOn w:val="NormalIndent0"/>
    <w:pPr>
      <w:tabs>
        <w:tab w:val="left" w:pos="360"/>
        <w:tab w:val="left" w:pos="450"/>
      </w:tabs>
      <w:spacing w:before="60"/>
      <w:ind w:hanging="360"/>
    </w:pPr>
  </w:style>
  <w:style w:type="paragraph" w:customStyle="1" w:styleId="NH-1">
    <w:name w:val="NH-1"/>
    <w:basedOn w:val="Normal"/>
    <w:next w:val="NH-2"/>
    <w:pPr>
      <w:keepNext/>
      <w:widowControl w:val="0"/>
      <w:tabs>
        <w:tab w:val="left" w:pos="36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H-2">
    <w:name w:val="NH-2"/>
    <w:basedOn w:val="Normal"/>
    <w:next w:val="NormalIndent"/>
    <w:pPr>
      <w:keepNext/>
      <w:widowControl w:val="0"/>
      <w:tabs>
        <w:tab w:val="left" w:pos="720"/>
      </w:tabs>
      <w:ind w:left="360" w:hanging="360"/>
    </w:pPr>
    <w:rPr>
      <w:rFonts w:ascii=".VnArial" w:hAnsi=".VnArial" w:cs="Times New Roman"/>
      <w:b/>
      <w:bCs/>
      <w:sz w:val="24"/>
      <w:szCs w:val="24"/>
    </w:rPr>
  </w:style>
  <w:style w:type="paragraph" w:customStyle="1" w:styleId="NormalText">
    <w:name w:val="NormalText"/>
    <w:basedOn w:val="Normal"/>
    <w:pPr>
      <w:widowControl w:val="0"/>
      <w:jc w:val="both"/>
    </w:pPr>
  </w:style>
  <w:style w:type="paragraph" w:customStyle="1" w:styleId="H5">
    <w:name w:val="H5"/>
    <w:basedOn w:val="NormalIndent"/>
    <w:next w:val="Normal"/>
    <w:pPr>
      <w:keepNext/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rFonts w:ascii=".VnTime" w:hAnsi=".VnTime" w:cs="Times New Roman"/>
      <w:b/>
      <w:bCs/>
      <w:i/>
      <w:iCs/>
      <w:color w:val="800080"/>
      <w:sz w:val="24"/>
      <w:szCs w:val="24"/>
    </w:rPr>
  </w:style>
  <w:style w:type="paragraph" w:customStyle="1" w:styleId="NormalFD">
    <w:name w:val="NormalFD"/>
    <w:basedOn w:val="Normal"/>
    <w:pPr>
      <w:widowControl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2880" w:hanging="2160"/>
      <w:jc w:val="both"/>
    </w:pPr>
    <w:rPr>
      <w:color w:val="000000"/>
    </w:rPr>
  </w:style>
  <w:style w:type="paragraph" w:customStyle="1" w:styleId="Normal2">
    <w:name w:val="Normal 2"/>
    <w:basedOn w:val="Normal"/>
    <w:pPr>
      <w:widowControl w:val="0"/>
      <w:tabs>
        <w:tab w:val="left" w:pos="360"/>
      </w:tabs>
      <w:ind w:left="360" w:hanging="360"/>
    </w:pPr>
  </w:style>
  <w:style w:type="paragraph" w:styleId="BlockText">
    <w:name w:val="Block Text"/>
    <w:basedOn w:val="Normal"/>
    <w:pPr>
      <w:widowControl w:val="0"/>
      <w:tabs>
        <w:tab w:val="left" w:pos="8820"/>
      </w:tabs>
      <w:spacing w:before="0"/>
      <w:ind w:right="22"/>
      <w:jc w:val="both"/>
    </w:pPr>
    <w:rPr>
      <w:rFonts w:ascii=".VnTime" w:hAnsi=".VnTime" w:cs="Times New Roman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Content">
    <w:name w:val="Content"/>
    <w:basedOn w:val="Normal"/>
    <w:pPr>
      <w:ind w:left="709" w:firstLine="720"/>
      <w:jc w:val="both"/>
    </w:pPr>
    <w:rPr>
      <w:rFonts w:ascii=".VnTime" w:hAnsi=".VnTime" w:cs="Times New Roman"/>
      <w:sz w:val="24"/>
      <w:szCs w:val="24"/>
    </w:rPr>
  </w:style>
  <w:style w:type="paragraph" w:customStyle="1" w:styleId="TableCaption">
    <w:name w:val="TableCaption"/>
    <w:basedOn w:val="NormalIndent"/>
    <w:pPr>
      <w:widowControl w:val="0"/>
      <w:tabs>
        <w:tab w:val="clear" w:pos="702"/>
        <w:tab w:val="clear" w:pos="1080"/>
      </w:tabs>
      <w:spacing w:line="240" w:lineRule="auto"/>
      <w:ind w:left="-14" w:right="14"/>
      <w:jc w:val="left"/>
    </w:pPr>
    <w:rPr>
      <w:b/>
      <w:bCs/>
    </w:rPr>
  </w:style>
  <w:style w:type="character" w:styleId="Strong">
    <w:name w:val="Strong"/>
    <w:qFormat/>
    <w:rPr>
      <w:b/>
      <w:bCs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6"/>
      </w:numPr>
      <w:tabs>
        <w:tab w:val="clear" w:pos="702"/>
      </w:tabs>
      <w:spacing w:line="240" w:lineRule="auto"/>
      <w:ind w:left="0" w:right="29"/>
      <w:jc w:val="right"/>
    </w:pPr>
    <w:rPr>
      <w:rFonts w:ascii=".VnTime" w:hAnsi=".VnTime" w:cs="Times New Roman"/>
    </w:rPr>
  </w:style>
  <w:style w:type="paragraph" w:styleId="Index1">
    <w:name w:val="index 1"/>
    <w:basedOn w:val="Normal"/>
    <w:next w:val="Normal"/>
    <w:autoRedefine/>
    <w:semiHidden/>
    <w:pPr>
      <w:tabs>
        <w:tab w:val="left" w:pos="702"/>
        <w:tab w:val="left" w:pos="1080"/>
      </w:tabs>
      <w:spacing w:line="288" w:lineRule="auto"/>
      <w:ind w:left="-18"/>
      <w:jc w:val="both"/>
    </w:pPr>
    <w:rPr>
      <w:rFonts w:ascii=".VnTime" w:hAnsi=".VnTime" w:cs="Times New Roman"/>
      <w:i/>
      <w:iCs/>
    </w:rPr>
  </w:style>
  <w:style w:type="paragraph" w:customStyle="1" w:styleId="InfoBlue">
    <w:name w:val="InfoBlue"/>
    <w:basedOn w:val="Normal"/>
    <w:next w:val="BodyText"/>
    <w:autoRedefine/>
    <w:pPr>
      <w:widowControl w:val="0"/>
      <w:spacing w:before="0" w:after="120" w:line="240" w:lineRule="atLeast"/>
      <w:ind w:left="540"/>
    </w:pPr>
    <w:rPr>
      <w:rFonts w:cs="Tahoma"/>
      <w:i/>
      <w:color w:val="0000FF"/>
    </w:rPr>
  </w:style>
  <w:style w:type="paragraph" w:customStyle="1" w:styleId="HeadingBig">
    <w:name w:val="Heading Big"/>
    <w:basedOn w:val="NormalTB"/>
    <w:autoRedefine/>
    <w:rsid w:val="0050513B"/>
    <w:pPr>
      <w:widowControl w:val="0"/>
      <w:spacing w:before="120"/>
    </w:pPr>
    <w:rPr>
      <w:rFonts w:ascii="Swis721 BlkEx BT" w:hAnsi="Swis721 BlkEx BT"/>
      <w:b/>
      <w:snapToGrid w:val="0"/>
      <w:color w:val="6E2500"/>
      <w:sz w:val="40"/>
      <w:szCs w:val="40"/>
      <w:lang w:val="en-US"/>
    </w:rPr>
  </w:style>
  <w:style w:type="paragraph" w:customStyle="1" w:styleId="HeadingLv1">
    <w:name w:val="Heading Lv1"/>
    <w:basedOn w:val="Normal"/>
    <w:autoRedefine/>
    <w:pPr>
      <w:widowControl w:val="0"/>
      <w:ind w:left="0"/>
      <w:jc w:val="center"/>
    </w:pPr>
    <w:rPr>
      <w:rFonts w:cs="Tahoma"/>
      <w:b/>
      <w:snapToGrid w:val="0"/>
      <w:color w:val="6E2500"/>
    </w:rPr>
  </w:style>
  <w:style w:type="paragraph" w:customStyle="1" w:styleId="NormalT">
    <w:name w:val="NormalT"/>
    <w:basedOn w:val="Normal"/>
  </w:style>
  <w:style w:type="paragraph" w:customStyle="1" w:styleId="TableContents">
    <w:name w:val="Table Contents"/>
    <w:basedOn w:val="Normal"/>
    <w:rsid w:val="00B62447"/>
    <w:pPr>
      <w:widowControl w:val="0"/>
      <w:suppressLineNumbers/>
      <w:suppressAutoHyphens/>
      <w:snapToGrid w:val="0"/>
      <w:spacing w:before="0"/>
      <w:ind w:left="144"/>
    </w:pPr>
    <w:rPr>
      <w:rFonts w:ascii="Arial" w:hAnsi="Arial" w:cs="Times New Roman"/>
      <w:lang w:eastAsia="ar-SA"/>
    </w:rPr>
  </w:style>
  <w:style w:type="numbering" w:styleId="111111">
    <w:name w:val="Outline List 2"/>
    <w:basedOn w:val="NoList"/>
    <w:rsid w:val="00B62447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C36CE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A0E6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425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aliases w:val="l2 Char,H2 Char"/>
    <w:basedOn w:val="DefaultParagraphFont"/>
    <w:link w:val="Heading2"/>
    <w:rsid w:val="00ED0C94"/>
    <w:rPr>
      <w:rFonts w:ascii="Verdana" w:hAnsi="Verdana" w:cs="Tahoma"/>
      <w:b/>
      <w:i/>
      <w:iCs/>
      <w:snapToGrid w:val="0"/>
      <w:color w:val="0034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3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raining\FU\I2SE\Materials\Templates\Reqs\Template_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9E90B-0004-4609-97D1-65EF93422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Template_SRS.dot</Template>
  <TotalTime>644</TotalTime>
  <Pages>78</Pages>
  <Words>9116</Words>
  <Characters>51962</Characters>
  <Application>Microsoft Office Word</Application>
  <DocSecurity>0</DocSecurity>
  <Lines>433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Template_SRS</vt:lpstr>
    </vt:vector>
  </TitlesOfParts>
  <Manager>Nguyen Thanh Nam</Manager>
  <Company>FPTSoft</Company>
  <LinksUpToDate>false</LinksUpToDate>
  <CharactersWithSpaces>60957</CharactersWithSpaces>
  <SharedDoc>false</SharedDoc>
  <HLinks>
    <vt:vector size="150" baseType="variant">
      <vt:variant>
        <vt:i4>1572924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_Toc374529947</vt:lpwstr>
      </vt:variant>
      <vt:variant>
        <vt:i4>1572924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_Toc374529946</vt:lpwstr>
      </vt:variant>
      <vt:variant>
        <vt:i4>1572924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_Toc374529945</vt:lpwstr>
      </vt:variant>
      <vt:variant>
        <vt:i4>1572924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_Toc374529944</vt:lpwstr>
      </vt:variant>
      <vt:variant>
        <vt:i4>1572924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_Toc374529943</vt:lpwstr>
      </vt:variant>
      <vt:variant>
        <vt:i4>1572924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_Toc374529942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_Toc374529941</vt:lpwstr>
      </vt:variant>
      <vt:variant>
        <vt:i4>1572924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_Toc374529940</vt:lpwstr>
      </vt:variant>
      <vt:variant>
        <vt:i4>2031676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_Toc374529939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_Toc374529938</vt:lpwstr>
      </vt:variant>
      <vt:variant>
        <vt:i4>2031676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_Toc374529937</vt:lpwstr>
      </vt:variant>
      <vt:variant>
        <vt:i4>2031676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_Toc374529936</vt:lpwstr>
      </vt:variant>
      <vt:variant>
        <vt:i4>2031676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_Toc374529935</vt:lpwstr>
      </vt:variant>
      <vt:variant>
        <vt:i4>2031676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_Toc374529934</vt:lpwstr>
      </vt:variant>
      <vt:variant>
        <vt:i4>2031676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_Toc374529933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_Toc374529932</vt:lpwstr>
      </vt:variant>
      <vt:variant>
        <vt:i4>2031676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_Toc374529931</vt:lpwstr>
      </vt:variant>
      <vt:variant>
        <vt:i4>2031676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_Toc374529930</vt:lpwstr>
      </vt:variant>
      <vt:variant>
        <vt:i4>1966140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_Toc374529929</vt:lpwstr>
      </vt:variant>
      <vt:variant>
        <vt:i4>1966140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_Toc374529928</vt:lpwstr>
      </vt:variant>
      <vt:variant>
        <vt:i4>1966140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_Toc374529927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_Toc374529926</vt:lpwstr>
      </vt:variant>
      <vt:variant>
        <vt:i4>1966140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_Toc374529925</vt:lpwstr>
      </vt:variant>
      <vt:variant>
        <vt:i4>1966140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_Toc374529924</vt:lpwstr>
      </vt:variant>
      <vt:variant>
        <vt:i4>1966140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_Toc374529923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Template_SRS</dc:title>
  <dc:subject>1/1</dc:subject>
  <dc:creator>Author</dc:creator>
  <cp:keywords/>
  <dc:description>CMM-4 Project</dc:description>
  <cp:lastModifiedBy>Nguyễn Long</cp:lastModifiedBy>
  <cp:revision>46</cp:revision>
  <cp:lastPrinted>1899-12-31T17:00:00Z</cp:lastPrinted>
  <dcterms:created xsi:type="dcterms:W3CDTF">2016-07-13T07:25:00Z</dcterms:created>
  <dcterms:modified xsi:type="dcterms:W3CDTF">2021-03-23T00:38:00Z</dcterms:modified>
  <cp:category>Template</cp:category>
</cp:coreProperties>
</file>